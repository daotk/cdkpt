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B59" w:rsidRDefault="008D3016" w:rsidP="00552B5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0F26D78" wp14:editId="4F5E7E8B">
                <wp:simplePos x="0" y="0"/>
                <wp:positionH relativeFrom="column">
                  <wp:posOffset>333995</wp:posOffset>
                </wp:positionH>
                <wp:positionV relativeFrom="paragraph">
                  <wp:posOffset>1597808</wp:posOffset>
                </wp:positionV>
                <wp:extent cx="5372100" cy="2912907"/>
                <wp:effectExtent l="0" t="0" r="0" b="190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9129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3016" w:rsidRDefault="008D3016" w:rsidP="008D301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  <w:t>REFLECTION</w:t>
                            </w:r>
                          </w:p>
                          <w:p w:rsidR="008D3016" w:rsidRDefault="008D3016" w:rsidP="008D301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  <w:t>for</w:t>
                            </w:r>
                            <w:proofErr w:type="gramEnd"/>
                          </w:p>
                          <w:p w:rsidR="00F97349" w:rsidRPr="008D3016" w:rsidRDefault="00F97349" w:rsidP="008D301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</w:rPr>
                              <w:t>TEAM ASSIGNMENT</w:t>
                            </w:r>
                            <w:r w:rsidR="008D3016"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  <w:t>1</w:t>
                            </w:r>
                          </w:p>
                          <w:p w:rsidR="00F97349" w:rsidRPr="00552B59" w:rsidRDefault="00F97349" w:rsidP="008D3016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1F4E79" w:themeColor="accent1" w:themeShade="80"/>
                                <w:sz w:val="96"/>
                                <w:szCs w:val="9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3pt;margin-top:125.8pt;width:423pt;height:229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IEEtQIAALo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xRoJ20KIHNhp0K0cU2eoMvU7B6b4HNzPCMXTZMdX9nSy/aiTkqqFiy26UkkPDaAXZhfamf3Z1&#10;wtEWZDN8kBWEoTsjHdBYq86WDoqBAB269HjqjE2lhMP4ch6FAZhKsEVJGCXB3MWg6fF6r7R5x2SH&#10;7CLDClrv4On+ThubDk2PLjaakAVvW9f+Vjw7AMfpBILDVWuzabhu/kiCZL1YL4hHotnaI0GeezfF&#10;inizIpzH+WW+WuXhTxs3JGnDq4oJG+aorJD8WecOGp80cdKWli2vLJxNSavtZtUqtKeg7MJ9h4Kc&#10;ufnP03BFAC4vKIURCW6jxCtmi7lHChJ7yTxYeEGY3CazgCQkL55TuuOC/TslNGQ4iaN4UtNvuQXu&#10;e82Nph03MDta3mV4cXKiqdXgWlSutYbydlqflcKm/1QKaPex0U6xVqSTXM24GQHFyngjq0fQrpKg&#10;LFAhDDxYNFJ9x2iA4ZFh/W1HFcOofS9A/0lIiJ02bkPieQQbdW7ZnFuoKAEqwwajabky04Ta9Ypv&#10;G4g0vTghb+DN1Nyp+Smrw0uDAeFIHYaZnUDne+f1NHKXvwAAAP//AwBQSwMEFAAGAAgAAAAhAKXc&#10;GhTeAAAACgEAAA8AAABkcnMvZG93bnJldi54bWxMj8FOwzAMhu9IvENkJG4saaGjK00nBOIK2mCT&#10;uGWN11Y0TtVka3l7zAluv+VPvz+X69n14oxj6DxpSBYKBFLtbUeNho/3l5scRIiGrOk9oYZvDLCu&#10;Li9KU1g/0QbP29gILqFQGA1tjEMhZahbdCYs/IDEu6MfnYk8jo20o5m43PUyVWopnemIL7RmwKcW&#10;66/tyWnYvR4/93fqrXl22TD5WUlyK6n19dX8+AAi4hz/YPjVZ3Wo2OngT2SD6DVk6ZJJDWmWcGAg&#10;X+UcDhruE3ULsirl/xeqHwAAAP//AwBQSwECLQAUAAYACAAAACEAtoM4kv4AAADhAQAAEwAAAAAA&#10;AAAAAAAAAAAAAAAAW0NvbnRlbnRfVHlwZXNdLnhtbFBLAQItABQABgAIAAAAIQA4/SH/1gAAAJQB&#10;AAALAAAAAAAAAAAAAAAAAC8BAABfcmVscy8ucmVsc1BLAQItABQABgAIAAAAIQAPBIEEtQIAALoF&#10;AAAOAAAAAAAAAAAAAAAAAC4CAABkcnMvZTJvRG9jLnhtbFBLAQItABQABgAIAAAAIQCl3BoU3gAA&#10;AAoBAAAPAAAAAAAAAAAAAAAAAA8FAABkcnMvZG93bnJldi54bWxQSwUGAAAAAAQABADzAAAAGgYA&#10;AAAA&#10;" filled="f" stroked="f">
                <v:textbox>
                  <w:txbxContent>
                    <w:p w:rsidR="008D3016" w:rsidRDefault="008D3016" w:rsidP="008D3016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  <w:t>REFLECTION</w:t>
                      </w:r>
                    </w:p>
                    <w:p w:rsidR="008D3016" w:rsidRDefault="008D3016" w:rsidP="008D3016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  <w:t>for</w:t>
                      </w:r>
                      <w:proofErr w:type="gramEnd"/>
                    </w:p>
                    <w:p w:rsidR="00F97349" w:rsidRPr="008D3016" w:rsidRDefault="00F97349" w:rsidP="008D3016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</w:rPr>
                        <w:t>TEAM ASSIGNMENT</w:t>
                      </w:r>
                      <w:r w:rsidR="008D3016"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  <w:t>1</w:t>
                      </w:r>
                    </w:p>
                    <w:p w:rsidR="00F97349" w:rsidRPr="00552B59" w:rsidRDefault="00F97349" w:rsidP="008D3016">
                      <w:pPr>
                        <w:jc w:val="center"/>
                        <w:rPr>
                          <w:rFonts w:ascii="Tahoma" w:hAnsi="Tahoma" w:cs="Tahoma"/>
                          <w:b/>
                          <w:color w:val="1F4E79" w:themeColor="accent1" w:themeShade="80"/>
                          <w:sz w:val="96"/>
                          <w:szCs w:val="9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2B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7DBCBC" wp14:editId="09BE348B">
                <wp:simplePos x="0" y="0"/>
                <wp:positionH relativeFrom="column">
                  <wp:posOffset>-271780</wp:posOffset>
                </wp:positionH>
                <wp:positionV relativeFrom="paragraph">
                  <wp:posOffset>4649337</wp:posOffset>
                </wp:positionV>
                <wp:extent cx="6143625" cy="861237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861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7349" w:rsidRPr="006D46E0" w:rsidRDefault="00F97349" w:rsidP="006D46E0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</w:rPr>
                            </w:pPr>
                            <w:r w:rsidRPr="006D46E0"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</w:rPr>
                              <w:t>Software Process And Quality Management</w:t>
                            </w:r>
                          </w:p>
                          <w:p w:rsidR="00F97349" w:rsidRPr="006D46E0" w:rsidRDefault="00F97349" w:rsidP="006D46E0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</w:rPr>
                            </w:pPr>
                            <w:r w:rsidRPr="006D46E0"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  <w:lang w:val="vi-VN"/>
                              </w:rPr>
                              <w:t>Team 5 K16T1</w:t>
                            </w:r>
                          </w:p>
                          <w:p w:rsidR="00F97349" w:rsidRPr="00552B59" w:rsidRDefault="00F97349" w:rsidP="002A41A5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1F4E79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21.4pt;margin-top:366.1pt;width:483.75pt;height:67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/A9uAIAAMA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ZjjATtoEWPbG/Qndyjia3O0OsUnB56cDN7OIYuO6a6v5flV42EXDZUbNitUnJoGK0gu9De9M+u&#10;jjjagqyHD7KCMHRrpAPa16qzpYNiIECHLj2dOmNTKeEwDskkjqYYlWCbx2E0mbkQND3e7pU275js&#10;kF1kWEHnHTrd3Wtjs6Hp0cUGE7Lgbeu634qLA3AcTyA2XLU2m4Vr5o8kSFbz1Zx4JIpXHgny3Lst&#10;lsSLi3A2zSf5cpmHP23ckKQNryombJijsELyZ407SHyUxElaWra8snA2Ja0262Wr0I6CsAv3HQpy&#10;5uZfpuGKAFxeUAojEtxFiVfE85lHCjL1klkw94IwuUvigCQkLy4p3XPB/p0SGjKcTKGnjs5vuQXu&#10;e82Nph03MDpa3oEiTk40tRJcicq11lDejuuzUtj0n0sB7T422gnWanRUq9mv9+5lODVbMa9l9QQK&#10;VhIEBjKFsQeLRqrvGA0wQjKsv22pYhi17wW8giQkxM4ctyHTWQQbdW5Zn1uoKAEqwwajcbk045za&#10;9opvGog0vjshb+Hl1NyJ+jmrw3uDMeG4HUaanUPne+f1PHgXvwAAAP//AwBQSwMEFAAGAAgAAAAh&#10;AFAZi7HgAAAACwEAAA8AAABkcnMvZG93bnJldi54bWxMj8FOwzAQRO9I/IO1SNxaGxOaNGRTIRBX&#10;EIVW4uYm2yQiXkex24S/x5zgOJrRzJtiM9tenGn0nWOEm6UCQVy5uuMG4eP9eZGB8MFwbXrHhPBN&#10;Hjbl5UVh8tpN/EbnbWhELGGfG4Q2hCGX0lctWeOXbiCO3tGN1oQox0bWo5liue2lVmolrek4LrRm&#10;oMeWqq/tySLsXo6f+0S9Nk/2bpjcrCTbtUS8vpof7kEEmsNfGH7xIzqUkengTlx70SMsEh3RA0J6&#10;qzWImFjrJAVxQMhWaQayLOT/D+UPAAAA//8DAFBLAQItABQABgAIAAAAIQC2gziS/gAAAOEBAAAT&#10;AAAAAAAAAAAAAAAAAAAAAABbQ29udGVudF9UeXBlc10ueG1sUEsBAi0AFAAGAAgAAAAhADj9If/W&#10;AAAAlAEAAAsAAAAAAAAAAAAAAAAALwEAAF9yZWxzLy5yZWxzUEsBAi0AFAAGAAgAAAAhAOBz8D24&#10;AgAAwAUAAA4AAAAAAAAAAAAAAAAALgIAAGRycy9lMm9Eb2MueG1sUEsBAi0AFAAGAAgAAAAhAFAZ&#10;i7HgAAAACwEAAA8AAAAAAAAAAAAAAAAAEgUAAGRycy9kb3ducmV2LnhtbFBLBQYAAAAABAAEAPMA&#10;AAAfBgAAAAA=&#10;" filled="f" stroked="f">
                <v:textbox>
                  <w:txbxContent>
                    <w:p w:rsidR="00F97349" w:rsidRPr="006D46E0" w:rsidRDefault="00F97349" w:rsidP="006D46E0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</w:rPr>
                      </w:pPr>
                      <w:r w:rsidRPr="006D46E0"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</w:rPr>
                        <w:t>Software Process And Quality Management</w:t>
                      </w:r>
                    </w:p>
                    <w:p w:rsidR="00F97349" w:rsidRPr="006D46E0" w:rsidRDefault="00F97349" w:rsidP="006D46E0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</w:rPr>
                      </w:pPr>
                      <w:r w:rsidRPr="006D46E0"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  <w:lang w:val="vi-VN"/>
                        </w:rPr>
                        <w:t>Team 5 K16T1</w:t>
                      </w:r>
                    </w:p>
                    <w:p w:rsidR="00F97349" w:rsidRPr="00552B59" w:rsidRDefault="00F97349" w:rsidP="002A41A5">
                      <w:pPr>
                        <w:jc w:val="center"/>
                        <w:rPr>
                          <w:rFonts w:ascii="Tahoma" w:hAnsi="Tahoma" w:cs="Tahoma"/>
                          <w:b/>
                          <w:color w:val="1F4E79" w:themeColor="accent1" w:themeShade="80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2B59">
        <w:rPr>
          <w:noProof/>
          <w:lang w:val="en-US"/>
        </w:rPr>
        <w:drawing>
          <wp:anchor distT="0" distB="0" distL="114300" distR="114300" simplePos="0" relativeHeight="251654144" behindDoc="1" locked="0" layoutInCell="1" allowOverlap="1" wp14:anchorId="07B29DB0" wp14:editId="6A582DDF">
            <wp:simplePos x="0" y="0"/>
            <wp:positionH relativeFrom="column">
              <wp:posOffset>-1089660</wp:posOffset>
            </wp:positionH>
            <wp:positionV relativeFrom="paragraph">
              <wp:posOffset>-748665</wp:posOffset>
            </wp:positionV>
            <wp:extent cx="7597140" cy="10744200"/>
            <wp:effectExtent l="0" t="0" r="3810" b="0"/>
            <wp:wrapNone/>
            <wp:docPr id="11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1A5">
        <w:br w:type="page"/>
      </w:r>
      <w:r w:rsidR="00552B59">
        <w:rPr>
          <w:noProof/>
          <w:lang w:val="en-US"/>
        </w:rPr>
        <w:drawing>
          <wp:anchor distT="0" distB="0" distL="114300" distR="114300" simplePos="0" relativeHeight="251655168" behindDoc="1" locked="0" layoutInCell="1" allowOverlap="1" wp14:anchorId="24EB0057" wp14:editId="6678D295">
            <wp:simplePos x="0" y="0"/>
            <wp:positionH relativeFrom="column">
              <wp:posOffset>-1080135</wp:posOffset>
            </wp:positionH>
            <wp:positionV relativeFrom="paragraph">
              <wp:posOffset>-786765</wp:posOffset>
            </wp:positionV>
            <wp:extent cx="7597140" cy="10744200"/>
            <wp:effectExtent l="0" t="0" r="3810" b="0"/>
            <wp:wrapNone/>
            <wp:docPr id="10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085" w:rsidRDefault="00851085">
      <w:pPr>
        <w:spacing w:after="0" w:line="240" w:lineRule="auto"/>
        <w:sectPr w:rsidR="00851085" w:rsidSect="005177F8"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7517C" w:rsidRDefault="00851085">
      <w:pPr>
        <w:spacing w:after="0" w:line="240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18880856" wp14:editId="35B49832">
            <wp:simplePos x="0" y="0"/>
            <wp:positionH relativeFrom="column">
              <wp:posOffset>-1066800</wp:posOffset>
            </wp:positionH>
            <wp:positionV relativeFrom="paragraph">
              <wp:posOffset>-734060</wp:posOffset>
            </wp:positionV>
            <wp:extent cx="7597140" cy="10744200"/>
            <wp:effectExtent l="0" t="0" r="3810" b="0"/>
            <wp:wrapNone/>
            <wp:docPr id="9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1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1EEE26" wp14:editId="4DA30D68">
                <wp:simplePos x="0" y="0"/>
                <wp:positionH relativeFrom="column">
                  <wp:posOffset>958215</wp:posOffset>
                </wp:positionH>
                <wp:positionV relativeFrom="paragraph">
                  <wp:posOffset>2072005</wp:posOffset>
                </wp:positionV>
                <wp:extent cx="4981575" cy="447675"/>
                <wp:effectExtent l="0" t="0" r="0" b="635"/>
                <wp:wrapNone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7349" w:rsidRPr="006D46E0" w:rsidRDefault="00F97349" w:rsidP="0097517C">
                            <w:pPr>
                              <w:pStyle w:val="Quote"/>
                              <w:ind w:left="-540"/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smallCaps/>
                                <w:color w:val="1F4E79"/>
                                <w:spacing w:val="20"/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6D46E0">
                              <w:rPr>
                                <w:rStyle w:val="SubtleReference"/>
                                <w:rFonts w:asciiTheme="majorHAnsi" w:hAnsiTheme="majorHAnsi" w:cstheme="majorHAnsi"/>
                                <w:b/>
                                <w:i w:val="0"/>
                                <w:color w:val="1F4E79"/>
                                <w:sz w:val="40"/>
                                <w:szCs w:val="40"/>
                                <w:u w:val="none"/>
                                <w:lang w:val="vi-VN"/>
                              </w:rPr>
                              <w:t>CONTENTS</w:t>
                            </w:r>
                          </w:p>
                          <w:p w:rsidR="00F97349" w:rsidRPr="006D46E0" w:rsidRDefault="00F97349" w:rsidP="0097517C">
                            <w:pPr>
                              <w:jc w:val="right"/>
                              <w:rPr>
                                <w:rFonts w:ascii="Tahoma" w:hAnsi="Tahoma" w:cs="Tahoma"/>
                                <w:b/>
                                <w:color w:val="31849B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75.45pt;margin-top:163.15pt;width:392.2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O8ZuAIAAME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4JRoL20KIHtjfoVu5ReGnLMw46A6/7AfzMHuzQZkdVD3ey+qqRkMuWig27UUqOLaM1pBfam/7Z&#10;1QlHW5D1+EHWEIdujXRA+0b1tnZQDQTo0KbHU2tsLhUYSZqE8TzGqIIzQuYzWNsQNDveHpQ275js&#10;kV3kWEHrHTrd3WkzuR5dbDAhS951YKdZJ54ZAHOyQGy4as9sFq6bP9IgXSWrhHgkmq08EhSFd1Mu&#10;iTcrw3lcXBbLZRH+tHFDkrW8rpmwYY7KCsmfde6g8UkTJ21p2fHawtmUtNqsl51COwrKLt13KMiZ&#10;m/88DVcv4PKCUhiR4DZKvXKWzD1SkthL50HiBWF6m84CkpKifE7pjgv275TQmOM0juJJTL/lFrjv&#10;NTea9dzA7Oh4n+Pk5EQzK8GVqF1rDeXdtD4rhU3/qRTQ7mOjnWCtRie1mv16755GZKNbMa9l/QgK&#10;VhIEBjKFuQeLVqrvGI0wQ3Ksv22pYhh17wW8gjQkxA4dtyHxPIKNOj9Zn59QUQFUjg1G03JppkG1&#10;HRTftBBpendC3sDLabgT9VNWh/cGc8JxO8w0O4jO987rafIufgEAAP//AwBQSwMEFAAGAAgAAAAh&#10;ADjfEvnfAAAACwEAAA8AAABkcnMvZG93bnJldi54bWxMj01PwzAMhu9I/IfISNxYwrpWa9d0QiCu&#10;IMaHtFvWeG1F41RNtpZ/jzmx42s/ev243M6uF2ccQ+dJw/1CgUCqve2o0fDx/ny3BhGiIWt6T6jh&#10;BwNsq+ur0hTWT/SG511sBJdQKIyGNsahkDLULToTFn5A4t3Rj85EjmMj7WgmLne9XCqVSWc64gut&#10;GfCxxfp7d3IaPl+O+6+Vem2eXDpMflaSXC61vr2ZHzYgIs7xH4Y/fVaHip0O/kQ2iJ5zqnJGNSTL&#10;LAHBRJ6kKxAHnuTZGmRVyssfql8AAAD//wMAUEsBAi0AFAAGAAgAAAAhALaDOJL+AAAA4QEAABMA&#10;AAAAAAAAAAAAAAAAAAAAAFtDb250ZW50X1R5cGVzXS54bWxQSwECLQAUAAYACAAAACEAOP0h/9YA&#10;AACUAQAACwAAAAAAAAAAAAAAAAAvAQAAX3JlbHMvLnJlbHNQSwECLQAUAAYACAAAACEA/lDvGbgC&#10;AADBBQAADgAAAAAAAAAAAAAAAAAuAgAAZHJzL2Uyb0RvYy54bWxQSwECLQAUAAYACAAAACEAON8S&#10;+d8AAAALAQAADwAAAAAAAAAAAAAAAAASBQAAZHJzL2Rvd25yZXYueG1sUEsFBgAAAAAEAAQA8wAA&#10;AB4GAAAAAA==&#10;" filled="f" stroked="f">
                <v:textbox>
                  <w:txbxContent>
                    <w:p w:rsidR="00F97349" w:rsidRPr="006D46E0" w:rsidRDefault="00F97349" w:rsidP="0097517C">
                      <w:pPr>
                        <w:pStyle w:val="Quote"/>
                        <w:ind w:left="-540"/>
                        <w:jc w:val="right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smallCaps/>
                          <w:color w:val="1F4E79"/>
                          <w:spacing w:val="20"/>
                          <w:sz w:val="40"/>
                          <w:szCs w:val="40"/>
                          <w:lang w:val="vi-VN"/>
                        </w:rPr>
                      </w:pPr>
                      <w:r w:rsidRPr="006D46E0">
                        <w:rPr>
                          <w:rStyle w:val="SubtleReference"/>
                          <w:rFonts w:asciiTheme="majorHAnsi" w:hAnsiTheme="majorHAnsi" w:cstheme="majorHAnsi"/>
                          <w:b/>
                          <w:i w:val="0"/>
                          <w:color w:val="1F4E79"/>
                          <w:sz w:val="40"/>
                          <w:szCs w:val="40"/>
                          <w:u w:val="none"/>
                          <w:lang w:val="vi-VN"/>
                        </w:rPr>
                        <w:t>CONTENTS</w:t>
                      </w:r>
                    </w:p>
                    <w:p w:rsidR="00F97349" w:rsidRPr="006D46E0" w:rsidRDefault="00F97349" w:rsidP="0097517C">
                      <w:pPr>
                        <w:jc w:val="right"/>
                        <w:rPr>
                          <w:rFonts w:ascii="Tahoma" w:hAnsi="Tahoma" w:cs="Tahoma"/>
                          <w:b/>
                          <w:color w:val="31849B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51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4603A9" wp14:editId="66074595">
                <wp:simplePos x="0" y="0"/>
                <wp:positionH relativeFrom="column">
                  <wp:posOffset>320040</wp:posOffset>
                </wp:positionH>
                <wp:positionV relativeFrom="paragraph">
                  <wp:posOffset>337185</wp:posOffset>
                </wp:positionV>
                <wp:extent cx="5133975" cy="1304925"/>
                <wp:effectExtent l="0" t="0" r="0" b="9525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LightShading-Accent5"/>
                              <w:tblW w:w="826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97"/>
                              <w:gridCol w:w="1192"/>
                              <w:gridCol w:w="1729"/>
                              <w:gridCol w:w="3749"/>
                            </w:tblGrid>
                            <w:tr w:rsidR="00F97349" w:rsidRPr="000408CE" w:rsidTr="00552B5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F97349" w:rsidRPr="000408CE" w:rsidRDefault="00F97349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F97349" w:rsidRPr="000408CE" w:rsidRDefault="00F97349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Version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F97349" w:rsidRPr="000408CE" w:rsidRDefault="00F97349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Author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F97349" w:rsidRPr="000408CE" w:rsidRDefault="00F97349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F97349" w:rsidRPr="000408CE" w:rsidTr="00552B5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F97349" w:rsidRPr="000408CE" w:rsidRDefault="00F97349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24/09/2013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F97349" w:rsidRPr="000408CE" w:rsidRDefault="00F97349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F97349" w:rsidRPr="001B7B59" w:rsidRDefault="001B7B59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Thu Nguyen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F97349" w:rsidRPr="000408CE" w:rsidRDefault="00F97349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Create Document</w:t>
                                  </w:r>
                                </w:p>
                              </w:tc>
                            </w:tr>
                            <w:tr w:rsidR="00D9101A" w:rsidRPr="000408CE" w:rsidTr="00552B59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D9101A" w:rsidRPr="00D9101A" w:rsidRDefault="00D9101A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30/09/2013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D9101A" w:rsidRPr="00D9101A" w:rsidRDefault="00D9101A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D9101A" w:rsidRPr="00D9101A" w:rsidRDefault="00D9101A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BigFiveTeam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D9101A" w:rsidRPr="00D9101A" w:rsidRDefault="00D9101A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Write content</w:t>
                                  </w:r>
                                </w:p>
                              </w:tc>
                            </w:tr>
                          </w:tbl>
                          <w:p w:rsidR="00F97349" w:rsidRPr="002A41A5" w:rsidRDefault="00F97349" w:rsidP="0097517C">
                            <w:pPr>
                              <w:jc w:val="both"/>
                              <w:rPr>
                                <w:rFonts w:ascii="Tahoma" w:hAnsi="Tahoma" w:cs="Tahoma"/>
                                <w:color w:val="112D35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25.2pt;margin-top:26.55pt;width:404.25pt;height:10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/H0uQ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MBK0gxY9sr1Bd3KPQmLLM/Q6Ba+HHvzMHs6hzY6q7u9l+VUjIZcNFRt2q5QcGkYrSC+0N/2z&#10;qyOOtiDr4YOsIA7dGumA9rXqbO2gGgjQoU1Pp9bYXEo4jMPJJJnFGJVgCycBSaLYxaDp8XqvtHnH&#10;ZIfsIsMKeu/g6e5eG5sOTY8uNpqQBW9b1/9WXByA43gCweGqtdk0XDt/JEGymq/mxCPRdOWRIM+9&#10;22JJvGkRzuJ8ki+XefjTxg1J2vCqYsKGOUorJH/WuoPIR1GcxKVlyysLZ1PSarNetgrtKEi7cN+h&#10;IGdu/mUargjA5QWlMCLBXZR4xXQ+80hBYi+ZBXMvCJO7ZAqlJnlxSemeC/bvlNCQ4SSGPjo6v+UW&#10;uO81N5p23MDwaHmX4fnJiaZWgytRudYayttxfVYKm/5zKaDdx0Y7xVqRjnI1+/X+8DYAzKp5Lasn&#10;kLCSIDDQKQw+WDRSfcdogCGSYf1tSxXDqH0v4BkkISF26rgNiWcRbNS5ZX1uoaIEqAwbjMbl0oyT&#10;atsrvmkg0vjwhLyFp1NzJ+rnrA4PDgaF43YYanYSne+d1/PoXfwCAAD//wMAUEsDBBQABgAIAAAA&#10;IQASZ2U43wAAAAkBAAAPAAAAZHJzL2Rvd25yZXYueG1sTI9La8MwEITvhf4HsYXcGikPB8exHEpL&#10;rilNH5CbYm1sU2tlLCV2/323p+Y0LDPMfJtvR9eKK/ah8aRhNlUgkEpvG6o0fLzvHlMQIRqypvWE&#10;Gn4wwLa4v8tNZv1Ab3g9xEpwCYXMaKhj7DIpQ1mjM2HqOyT2zr53JvLZV9L2ZuBy18q5UivpTEO8&#10;UJsOn2ssvw8Xp+Fzfz5+LdVr9eKSbvCjkuTWUuvJw/i0ARFxjP9h+MNndCiY6eQvZINoNSRqyUnW&#10;xQwE+2mSrkGcNMyTdAWyyOXtB8UvAAAA//8DAFBLAQItABQABgAIAAAAIQC2gziS/gAAAOEBAAAT&#10;AAAAAAAAAAAAAAAAAAAAAABbQ29udGVudF9UeXBlc10ueG1sUEsBAi0AFAAGAAgAAAAhADj9If/W&#10;AAAAlAEAAAsAAAAAAAAAAAAAAAAALwEAAF9yZWxzLy5yZWxzUEsBAi0AFAAGAAgAAAAhALR38fS5&#10;AgAAwgUAAA4AAAAAAAAAAAAAAAAALgIAAGRycy9lMm9Eb2MueG1sUEsBAi0AFAAGAAgAAAAhABJn&#10;ZTjfAAAACQEAAA8AAAAAAAAAAAAAAAAAEwUAAGRycy9kb3ducmV2LnhtbFBLBQYAAAAABAAEAPMA&#10;AAAfBgAAAAA=&#10;" filled="f" stroked="f">
                <v:textbox>
                  <w:txbxContent>
                    <w:tbl>
                      <w:tblPr>
                        <w:tblStyle w:val="LightShading-Accent5"/>
                        <w:tblW w:w="8267" w:type="dxa"/>
                        <w:tblLook w:val="04A0" w:firstRow="1" w:lastRow="0" w:firstColumn="1" w:lastColumn="0" w:noHBand="0" w:noVBand="1"/>
                      </w:tblPr>
                      <w:tblGrid>
                        <w:gridCol w:w="1597"/>
                        <w:gridCol w:w="1192"/>
                        <w:gridCol w:w="1729"/>
                        <w:gridCol w:w="3749"/>
                      </w:tblGrid>
                      <w:tr w:rsidR="00F97349" w:rsidRPr="000408CE" w:rsidTr="00552B5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F97349" w:rsidRPr="000408CE" w:rsidRDefault="00F97349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F97349" w:rsidRPr="000408CE" w:rsidRDefault="00F97349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Version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F97349" w:rsidRPr="000408CE" w:rsidRDefault="00F97349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Author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F97349" w:rsidRPr="000408CE" w:rsidRDefault="00F97349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Description</w:t>
                            </w:r>
                          </w:p>
                        </w:tc>
                      </w:tr>
                      <w:tr w:rsidR="00F97349" w:rsidRPr="000408CE" w:rsidTr="00552B5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F97349" w:rsidRPr="000408CE" w:rsidRDefault="00F97349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24/09/2013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F97349" w:rsidRPr="000408CE" w:rsidRDefault="00F97349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F97349" w:rsidRPr="001B7B59" w:rsidRDefault="001B7B59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Thu Nguyen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F97349" w:rsidRPr="000408CE" w:rsidRDefault="00F97349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Create Document</w:t>
                            </w:r>
                          </w:p>
                        </w:tc>
                      </w:tr>
                      <w:tr w:rsidR="00D9101A" w:rsidRPr="000408CE" w:rsidTr="00552B59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D9101A" w:rsidRPr="00D9101A" w:rsidRDefault="00D9101A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30/09/2013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D9101A" w:rsidRPr="00D9101A" w:rsidRDefault="00D9101A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D9101A" w:rsidRPr="00D9101A" w:rsidRDefault="00D9101A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BigFiveTeam</w:t>
                            </w:r>
                            <w:proofErr w:type="spellEnd"/>
                          </w:p>
                        </w:tc>
                        <w:tc>
                          <w:tcPr>
                            <w:tcW w:w="3749" w:type="dxa"/>
                          </w:tcPr>
                          <w:p w:rsidR="00D9101A" w:rsidRPr="00D9101A" w:rsidRDefault="00D9101A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Write content</w:t>
                            </w:r>
                          </w:p>
                        </w:tc>
                      </w:tr>
                    </w:tbl>
                    <w:p w:rsidR="00F97349" w:rsidRPr="002A41A5" w:rsidRDefault="00F97349" w:rsidP="0097517C">
                      <w:pPr>
                        <w:jc w:val="both"/>
                        <w:rPr>
                          <w:rFonts w:ascii="Tahoma" w:hAnsi="Tahoma" w:cs="Tahoma"/>
                          <w:color w:val="112D35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51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DFCABB" wp14:editId="117143B9">
                <wp:simplePos x="0" y="0"/>
                <wp:positionH relativeFrom="column">
                  <wp:posOffset>405765</wp:posOffset>
                </wp:positionH>
                <wp:positionV relativeFrom="paragraph">
                  <wp:posOffset>2576830</wp:posOffset>
                </wp:positionV>
                <wp:extent cx="5133975" cy="5629275"/>
                <wp:effectExtent l="0" t="0" r="0" b="9525"/>
                <wp:wrapNone/>
                <wp:docPr id="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562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Calibri" w:eastAsia="Calibri" w:hAnsi="Calibri" w:cstheme="majorHAnsi"/>
                                <w:color w:val="1F4E79" w:themeColor="accent1" w:themeShade="80"/>
                                <w:sz w:val="24"/>
                                <w:szCs w:val="24"/>
                                <w:lang w:val="ru-RU"/>
                              </w:rPr>
                              <w:id w:val="-598640067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>
                              <w:rPr>
                                <w:b/>
                                <w:bCs/>
                                <w:noProof/>
                              </w:rPr>
                            </w:sdtEndPr>
                            <w:sdtContent>
                              <w:p w:rsidR="00F97349" w:rsidRPr="0015123D" w:rsidRDefault="00F97349" w:rsidP="0097517C">
                                <w:pPr>
                                  <w:pStyle w:val="TOCHeading"/>
                                  <w:rPr>
                                    <w:rFonts w:cstheme="majorHAnsi"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D9101A" w:rsidRDefault="00F97349">
                                <w:pPr>
                                  <w:pStyle w:val="TOC1"/>
                                  <w:tabs>
                                    <w:tab w:val="left" w:pos="440"/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en-US"/>
                                  </w:rPr>
                                </w:pPr>
                                <w:r w:rsidRPr="0015123D">
                                  <w:rPr>
                                    <w:rFonts w:asciiTheme="majorHAnsi" w:hAnsiTheme="majorHAnsi" w:cstheme="majorHAnsi"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15123D">
                                  <w:rPr>
                                    <w:rFonts w:asciiTheme="majorHAnsi" w:hAnsiTheme="majorHAnsi" w:cstheme="majorHAnsi"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  <w:instrText xml:space="preserve"> TOC \o "1-3" \h \z \u </w:instrText>
                                </w:r>
                                <w:r w:rsidRPr="0015123D">
                                  <w:rPr>
                                    <w:rFonts w:asciiTheme="majorHAnsi" w:hAnsiTheme="majorHAnsi" w:cstheme="majorHAnsi"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hyperlink w:anchor="_Toc368311802" w:history="1">
                                  <w:r w:rsidR="00D9101A" w:rsidRPr="0040428E">
                                    <w:rPr>
                                      <w:rStyle w:val="Hyperlink"/>
                                      <w:noProof/>
                                    </w:rPr>
                                    <w:t>1.</w:t>
                                  </w:r>
                                  <w:r w:rsidR="00D9101A"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en-US"/>
                                    </w:rPr>
                                    <w:tab/>
                                  </w:r>
                                  <w:r w:rsidR="00D9101A" w:rsidRPr="0040428E">
                                    <w:rPr>
                                      <w:rStyle w:val="Hyperlink"/>
                                      <w:rFonts w:cstheme="majorHAnsi"/>
                                      <w:noProof/>
                                    </w:rPr>
                                    <w:t>MEMBER LISTS:</w:t>
                                  </w:r>
                                  <w:r w:rsidR="00D9101A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D9101A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D9101A">
                                    <w:rPr>
                                      <w:noProof/>
                                      <w:webHidden/>
                                    </w:rPr>
                                    <w:instrText xml:space="preserve"> PAGEREF _Toc368311802 \h </w:instrText>
                                  </w:r>
                                  <w:r w:rsidR="00D9101A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D9101A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D9101A">
                                    <w:rPr>
                                      <w:noProof/>
                                      <w:webHidden/>
                                    </w:rPr>
                                    <w:t>1</w:t>
                                  </w:r>
                                  <w:r w:rsidR="00D9101A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D9101A" w:rsidRDefault="00D9101A">
                                <w:pPr>
                                  <w:pStyle w:val="TOC1"/>
                                  <w:tabs>
                                    <w:tab w:val="left" w:pos="440"/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en-US"/>
                                  </w:rPr>
                                </w:pPr>
                                <w:hyperlink w:anchor="_Toc368311803" w:history="1">
                                  <w:r w:rsidRPr="0040428E">
                                    <w:rPr>
                                      <w:rStyle w:val="Hyperlink"/>
                                      <w:noProof/>
                                    </w:rPr>
                                    <w:t>2.</w:t>
                                  </w: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en-US"/>
                                    </w:rPr>
                                    <w:tab/>
                                  </w:r>
                                  <w:r w:rsidRPr="0040428E">
                                    <w:rPr>
                                      <w:rStyle w:val="Hyperlink"/>
                                      <w:rFonts w:cstheme="majorHAnsi"/>
                                      <w:noProof/>
                                    </w:rPr>
                                    <w:t>INTRODUCTION: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_Toc368311803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1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D9101A" w:rsidRDefault="00D9101A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en-US"/>
                                  </w:rPr>
                                </w:pPr>
                                <w:hyperlink w:anchor="_Toc368311804" w:history="1">
                                  <w:r w:rsidRPr="0040428E">
                                    <w:rPr>
                                      <w:rStyle w:val="Hyperlink"/>
                                      <w:rFonts w:cstheme="majorHAnsi"/>
                                      <w:noProof/>
                                    </w:rPr>
                                    <w:t>2.1.</w:t>
                                  </w: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en-US"/>
                                    </w:rPr>
                                    <w:tab/>
                                  </w:r>
                                  <w:r w:rsidRPr="0040428E">
                                    <w:rPr>
                                      <w:rStyle w:val="Hyperlink"/>
                                      <w:rFonts w:cstheme="majorHAnsi"/>
                                      <w:noProof/>
                                    </w:rPr>
                                    <w:t>DOCUMENT PURPOSE: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_Toc368311804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1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D9101A" w:rsidRDefault="00D9101A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en-US"/>
                                  </w:rPr>
                                </w:pPr>
                                <w:hyperlink w:anchor="_Toc368311805" w:history="1">
                                  <w:r w:rsidRPr="0040428E">
                                    <w:rPr>
                                      <w:rStyle w:val="Hyperlink"/>
                                      <w:smallCaps/>
                                      <w:noProof/>
                                    </w:rPr>
                                    <w:t>2.2.</w:t>
                                  </w:r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noProof/>
                                      <w:lang w:val="en-US"/>
                                    </w:rPr>
                                    <w:tab/>
                                  </w:r>
                                  <w:r w:rsidRPr="0040428E">
                                    <w:rPr>
                                      <w:rStyle w:val="Hyperlink"/>
                                      <w:smallCaps/>
                                      <w:noProof/>
                                      <w:lang w:val="en-US"/>
                                    </w:rPr>
                                    <w:t>CONTENT: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_Toc368311805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1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F97349" w:rsidRDefault="00F97349" w:rsidP="0097517C">
                                <w:r w:rsidRPr="0015123D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noProof/>
                                    <w:color w:val="1F4E79" w:themeColor="accent1" w:themeShade="80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F97349" w:rsidRPr="00552B59" w:rsidRDefault="00F97349" w:rsidP="0097517C">
                            <w:pPr>
                              <w:jc w:val="both"/>
                              <w:rPr>
                                <w:rFonts w:ascii="Tahoma" w:hAnsi="Tahoma" w:cs="Tahoma"/>
                                <w:color w:val="1F4E79"/>
                                <w:lang w:val="en-US"/>
                              </w:rPr>
                            </w:pPr>
                            <w:r w:rsidRPr="00552B59">
                              <w:rPr>
                                <w:rFonts w:ascii="Tahoma" w:hAnsi="Tahoma" w:cs="Tahoma"/>
                                <w:color w:val="1F4E79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31.95pt;margin-top:202.9pt;width:404.25pt;height:44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ZBTuAIAAMIFAAAOAAAAZHJzL2Uyb0RvYy54bWysVG1vmzAQ/j5p/8Hyd8pLTRJQSdWGME3q&#10;XqR2P8ABE6yBzWwn0E377zubJE1bTZq28QHZ5/Nz99w9vqvrsWvRninNpchweBFgxEQpKy62Gf7y&#10;UHgLjLShoqKtFCzDj0zj6+XbN1dDn7JINrKtmEIAInQ69BlujOlT39dlwzqqL2TPBBzWUnXUwFZt&#10;/UrRAdC71o+CYOYPUlW9kiXTGqz5dIiXDr+uWWk+1bVmBrUZhtyM+yv339i/v7yi6VbRvuHlIQ36&#10;F1l0lAsIeoLKqaFop/grqI6XSmpZm4tSdr6sa14yxwHYhMELNvcN7ZnjAsXR/alM+v/Blh/3nxXi&#10;FfQOI0E7aNEDGw26lSMKY1ueodcpeN334GdGsFtXS1X3d7L8qpGQq4aKLbtRSg4NoxWkF9qb/tnV&#10;CUdbkM3wQVYQh+6MdEBjrToLCNVAgA5tejy1xuZSgjEOLy+TeYxRCWfxLEoi2NgYND1e75U275js&#10;kF1kWEHvHTzd32kzuR5dbDQhC962YKdpK54ZAHOyQHC4as9sGq6dP5IgWS/WC+KRaLb2SJDn3k2x&#10;It6sCOdxfpmvVnn408YNSdrwqmLChjlKKyR/1rqDyCdRnMSlZcsrC2dT0mq7WbUK7SlIu3DfoSBn&#10;bv7zNFy9gMsLSmFEgtso8YrZYu6RgsReMg8WXhAmt8ksIAnJi+eU7rhg/04JDRlO4iie1PRbboH7&#10;XnOjaccNDI+WdxlenJxoajW4FpVrraG8ndZnpbDpP5UC2n1stFOsFekkVzNuRvc2iI1u1byR1SNI&#10;WEkQGOgUBh8sGqm+YzTAEMmw/rajimHUvhfwDJKQEDt13IbE8wg26vxkc35CRQlQGTYYTcuVmSbV&#10;rld820Ck6eEJeQNPp+ZO1E9ZHR4cDArH7TDU7CQ63zuvp9G7/AUAAP//AwBQSwMEFAAGAAgAAAAh&#10;AGuZVCHfAAAACwEAAA8AAABkcnMvZG93bnJldi54bWxMj8FOwzAQRO9I/IO1SNyoTZqWJsSpKhBX&#10;EG1B4ubG2yRqvI5itwl/z3KC42qfZt4U68l14oJDaD1puJ8pEEiVty3VGva7l7sViBANWdN5Qg3f&#10;GGBdXl8VJrd+pHe8bGMtOIRCbjQ0Mfa5lKFq0Jkw8z0S/45+cCbyOdTSDmbkcNfJRKmldKYlbmhM&#10;j08NVqft2Wn4eD1+fabqrX52i370k5LkMqn17c20eQQRcYp/MPzqszqU7HTwZ7JBdBqW84xJDala&#10;8AQGVg9JCuLAZJIlc5BlIf9vKH8AAAD//wMAUEsBAi0AFAAGAAgAAAAhALaDOJL+AAAA4QEAABMA&#10;AAAAAAAAAAAAAAAAAAAAAFtDb250ZW50X1R5cGVzXS54bWxQSwECLQAUAAYACAAAACEAOP0h/9YA&#10;AACUAQAACwAAAAAAAAAAAAAAAAAvAQAAX3JlbHMvLnJlbHNQSwECLQAUAAYACAAAACEAgdGQU7gC&#10;AADCBQAADgAAAAAAAAAAAAAAAAAuAgAAZHJzL2Uyb0RvYy54bWxQSwECLQAUAAYACAAAACEAa5lU&#10;Id8AAAALAQAADwAAAAAAAAAAAAAAAAASBQAAZHJzL2Rvd25yZXYueG1sUEsFBgAAAAAEAAQA8wAA&#10;AB4GAAAAAA==&#10;" filled="f" stroked="f">
                <v:textbox>
                  <w:txbxContent>
                    <w:sdt>
                      <w:sdtPr>
                        <w:rPr>
                          <w:rFonts w:ascii="Calibri" w:eastAsia="Calibri" w:hAnsi="Calibri" w:cstheme="majorHAnsi"/>
                          <w:color w:val="1F4E79" w:themeColor="accent1" w:themeShade="80"/>
                          <w:sz w:val="24"/>
                          <w:szCs w:val="24"/>
                          <w:lang w:val="ru-RU"/>
                        </w:rPr>
                        <w:id w:val="-598640067"/>
                        <w:docPartObj>
                          <w:docPartGallery w:val="Table of Contents"/>
                          <w:docPartUnique/>
                        </w:docPartObj>
                      </w:sdtPr>
                      <w:sdtEndPr>
                        <w:rPr>
                          <w:b/>
                          <w:bCs/>
                          <w:noProof/>
                        </w:rPr>
                      </w:sdtEndPr>
                      <w:sdtContent>
                        <w:p w:rsidR="00F97349" w:rsidRPr="0015123D" w:rsidRDefault="00F97349" w:rsidP="0097517C">
                          <w:pPr>
                            <w:pStyle w:val="TOCHeading"/>
                            <w:rPr>
                              <w:rFonts w:cstheme="majorHAnsi"/>
                              <w:color w:val="1F4E79" w:themeColor="accent1" w:themeShade="80"/>
                              <w:sz w:val="24"/>
                              <w:szCs w:val="24"/>
                            </w:rPr>
                          </w:pPr>
                        </w:p>
                        <w:p w:rsidR="00D9101A" w:rsidRDefault="00F97349">
                          <w:pPr>
                            <w:pStyle w:val="TOC1"/>
                            <w:tabs>
                              <w:tab w:val="left" w:pos="440"/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en-US"/>
                            </w:rPr>
                          </w:pPr>
                          <w:r w:rsidRPr="0015123D">
                            <w:rPr>
                              <w:rFonts w:asciiTheme="majorHAnsi" w:hAnsiTheme="majorHAnsi" w:cstheme="majorHAnsi"/>
                              <w:color w:val="1F4E79" w:themeColor="accent1" w:themeShade="80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15123D">
                            <w:rPr>
                              <w:rFonts w:asciiTheme="majorHAnsi" w:hAnsiTheme="majorHAnsi" w:cstheme="majorHAnsi"/>
                              <w:color w:val="1F4E79" w:themeColor="accent1" w:themeShade="80"/>
                              <w:sz w:val="24"/>
                              <w:szCs w:val="24"/>
                            </w:rPr>
                            <w:instrText xml:space="preserve"> TOC \o "1-3" \h \z \u </w:instrText>
                          </w:r>
                          <w:r w:rsidRPr="0015123D">
                            <w:rPr>
                              <w:rFonts w:asciiTheme="majorHAnsi" w:hAnsiTheme="majorHAnsi" w:cstheme="majorHAnsi"/>
                              <w:color w:val="1F4E79" w:themeColor="accent1" w:themeShade="80"/>
                              <w:sz w:val="24"/>
                              <w:szCs w:val="24"/>
                            </w:rPr>
                            <w:fldChar w:fldCharType="separate"/>
                          </w:r>
                          <w:hyperlink w:anchor="_Toc368311802" w:history="1">
                            <w:r w:rsidR="00D9101A" w:rsidRPr="0040428E">
                              <w:rPr>
                                <w:rStyle w:val="Hyperlink"/>
                                <w:noProof/>
                              </w:rPr>
                              <w:t>1.</w:t>
                            </w:r>
                            <w:r w:rsidR="00D9101A"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en-US"/>
                              </w:rPr>
                              <w:tab/>
                            </w:r>
                            <w:r w:rsidR="00D9101A" w:rsidRPr="0040428E">
                              <w:rPr>
                                <w:rStyle w:val="Hyperlink"/>
                                <w:rFonts w:cstheme="majorHAnsi"/>
                                <w:noProof/>
                              </w:rPr>
                              <w:t>MEMBER LISTS:</w:t>
                            </w:r>
                            <w:r w:rsidR="00D9101A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D9101A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D9101A">
                              <w:rPr>
                                <w:noProof/>
                                <w:webHidden/>
                              </w:rPr>
                              <w:instrText xml:space="preserve"> PAGEREF _Toc368311802 \h </w:instrText>
                            </w:r>
                            <w:r w:rsidR="00D9101A">
                              <w:rPr>
                                <w:noProof/>
                                <w:webHidden/>
                              </w:rPr>
                            </w:r>
                            <w:r w:rsidR="00D9101A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D9101A">
                              <w:rPr>
                                <w:noProof/>
                                <w:webHidden/>
                              </w:rPr>
                              <w:t>1</w:t>
                            </w:r>
                            <w:r w:rsidR="00D9101A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D9101A" w:rsidRDefault="00D9101A">
                          <w:pPr>
                            <w:pStyle w:val="TOC1"/>
                            <w:tabs>
                              <w:tab w:val="left" w:pos="440"/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en-US"/>
                            </w:rPr>
                          </w:pPr>
                          <w:hyperlink w:anchor="_Toc368311803" w:history="1">
                            <w:r w:rsidRPr="0040428E">
                              <w:rPr>
                                <w:rStyle w:val="Hyperlink"/>
                                <w:noProof/>
                              </w:rPr>
                              <w:t>2.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en-US"/>
                              </w:rPr>
                              <w:tab/>
                            </w:r>
                            <w:r w:rsidRPr="0040428E">
                              <w:rPr>
                                <w:rStyle w:val="Hyperlink"/>
                                <w:rFonts w:cstheme="majorHAnsi"/>
                                <w:noProof/>
                              </w:rPr>
                              <w:t>INTRODUCTION: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_Toc368311803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1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D9101A" w:rsidRDefault="00D9101A">
                          <w:pPr>
                            <w:pStyle w:val="TOC2"/>
                            <w:tabs>
                              <w:tab w:val="left" w:pos="880"/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en-US"/>
                            </w:rPr>
                          </w:pPr>
                          <w:hyperlink w:anchor="_Toc368311804" w:history="1">
                            <w:r w:rsidRPr="0040428E">
                              <w:rPr>
                                <w:rStyle w:val="Hyperlink"/>
                                <w:rFonts w:cstheme="majorHAnsi"/>
                                <w:noProof/>
                              </w:rPr>
                              <w:t>2.1.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en-US"/>
                              </w:rPr>
                              <w:tab/>
                            </w:r>
                            <w:r w:rsidRPr="0040428E">
                              <w:rPr>
                                <w:rStyle w:val="Hyperlink"/>
                                <w:rFonts w:cstheme="majorHAnsi"/>
                                <w:noProof/>
                              </w:rPr>
                              <w:t>DOCUMENT PURPOSE: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_Toc368311804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1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D9101A" w:rsidRDefault="00D9101A">
                          <w:pPr>
                            <w:pStyle w:val="TOC2"/>
                            <w:tabs>
                              <w:tab w:val="left" w:pos="880"/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en-US"/>
                            </w:rPr>
                          </w:pPr>
                          <w:hyperlink w:anchor="_Toc368311805" w:history="1">
                            <w:r w:rsidRPr="0040428E">
                              <w:rPr>
                                <w:rStyle w:val="Hyperlink"/>
                                <w:smallCaps/>
                                <w:noProof/>
                              </w:rPr>
                              <w:t>2.2.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noProof/>
                                <w:lang w:val="en-US"/>
                              </w:rPr>
                              <w:tab/>
                            </w:r>
                            <w:r w:rsidRPr="0040428E">
                              <w:rPr>
                                <w:rStyle w:val="Hyperlink"/>
                                <w:smallCaps/>
                                <w:noProof/>
                                <w:lang w:val="en-US"/>
                              </w:rPr>
                              <w:t>CONTENT: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_Toc368311805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1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F97349" w:rsidRDefault="00F97349" w:rsidP="0097517C">
                          <w:r w:rsidRPr="0015123D">
                            <w:rPr>
                              <w:rFonts w:asciiTheme="majorHAnsi" w:hAnsiTheme="majorHAnsi" w:cstheme="majorHAnsi"/>
                              <w:b/>
                              <w:bCs/>
                              <w:noProof/>
                              <w:color w:val="1F4E79" w:themeColor="accent1" w:themeShade="8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sdtContent>
                    </w:sdt>
                    <w:p w:rsidR="00F97349" w:rsidRPr="00552B59" w:rsidRDefault="00F97349" w:rsidP="0097517C">
                      <w:pPr>
                        <w:jc w:val="both"/>
                        <w:rPr>
                          <w:rFonts w:ascii="Tahoma" w:hAnsi="Tahoma" w:cs="Tahoma"/>
                          <w:color w:val="1F4E79"/>
                          <w:lang w:val="en-US"/>
                        </w:rPr>
                      </w:pPr>
                      <w:r w:rsidRPr="00552B59">
                        <w:rPr>
                          <w:rFonts w:ascii="Tahoma" w:hAnsi="Tahoma" w:cs="Tahoma"/>
                          <w:color w:val="1F4E79"/>
                          <w:lang w:val="en-U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7517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8085A" wp14:editId="6CF52F19">
                <wp:simplePos x="0" y="0"/>
                <wp:positionH relativeFrom="column">
                  <wp:posOffset>1653540</wp:posOffset>
                </wp:positionH>
                <wp:positionV relativeFrom="paragraph">
                  <wp:posOffset>-234315</wp:posOffset>
                </wp:positionV>
                <wp:extent cx="4286250" cy="447675"/>
                <wp:effectExtent l="0" t="0" r="0" b="635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7349" w:rsidRPr="006D46E0" w:rsidRDefault="00F97349" w:rsidP="0097517C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color w:val="1F4E79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6D46E0">
                              <w:rPr>
                                <w:rStyle w:val="SubtleReference"/>
                                <w:rFonts w:asciiTheme="majorHAnsi" w:hAnsiTheme="majorHAnsi" w:cstheme="majorHAnsi"/>
                                <w:b/>
                                <w:color w:val="1F4E79"/>
                                <w:sz w:val="40"/>
                                <w:szCs w:val="40"/>
                                <w:u w:val="none"/>
                                <w:lang w:val="vi-VN"/>
                              </w:rPr>
                              <w:t>REVISIONS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130.2pt;margin-top:-18.45pt;width:337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LXCuAIAAME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leEII0E7aNE9Gw26kSMKI1ueodcpeN314GdGOIc2O6q6v5XlN42EXDVUbNm1UnJoGK0gvdDe9M+u&#10;TjjagmyGj7KCOHRnpAMaa9XZ2kE1EKBDmx5OrbG5lHBIokUczcBUgo2QeTyfuRA0Pd7ulTbvmeyQ&#10;XWRYQesdOt3famOzoenRxQYTsuBt69rfimcH4DidQGy4am02C9fNxyRI1ov1gngkitceCfLcuy5W&#10;xIuLcD7L3+WrVR7+tHFDkja8qpiwYY7KCsmfde6g8UkTJ21p2fLKwtmUtNpuVq1CewrKLtx3KMiZ&#10;m/88DVcE4PKCUhiR4CZKvCJezD1SkJmXzIOFF4TJTRIHJCF58ZzSLRfs3ymhIcPJLJpNYvott8B9&#10;r7nRtOMGZkfLuwwvTk40tRJci8q11lDeTuuzUtj0n0oB7T422gnWanRSqxk3o3saTmpWzBtZPYCC&#10;lQSBgRZh7sGikeoHRgPMkAzr7zuqGEbtBwGvIAkJsUPHbchsHsFGnVs25xYqSoDKsMFoWq7MNKh2&#10;veLbBiJN707Ia3g5NXeifsrq8N5gTjhuh5lmB9H53nk9Td7lLwAAAP//AwBQSwMEFAAGAAgAAAAh&#10;ACdygfjeAAAACgEAAA8AAABkcnMvZG93bnJldi54bWxMj01PwzAMhu9I/IfISNy2hHWraKk7IRBX&#10;EOND4pa1XlvROFWTreXfY07saPvR6+cttrPr1YnG0HlGuFkaUMSVrztuEN7fnha3oEK0XNveMyH8&#10;UIBteXlR2Lz2E7/SaRcbJSEccovQxjjkWoeqJWfD0g/Ecjv40dko49joerSThLter4xJtbMdy4fW&#10;DvTQUvW9OzqEj+fD1+favDSPbjNMfjaaXaYRr6/m+ztQkeb4D8OfvqhDKU57f+Q6qB5hlZq1oAiL&#10;JM1ACZElG9nsEZIkBV0W+rxC+QsAAP//AwBQSwECLQAUAAYACAAAACEAtoM4kv4AAADhAQAAEwAA&#10;AAAAAAAAAAAAAAAAAAAAW0NvbnRlbnRfVHlwZXNdLnhtbFBLAQItABQABgAIAAAAIQA4/SH/1gAA&#10;AJQBAAALAAAAAAAAAAAAAAAAAC8BAABfcmVscy8ucmVsc1BLAQItABQABgAIAAAAIQAEvLXCuAIA&#10;AMEFAAAOAAAAAAAAAAAAAAAAAC4CAABkcnMvZTJvRG9jLnhtbFBLAQItABQABgAIAAAAIQAncoH4&#10;3gAAAAoBAAAPAAAAAAAAAAAAAAAAABIFAABkcnMvZG93bnJldi54bWxQSwUGAAAAAAQABADzAAAA&#10;HQYAAAAA&#10;" filled="f" stroked="f">
                <v:textbox>
                  <w:txbxContent>
                    <w:p w:rsidR="00F97349" w:rsidRPr="006D46E0" w:rsidRDefault="00F97349" w:rsidP="0097517C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color w:val="1F4E79"/>
                          <w:sz w:val="40"/>
                          <w:szCs w:val="40"/>
                          <w:lang w:val="en-US"/>
                        </w:rPr>
                      </w:pPr>
                      <w:r w:rsidRPr="006D46E0">
                        <w:rPr>
                          <w:rStyle w:val="SubtleReference"/>
                          <w:rFonts w:asciiTheme="majorHAnsi" w:hAnsiTheme="majorHAnsi" w:cstheme="majorHAnsi"/>
                          <w:b/>
                          <w:color w:val="1F4E79"/>
                          <w:sz w:val="40"/>
                          <w:szCs w:val="40"/>
                          <w:u w:val="none"/>
                          <w:lang w:val="vi-VN"/>
                        </w:rPr>
                        <w:t>REVISIONS</w:t>
                      </w:r>
                    </w:p>
                  </w:txbxContent>
                </v:textbox>
              </v:shape>
            </w:pict>
          </mc:Fallback>
        </mc:AlternateContent>
      </w:r>
      <w:r w:rsidR="0097517C">
        <w:br w:type="page"/>
      </w:r>
    </w:p>
    <w:p w:rsidR="00552B59" w:rsidRPr="0097517C" w:rsidRDefault="00552B59" w:rsidP="0097517C">
      <w:pPr>
        <w:pStyle w:val="Heading1"/>
        <w:numPr>
          <w:ilvl w:val="0"/>
          <w:numId w:val="17"/>
        </w:numPr>
        <w:rPr>
          <w:rStyle w:val="SubtleReference"/>
          <w:rFonts w:ascii="Calibri" w:hAnsi="Calibri" w:cs="Times New Roman"/>
          <w:smallCaps w:val="0"/>
          <w:color w:val="auto"/>
          <w:u w:val="none"/>
        </w:rPr>
      </w:pPr>
      <w:bookmarkStart w:id="0" w:name="_Toc367930287"/>
      <w:bookmarkStart w:id="1" w:name="_Toc368055103"/>
      <w:bookmarkStart w:id="2" w:name="_Toc368311802"/>
      <w:r w:rsidRPr="00514031">
        <w:rPr>
          <w:rStyle w:val="SubtleReference"/>
          <w:rFonts w:cstheme="majorHAnsi"/>
          <w:smallCaps w:val="0"/>
          <w:color w:val="1F4E79" w:themeColor="accent1" w:themeShade="80"/>
          <w:u w:val="none"/>
        </w:rPr>
        <w:lastRenderedPageBreak/>
        <w:t>MEMBER LISTS</w:t>
      </w:r>
      <w:bookmarkEnd w:id="0"/>
      <w:r w:rsidRPr="00514031">
        <w:rPr>
          <w:rStyle w:val="SubtleReference"/>
          <w:rFonts w:cstheme="majorHAnsi"/>
          <w:smallCaps w:val="0"/>
          <w:color w:val="1F4E79" w:themeColor="accent1" w:themeShade="80"/>
          <w:u w:val="none"/>
        </w:rPr>
        <w:t>:</w:t>
      </w:r>
      <w:bookmarkStart w:id="3" w:name="_Toc367930288"/>
      <w:bookmarkEnd w:id="1"/>
      <w:bookmarkEnd w:id="2"/>
    </w:p>
    <w:tbl>
      <w:tblPr>
        <w:tblStyle w:val="TableGrid"/>
        <w:tblW w:w="8005" w:type="dxa"/>
        <w:jc w:val="center"/>
        <w:tblLook w:val="04A0" w:firstRow="1" w:lastRow="0" w:firstColumn="1" w:lastColumn="0" w:noHBand="0" w:noVBand="1"/>
      </w:tblPr>
      <w:tblGrid>
        <w:gridCol w:w="1345"/>
        <w:gridCol w:w="6660"/>
      </w:tblGrid>
      <w:tr w:rsidR="00D44958" w:rsidRPr="00514031" w:rsidTr="006D46E0">
        <w:trPr>
          <w:jc w:val="center"/>
        </w:trPr>
        <w:tc>
          <w:tcPr>
            <w:tcW w:w="1345" w:type="dxa"/>
          </w:tcPr>
          <w:p w:rsidR="00D44958" w:rsidRPr="00514031" w:rsidRDefault="00D44958" w:rsidP="000241DE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514031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T103573</w:t>
            </w:r>
          </w:p>
        </w:tc>
        <w:tc>
          <w:tcPr>
            <w:tcW w:w="6660" w:type="dxa"/>
          </w:tcPr>
          <w:p w:rsidR="00D44958" w:rsidRPr="00514031" w:rsidRDefault="00D44958" w:rsidP="000241DE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514031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Le Ngoc Chau</w:t>
            </w:r>
          </w:p>
        </w:tc>
      </w:tr>
      <w:tr w:rsidR="00D44958" w:rsidRPr="00514031" w:rsidTr="006D46E0">
        <w:trPr>
          <w:jc w:val="center"/>
        </w:trPr>
        <w:tc>
          <w:tcPr>
            <w:tcW w:w="1345" w:type="dxa"/>
          </w:tcPr>
          <w:p w:rsidR="00D44958" w:rsidRPr="00514031" w:rsidRDefault="00D44958" w:rsidP="000241DE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514031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T105026</w:t>
            </w:r>
          </w:p>
        </w:tc>
        <w:tc>
          <w:tcPr>
            <w:tcW w:w="6660" w:type="dxa"/>
          </w:tcPr>
          <w:p w:rsidR="00D44958" w:rsidRPr="00514031" w:rsidRDefault="00D44958" w:rsidP="000241DE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514031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Khau Thanh Dao</w:t>
            </w:r>
          </w:p>
        </w:tc>
      </w:tr>
      <w:tr w:rsidR="00D44958" w:rsidRPr="00514031" w:rsidTr="006D46E0">
        <w:trPr>
          <w:jc w:val="center"/>
        </w:trPr>
        <w:tc>
          <w:tcPr>
            <w:tcW w:w="1345" w:type="dxa"/>
          </w:tcPr>
          <w:p w:rsidR="00D44958" w:rsidRPr="00514031" w:rsidRDefault="00D44958" w:rsidP="000241DE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514031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T104898</w:t>
            </w:r>
          </w:p>
        </w:tc>
        <w:tc>
          <w:tcPr>
            <w:tcW w:w="6660" w:type="dxa"/>
          </w:tcPr>
          <w:p w:rsidR="00D44958" w:rsidRPr="00514031" w:rsidRDefault="00D44958" w:rsidP="000241DE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514031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Huynh Trong Khang</w:t>
            </w:r>
          </w:p>
        </w:tc>
      </w:tr>
      <w:tr w:rsidR="00D44958" w:rsidRPr="00514031" w:rsidTr="006D46E0">
        <w:trPr>
          <w:jc w:val="center"/>
        </w:trPr>
        <w:tc>
          <w:tcPr>
            <w:tcW w:w="1345" w:type="dxa"/>
          </w:tcPr>
          <w:p w:rsidR="00D44958" w:rsidRPr="00514031" w:rsidRDefault="00D44958" w:rsidP="000241DE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514031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T101184</w:t>
            </w:r>
          </w:p>
        </w:tc>
        <w:tc>
          <w:tcPr>
            <w:tcW w:w="6660" w:type="dxa"/>
          </w:tcPr>
          <w:p w:rsidR="00D44958" w:rsidRPr="00514031" w:rsidRDefault="00D44958" w:rsidP="000241DE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514031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Ta Ngoc Thien Phu</w:t>
            </w:r>
          </w:p>
        </w:tc>
      </w:tr>
      <w:tr w:rsidR="00D44958" w:rsidRPr="00514031" w:rsidTr="006D46E0">
        <w:trPr>
          <w:jc w:val="center"/>
        </w:trPr>
        <w:tc>
          <w:tcPr>
            <w:tcW w:w="1345" w:type="dxa"/>
          </w:tcPr>
          <w:p w:rsidR="00D44958" w:rsidRPr="00514031" w:rsidRDefault="00D44958" w:rsidP="000241DE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514031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T103569</w:t>
            </w:r>
          </w:p>
        </w:tc>
        <w:tc>
          <w:tcPr>
            <w:tcW w:w="6660" w:type="dxa"/>
          </w:tcPr>
          <w:p w:rsidR="00D44958" w:rsidRPr="00514031" w:rsidRDefault="00D44958" w:rsidP="000241DE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514031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Nguyen Hoang Fa Thu</w:t>
            </w:r>
          </w:p>
        </w:tc>
      </w:tr>
    </w:tbl>
    <w:p w:rsidR="00552B59" w:rsidRPr="00514031" w:rsidRDefault="00552B59" w:rsidP="0097517C">
      <w:pPr>
        <w:pStyle w:val="Heading1"/>
        <w:numPr>
          <w:ilvl w:val="0"/>
          <w:numId w:val="17"/>
        </w:numPr>
        <w:rPr>
          <w:rFonts w:cstheme="majorHAnsi"/>
          <w:color w:val="1F4E79" w:themeColor="accent1" w:themeShade="80"/>
        </w:rPr>
      </w:pPr>
      <w:bookmarkStart w:id="4" w:name="_Toc368055104"/>
      <w:bookmarkStart w:id="5" w:name="_Toc368311803"/>
      <w:r w:rsidRPr="00514031">
        <w:rPr>
          <w:rStyle w:val="SubtleReference"/>
          <w:rFonts w:cstheme="majorHAnsi"/>
          <w:smallCaps w:val="0"/>
          <w:color w:val="1F4E79" w:themeColor="accent1" w:themeShade="80"/>
          <w:u w:val="none"/>
        </w:rPr>
        <w:t>INTRODUCTION</w:t>
      </w:r>
      <w:bookmarkStart w:id="6" w:name="_Toc367930289"/>
      <w:bookmarkEnd w:id="3"/>
      <w:r w:rsidRPr="00514031">
        <w:rPr>
          <w:rFonts w:cstheme="majorHAnsi"/>
          <w:color w:val="1F4E79" w:themeColor="accent1" w:themeShade="80"/>
        </w:rPr>
        <w:t>:</w:t>
      </w:r>
      <w:bookmarkEnd w:id="4"/>
      <w:bookmarkEnd w:id="5"/>
    </w:p>
    <w:p w:rsidR="00552B59" w:rsidRPr="00514031" w:rsidRDefault="00552B59" w:rsidP="000241DE">
      <w:pPr>
        <w:pStyle w:val="Heading2"/>
        <w:numPr>
          <w:ilvl w:val="1"/>
          <w:numId w:val="9"/>
        </w:numPr>
        <w:ind w:left="1440" w:hanging="1080"/>
        <w:rPr>
          <w:rStyle w:val="SubtleReference"/>
          <w:rFonts w:cstheme="majorHAnsi"/>
          <w:smallCaps w:val="0"/>
          <w:color w:val="1F4E79" w:themeColor="accent1" w:themeShade="80"/>
          <w:u w:val="none"/>
        </w:rPr>
      </w:pPr>
      <w:bookmarkStart w:id="7" w:name="_Toc368055105"/>
      <w:bookmarkStart w:id="8" w:name="_Toc368311804"/>
      <w:r w:rsidRPr="00514031">
        <w:rPr>
          <w:rStyle w:val="SubtleReference"/>
          <w:rFonts w:cstheme="majorHAnsi"/>
          <w:smallCaps w:val="0"/>
          <w:color w:val="1F4E79" w:themeColor="accent1" w:themeShade="80"/>
          <w:u w:val="none"/>
        </w:rPr>
        <w:t>DOCUMENT PURPOSE:</w:t>
      </w:r>
      <w:bookmarkEnd w:id="7"/>
      <w:bookmarkEnd w:id="8"/>
    </w:p>
    <w:p w:rsidR="000241DE" w:rsidRPr="005B2403" w:rsidRDefault="000241DE" w:rsidP="00D44958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  <w:sz w:val="24"/>
          <w:lang w:val="vi-VN"/>
        </w:rPr>
      </w:pPr>
      <w:r w:rsidRPr="00514031">
        <w:rPr>
          <w:rFonts w:asciiTheme="majorHAnsi" w:hAnsiTheme="majorHAnsi" w:cstheme="majorHAnsi"/>
          <w:sz w:val="24"/>
          <w:lang w:val="vi-VN"/>
        </w:rPr>
        <w:t xml:space="preserve">This document is designed for description team assignment 01 </w:t>
      </w:r>
      <w:r w:rsidR="005B2403">
        <w:rPr>
          <w:rFonts w:asciiTheme="majorHAnsi" w:hAnsiTheme="majorHAnsi" w:cstheme="majorHAnsi"/>
          <w:sz w:val="24"/>
          <w:lang w:val="en-US"/>
        </w:rPr>
        <w:t xml:space="preserve">reflection </w:t>
      </w:r>
      <w:r w:rsidRPr="00514031">
        <w:rPr>
          <w:rFonts w:asciiTheme="majorHAnsi" w:hAnsiTheme="majorHAnsi" w:cstheme="majorHAnsi"/>
          <w:sz w:val="24"/>
          <w:lang w:val="vi-VN"/>
        </w:rPr>
        <w:t>for Software Process and Quality Management course.</w:t>
      </w:r>
    </w:p>
    <w:p w:rsidR="005B2403" w:rsidRPr="005721EF" w:rsidRDefault="005721EF" w:rsidP="005721EF">
      <w:pPr>
        <w:pStyle w:val="Heading2"/>
        <w:numPr>
          <w:ilvl w:val="1"/>
          <w:numId w:val="9"/>
        </w:numPr>
        <w:ind w:left="1440" w:hanging="1080"/>
        <w:rPr>
          <w:rStyle w:val="SubtleReference"/>
          <w:color w:val="1F4E79" w:themeColor="accent1" w:themeShade="80"/>
          <w:u w:val="none"/>
        </w:rPr>
      </w:pPr>
      <w:bookmarkStart w:id="9" w:name="_Toc368311805"/>
      <w:r>
        <w:rPr>
          <w:rStyle w:val="SubtleReference"/>
          <w:color w:val="1F4E79" w:themeColor="accent1" w:themeShade="80"/>
          <w:u w:val="none"/>
          <w:lang w:val="en-US"/>
        </w:rPr>
        <w:t>CONTENT</w:t>
      </w:r>
      <w:r w:rsidR="00961852">
        <w:rPr>
          <w:rStyle w:val="SubtleReference"/>
          <w:color w:val="1F4E79" w:themeColor="accent1" w:themeShade="80"/>
          <w:u w:val="none"/>
          <w:lang w:val="en-US"/>
        </w:rPr>
        <w:t>S</w:t>
      </w:r>
      <w:r>
        <w:rPr>
          <w:rStyle w:val="SubtleReference"/>
          <w:color w:val="1F4E79" w:themeColor="accent1" w:themeShade="80"/>
          <w:u w:val="none"/>
          <w:lang w:val="en-US"/>
        </w:rPr>
        <w:t>:</w:t>
      </w:r>
      <w:bookmarkEnd w:id="9"/>
    </w:p>
    <w:p w:rsidR="008C2906" w:rsidRPr="00E35D83" w:rsidRDefault="005B2403" w:rsidP="00E35D8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E35D83">
        <w:rPr>
          <w:rFonts w:asciiTheme="majorHAnsi" w:hAnsiTheme="majorHAnsi" w:cstheme="majorHAnsi"/>
          <w:sz w:val="24"/>
          <w:szCs w:val="24"/>
        </w:rPr>
        <w:t xml:space="preserve">In this case study, my team thinks that quality here has </w:t>
      </w:r>
      <w:r w:rsidR="00E76668">
        <w:rPr>
          <w:rFonts w:asciiTheme="majorHAnsi" w:hAnsiTheme="majorHAnsi" w:cstheme="majorHAnsi"/>
          <w:sz w:val="24"/>
          <w:szCs w:val="24"/>
          <w:lang w:val="en-US"/>
        </w:rPr>
        <w:t>4</w:t>
      </w:r>
      <w:r w:rsidRPr="00E35D83">
        <w:rPr>
          <w:rFonts w:asciiTheme="majorHAnsi" w:hAnsiTheme="majorHAnsi" w:cstheme="majorHAnsi"/>
          <w:sz w:val="24"/>
          <w:szCs w:val="24"/>
        </w:rPr>
        <w:t xml:space="preserve"> definitions: Quality of </w:t>
      </w:r>
      <w:r w:rsidRPr="00E35D83">
        <w:rPr>
          <w:rFonts w:asciiTheme="majorHAnsi" w:hAnsiTheme="majorHAnsi" w:cstheme="majorHAnsi"/>
          <w:sz w:val="24"/>
          <w:szCs w:val="24"/>
          <w:lang w:val="en-US"/>
        </w:rPr>
        <w:t>Schedule and budget</w:t>
      </w:r>
      <w:r w:rsidRPr="00E35D83">
        <w:rPr>
          <w:rFonts w:asciiTheme="majorHAnsi" w:hAnsiTheme="majorHAnsi" w:cstheme="majorHAnsi"/>
          <w:sz w:val="24"/>
          <w:szCs w:val="24"/>
        </w:rPr>
        <w:t xml:space="preserve"> </w:t>
      </w:r>
      <w:r w:rsidRPr="00E35D83">
        <w:rPr>
          <w:rFonts w:asciiTheme="majorHAnsi" w:hAnsiTheme="majorHAnsi" w:cstheme="majorHAnsi"/>
          <w:sz w:val="24"/>
          <w:szCs w:val="24"/>
          <w:lang w:val="en-US"/>
        </w:rPr>
        <w:t>,</w:t>
      </w:r>
      <w:r w:rsidRPr="00E35D83">
        <w:rPr>
          <w:rFonts w:asciiTheme="majorHAnsi" w:hAnsiTheme="majorHAnsi" w:cstheme="majorHAnsi"/>
          <w:sz w:val="24"/>
          <w:szCs w:val="24"/>
        </w:rPr>
        <w:t xml:space="preserve"> Quality of </w:t>
      </w:r>
      <w:r w:rsidR="002F7EC4" w:rsidRPr="00E35D83">
        <w:rPr>
          <w:rFonts w:asciiTheme="majorHAnsi" w:hAnsiTheme="majorHAnsi" w:cstheme="majorHAnsi"/>
          <w:sz w:val="24"/>
          <w:szCs w:val="24"/>
          <w:lang w:val="en-US"/>
        </w:rPr>
        <w:t>Proce</w:t>
      </w:r>
      <w:r w:rsidR="00E76668">
        <w:rPr>
          <w:rFonts w:asciiTheme="majorHAnsi" w:hAnsiTheme="majorHAnsi" w:cstheme="majorHAnsi"/>
          <w:sz w:val="24"/>
          <w:szCs w:val="24"/>
          <w:lang w:val="en-US"/>
        </w:rPr>
        <w:t>ss, P</w:t>
      </w:r>
      <w:r w:rsidR="002F7EC4" w:rsidRPr="00E35D83">
        <w:rPr>
          <w:rFonts w:asciiTheme="majorHAnsi" w:hAnsiTheme="majorHAnsi" w:cstheme="majorHAnsi"/>
          <w:sz w:val="24"/>
          <w:szCs w:val="24"/>
          <w:lang w:val="en-US"/>
        </w:rPr>
        <w:t>eople and Technical</w:t>
      </w:r>
    </w:p>
    <w:p w:rsidR="005B2403" w:rsidRDefault="008C2906" w:rsidP="00E35D8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E35D83">
        <w:rPr>
          <w:rFonts w:asciiTheme="majorHAnsi" w:hAnsiTheme="majorHAnsi" w:cstheme="majorHAnsi"/>
          <w:sz w:val="24"/>
          <w:szCs w:val="24"/>
          <w:lang w:val="en-US"/>
        </w:rPr>
        <w:t>We think that t</w:t>
      </w:r>
      <w:r w:rsidR="005B2403" w:rsidRPr="00E35D83">
        <w:rPr>
          <w:rFonts w:asciiTheme="majorHAnsi" w:hAnsiTheme="majorHAnsi" w:cstheme="majorHAnsi"/>
          <w:sz w:val="24"/>
          <w:szCs w:val="24"/>
        </w:rPr>
        <w:t xml:space="preserve">he main quality </w:t>
      </w:r>
      <w:r w:rsidRPr="00E35D83">
        <w:rPr>
          <w:rFonts w:asciiTheme="majorHAnsi" w:hAnsiTheme="majorHAnsi" w:cstheme="majorHAnsi"/>
          <w:sz w:val="24"/>
          <w:szCs w:val="24"/>
        </w:rPr>
        <w:t>those dominant characteristics of project are</w:t>
      </w:r>
      <w:r w:rsidRPr="00E35D83">
        <w:rPr>
          <w:rFonts w:asciiTheme="majorHAnsi" w:hAnsiTheme="majorHAnsi" w:cstheme="majorHAnsi"/>
          <w:sz w:val="24"/>
          <w:szCs w:val="24"/>
          <w:lang w:val="en-US"/>
        </w:rPr>
        <w:t xml:space="preserve"> all</w:t>
      </w:r>
      <w:r w:rsidR="005B2403" w:rsidRPr="00E35D83">
        <w:rPr>
          <w:rFonts w:asciiTheme="majorHAnsi" w:hAnsiTheme="majorHAnsi" w:cstheme="majorHAnsi"/>
          <w:sz w:val="24"/>
          <w:szCs w:val="24"/>
        </w:rPr>
        <w:t>. In SeWeb Case Study, this topic shows a lot of experiences about bad manage</w:t>
      </w:r>
      <w:r w:rsidR="002F228E">
        <w:rPr>
          <w:rFonts w:asciiTheme="majorHAnsi" w:hAnsiTheme="majorHAnsi" w:cstheme="majorHAnsi"/>
          <w:sz w:val="24"/>
          <w:szCs w:val="24"/>
        </w:rPr>
        <w:t xml:space="preserve">ment when taking project and </w:t>
      </w:r>
      <w:r w:rsidR="005B2403" w:rsidRPr="00E35D83">
        <w:rPr>
          <w:rFonts w:asciiTheme="majorHAnsi" w:hAnsiTheme="majorHAnsi" w:cstheme="majorHAnsi"/>
          <w:sz w:val="24"/>
          <w:szCs w:val="24"/>
        </w:rPr>
        <w:t xml:space="preserve"> makes us more clearly understand how management is important. </w:t>
      </w:r>
      <w:r w:rsidR="00E002E0">
        <w:rPr>
          <w:rFonts w:asciiTheme="majorHAnsi" w:hAnsiTheme="majorHAnsi" w:cstheme="majorHAnsi"/>
          <w:sz w:val="24"/>
          <w:szCs w:val="24"/>
          <w:lang w:val="en-US"/>
        </w:rPr>
        <w:t>Besides</w:t>
      </w:r>
      <w:r w:rsidR="002F228E">
        <w:rPr>
          <w:rFonts w:asciiTheme="majorHAnsi" w:hAnsiTheme="majorHAnsi" w:cstheme="majorHAnsi"/>
          <w:sz w:val="24"/>
          <w:szCs w:val="24"/>
          <w:lang w:val="en-US"/>
        </w:rPr>
        <w:t xml:space="preserve"> that, human resource</w:t>
      </w:r>
      <w:r w:rsidR="005D137C">
        <w:rPr>
          <w:rFonts w:asciiTheme="majorHAnsi" w:hAnsiTheme="majorHAnsi" w:cstheme="majorHAnsi"/>
          <w:sz w:val="24"/>
          <w:szCs w:val="24"/>
          <w:lang w:val="en-US"/>
        </w:rPr>
        <w:t>,</w:t>
      </w:r>
      <w:r w:rsidR="002F228E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E002E0">
        <w:rPr>
          <w:rFonts w:asciiTheme="majorHAnsi" w:hAnsiTheme="majorHAnsi" w:cstheme="majorHAnsi"/>
          <w:sz w:val="24"/>
          <w:szCs w:val="24"/>
          <w:lang w:val="en-US"/>
        </w:rPr>
        <w:t xml:space="preserve">process </w:t>
      </w:r>
      <w:r w:rsidR="002F228E">
        <w:rPr>
          <w:rFonts w:asciiTheme="majorHAnsi" w:hAnsiTheme="majorHAnsi" w:cstheme="majorHAnsi"/>
          <w:sz w:val="24"/>
          <w:szCs w:val="24"/>
          <w:lang w:val="en-US"/>
        </w:rPr>
        <w:t>and technical</w:t>
      </w:r>
      <w:r w:rsidR="00E002E0">
        <w:rPr>
          <w:rFonts w:asciiTheme="majorHAnsi" w:hAnsiTheme="majorHAnsi" w:cstheme="majorHAnsi"/>
          <w:sz w:val="24"/>
          <w:szCs w:val="24"/>
          <w:lang w:val="en-US"/>
        </w:rPr>
        <w:t xml:space="preserve"> are also important.</w:t>
      </w:r>
    </w:p>
    <w:p w:rsidR="00E002E0" w:rsidRPr="00E35D83" w:rsidRDefault="00E002E0" w:rsidP="00E35D8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Following, this is something we found out after read case study.</w:t>
      </w:r>
    </w:p>
    <w:p w:rsidR="00275876" w:rsidRPr="00B26044" w:rsidRDefault="00275876" w:rsidP="002C1D00">
      <w:pPr>
        <w:pStyle w:val="ListParagraph"/>
        <w:numPr>
          <w:ilvl w:val="0"/>
          <w:numId w:val="18"/>
        </w:numPr>
        <w:spacing w:after="0"/>
        <w:ind w:left="1800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B26044">
        <w:rPr>
          <w:rFonts w:asciiTheme="majorHAnsi" w:hAnsiTheme="majorHAnsi" w:cstheme="majorHAnsi"/>
          <w:b/>
          <w:sz w:val="28"/>
          <w:szCs w:val="28"/>
          <w:lang w:val="en-US"/>
        </w:rPr>
        <w:t>Schedule and budget:</w:t>
      </w:r>
      <w:bookmarkStart w:id="10" w:name="_GoBack"/>
      <w:bookmarkEnd w:id="10"/>
    </w:p>
    <w:p w:rsidR="00275876" w:rsidRPr="00E35D83" w:rsidRDefault="00F16AF5" w:rsidP="002C1D00">
      <w:pPr>
        <w:spacing w:after="0"/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E35D83">
        <w:rPr>
          <w:rFonts w:asciiTheme="majorHAnsi" w:hAnsiTheme="majorHAnsi" w:cstheme="majorHAnsi"/>
          <w:sz w:val="24"/>
          <w:szCs w:val="24"/>
          <w:lang w:val="en-US"/>
        </w:rPr>
        <w:t>-</w:t>
      </w:r>
      <w:r w:rsidR="005D137C">
        <w:rPr>
          <w:rFonts w:asciiTheme="majorHAnsi" w:hAnsiTheme="majorHAnsi" w:cstheme="majorHAnsi"/>
          <w:sz w:val="24"/>
          <w:szCs w:val="24"/>
          <w:lang w:val="en-US"/>
        </w:rPr>
        <w:t xml:space="preserve">We can deal and confirm budget with </w:t>
      </w:r>
      <w:r w:rsidR="00B821F5">
        <w:rPr>
          <w:rFonts w:asciiTheme="majorHAnsi" w:hAnsiTheme="majorHAnsi" w:cstheme="majorHAnsi"/>
          <w:sz w:val="24"/>
          <w:szCs w:val="24"/>
          <w:lang w:val="en-US"/>
        </w:rPr>
        <w:t>customer, then</w:t>
      </w:r>
      <w:r w:rsidR="005D137C">
        <w:rPr>
          <w:rFonts w:asciiTheme="majorHAnsi" w:hAnsiTheme="majorHAnsi" w:cstheme="majorHAnsi"/>
          <w:sz w:val="24"/>
          <w:szCs w:val="24"/>
          <w:lang w:val="en-US"/>
        </w:rPr>
        <w:t xml:space="preserve"> w</w:t>
      </w:r>
      <w:r w:rsidRPr="00E35D83">
        <w:rPr>
          <w:rFonts w:asciiTheme="majorHAnsi" w:hAnsiTheme="majorHAnsi" w:cstheme="majorHAnsi"/>
          <w:sz w:val="24"/>
          <w:szCs w:val="24"/>
          <w:lang w:val="en-US"/>
        </w:rPr>
        <w:t>e must estimate and plan for pro</w:t>
      </w:r>
      <w:r w:rsidR="001C78A5" w:rsidRPr="00E35D83">
        <w:rPr>
          <w:rFonts w:asciiTheme="majorHAnsi" w:hAnsiTheme="majorHAnsi" w:cstheme="majorHAnsi"/>
          <w:sz w:val="24"/>
          <w:szCs w:val="24"/>
          <w:lang w:val="en-US"/>
        </w:rPr>
        <w:t>ject before it is start base on</w:t>
      </w:r>
      <w:r w:rsidRPr="00E35D83">
        <w:rPr>
          <w:rFonts w:asciiTheme="majorHAnsi" w:hAnsiTheme="majorHAnsi" w:cstheme="majorHAnsi"/>
          <w:sz w:val="24"/>
          <w:szCs w:val="24"/>
          <w:lang w:val="en-US"/>
        </w:rPr>
        <w:t xml:space="preserve"> time and budget</w:t>
      </w:r>
      <w:r w:rsidR="005D137C">
        <w:rPr>
          <w:rFonts w:asciiTheme="majorHAnsi" w:hAnsiTheme="majorHAnsi" w:cstheme="majorHAnsi"/>
          <w:sz w:val="24"/>
          <w:szCs w:val="24"/>
          <w:lang w:val="en-US"/>
        </w:rPr>
        <w:t xml:space="preserve"> which we have</w:t>
      </w:r>
      <w:r w:rsidRPr="00E35D83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F16AF5" w:rsidRPr="00E35D83" w:rsidRDefault="00F16AF5" w:rsidP="002C1D00">
      <w:pPr>
        <w:spacing w:after="0"/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E35D83">
        <w:rPr>
          <w:rFonts w:asciiTheme="majorHAnsi" w:hAnsiTheme="majorHAnsi" w:cstheme="majorHAnsi"/>
          <w:sz w:val="24"/>
          <w:szCs w:val="24"/>
          <w:lang w:val="en-US"/>
        </w:rPr>
        <w:t>-Decomposing work become task</w:t>
      </w:r>
      <w:r w:rsidR="00B821F5">
        <w:rPr>
          <w:rFonts w:asciiTheme="majorHAnsi" w:hAnsiTheme="majorHAnsi" w:cstheme="majorHAnsi"/>
          <w:sz w:val="24"/>
          <w:szCs w:val="24"/>
          <w:lang w:val="en-US"/>
        </w:rPr>
        <w:t>s</w:t>
      </w:r>
      <w:r w:rsidRPr="00E35D83">
        <w:rPr>
          <w:rFonts w:asciiTheme="majorHAnsi" w:hAnsiTheme="majorHAnsi" w:cstheme="majorHAnsi"/>
          <w:sz w:val="24"/>
          <w:szCs w:val="24"/>
          <w:lang w:val="en-US"/>
        </w:rPr>
        <w:t xml:space="preserve"> which everyone can work.</w:t>
      </w:r>
    </w:p>
    <w:p w:rsidR="0060050A" w:rsidRPr="00E35D83" w:rsidRDefault="001C78A5" w:rsidP="002C1D00">
      <w:pPr>
        <w:spacing w:after="0"/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E35D83">
        <w:rPr>
          <w:rFonts w:asciiTheme="majorHAnsi" w:hAnsiTheme="majorHAnsi" w:cstheme="majorHAnsi"/>
          <w:sz w:val="24"/>
          <w:szCs w:val="24"/>
          <w:lang w:val="en-US"/>
        </w:rPr>
        <w:t xml:space="preserve">- Choosing the appropriate model: </w:t>
      </w:r>
      <w:r w:rsidR="0060050A" w:rsidRPr="00E35D83">
        <w:rPr>
          <w:rFonts w:asciiTheme="majorHAnsi" w:hAnsiTheme="majorHAnsi" w:cstheme="majorHAnsi"/>
          <w:sz w:val="24"/>
          <w:szCs w:val="24"/>
          <w:lang w:val="en-US"/>
        </w:rPr>
        <w:t>If the</w:t>
      </w:r>
      <w:r w:rsidRPr="00E35D83">
        <w:rPr>
          <w:rFonts w:asciiTheme="majorHAnsi" w:hAnsiTheme="majorHAnsi" w:cstheme="majorHAnsi"/>
          <w:sz w:val="24"/>
          <w:szCs w:val="24"/>
          <w:lang w:val="en-US"/>
        </w:rPr>
        <w:t xml:space="preserve"> projects which have more time and budget,</w:t>
      </w:r>
      <w:r w:rsidRPr="00E35D83">
        <w:rPr>
          <w:rFonts w:asciiTheme="majorHAnsi" w:hAnsiTheme="majorHAnsi" w:cstheme="majorHAnsi"/>
          <w:sz w:val="24"/>
          <w:szCs w:val="24"/>
        </w:rPr>
        <w:t xml:space="preserve"> </w:t>
      </w:r>
      <w:r w:rsidRPr="00E35D83">
        <w:rPr>
          <w:rFonts w:asciiTheme="majorHAnsi" w:hAnsiTheme="majorHAnsi" w:cstheme="majorHAnsi"/>
          <w:sz w:val="24"/>
          <w:szCs w:val="24"/>
          <w:lang w:val="en-US"/>
        </w:rPr>
        <w:t xml:space="preserve">stable requirement and required more document, we should choose traditional </w:t>
      </w:r>
      <w:r w:rsidR="00AD2AB9" w:rsidRPr="00E35D83">
        <w:rPr>
          <w:rFonts w:asciiTheme="majorHAnsi" w:hAnsiTheme="majorHAnsi" w:cstheme="majorHAnsi"/>
          <w:sz w:val="24"/>
          <w:szCs w:val="24"/>
          <w:lang w:val="en-US"/>
        </w:rPr>
        <w:t>model else</w:t>
      </w:r>
      <w:r w:rsidRPr="00E35D83">
        <w:rPr>
          <w:rFonts w:asciiTheme="majorHAnsi" w:hAnsiTheme="majorHAnsi" w:cstheme="majorHAnsi"/>
          <w:sz w:val="24"/>
          <w:szCs w:val="24"/>
          <w:lang w:val="en-US"/>
        </w:rPr>
        <w:t xml:space="preserve"> we should choose </w:t>
      </w:r>
      <w:r w:rsidR="00AD2AB9" w:rsidRPr="00E35D83">
        <w:rPr>
          <w:rFonts w:asciiTheme="majorHAnsi" w:hAnsiTheme="majorHAnsi" w:cstheme="majorHAnsi"/>
          <w:sz w:val="24"/>
          <w:szCs w:val="24"/>
          <w:lang w:val="en-US"/>
        </w:rPr>
        <w:t>agile</w:t>
      </w:r>
      <w:r w:rsidRPr="00E35D83">
        <w:rPr>
          <w:rFonts w:asciiTheme="majorHAnsi" w:hAnsiTheme="majorHAnsi" w:cstheme="majorHAnsi"/>
          <w:sz w:val="24"/>
          <w:szCs w:val="24"/>
          <w:lang w:val="en-US"/>
        </w:rPr>
        <w:t xml:space="preserve"> model.</w:t>
      </w:r>
    </w:p>
    <w:p w:rsidR="0060050A" w:rsidRPr="00B26044" w:rsidRDefault="0060050A" w:rsidP="002C1D00">
      <w:pPr>
        <w:pStyle w:val="ListParagraph"/>
        <w:numPr>
          <w:ilvl w:val="0"/>
          <w:numId w:val="18"/>
        </w:numPr>
        <w:spacing w:after="0"/>
        <w:ind w:left="1800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B26044">
        <w:rPr>
          <w:rFonts w:asciiTheme="majorHAnsi" w:hAnsiTheme="majorHAnsi" w:cstheme="majorHAnsi"/>
          <w:b/>
          <w:sz w:val="28"/>
          <w:szCs w:val="28"/>
          <w:lang w:val="en-US"/>
        </w:rPr>
        <w:t>Process:</w:t>
      </w:r>
    </w:p>
    <w:p w:rsidR="0060050A" w:rsidRPr="00E35D83" w:rsidRDefault="0060050A" w:rsidP="002C1D00">
      <w:pPr>
        <w:spacing w:after="0"/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E35D83">
        <w:rPr>
          <w:rFonts w:asciiTheme="majorHAnsi" w:hAnsiTheme="majorHAnsi" w:cstheme="majorHAnsi"/>
          <w:sz w:val="24"/>
          <w:szCs w:val="24"/>
          <w:lang w:val="en-US"/>
        </w:rPr>
        <w:t>- Must define management process</w:t>
      </w:r>
      <w:r w:rsidR="00AD2AB9" w:rsidRPr="00E35D83">
        <w:rPr>
          <w:rFonts w:asciiTheme="majorHAnsi" w:hAnsiTheme="majorHAnsi" w:cstheme="majorHAnsi"/>
          <w:sz w:val="24"/>
          <w:szCs w:val="24"/>
          <w:lang w:val="en-US"/>
        </w:rPr>
        <w:t xml:space="preserve"> and some support document is clearly. Such as: Communication process, Risk management process, Change management process….</w:t>
      </w:r>
    </w:p>
    <w:p w:rsidR="00AD2AB9" w:rsidRPr="00B26044" w:rsidRDefault="00AD2AB9" w:rsidP="002C1D00">
      <w:pPr>
        <w:pStyle w:val="ListParagraph"/>
        <w:numPr>
          <w:ilvl w:val="0"/>
          <w:numId w:val="18"/>
        </w:numPr>
        <w:spacing w:after="0"/>
        <w:ind w:left="1800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B26044">
        <w:rPr>
          <w:rFonts w:asciiTheme="majorHAnsi" w:hAnsiTheme="majorHAnsi" w:cstheme="majorHAnsi"/>
          <w:b/>
          <w:sz w:val="28"/>
          <w:szCs w:val="28"/>
          <w:lang w:val="en-US"/>
        </w:rPr>
        <w:t>People:</w:t>
      </w:r>
    </w:p>
    <w:p w:rsidR="005721EF" w:rsidRPr="00E35D83" w:rsidRDefault="00AD2AB9" w:rsidP="002C1D00">
      <w:pPr>
        <w:spacing w:after="0"/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E35D83">
        <w:rPr>
          <w:rFonts w:asciiTheme="majorHAnsi" w:hAnsiTheme="majorHAnsi" w:cstheme="majorHAnsi"/>
          <w:sz w:val="24"/>
          <w:szCs w:val="24"/>
          <w:lang w:val="en-US"/>
        </w:rPr>
        <w:t xml:space="preserve">- Having </w:t>
      </w:r>
      <w:r w:rsidRPr="00E35D83">
        <w:rPr>
          <w:rFonts w:asciiTheme="majorHAnsi" w:hAnsiTheme="majorHAnsi" w:cstheme="majorHAnsi"/>
          <w:sz w:val="24"/>
          <w:szCs w:val="24"/>
          <w:lang w:val="en-US"/>
        </w:rPr>
        <w:t>appropriate</w:t>
      </w:r>
      <w:r w:rsidR="00502FBC" w:rsidRPr="00E35D83">
        <w:rPr>
          <w:rFonts w:asciiTheme="majorHAnsi" w:hAnsiTheme="majorHAnsi" w:cstheme="majorHAnsi"/>
          <w:sz w:val="24"/>
          <w:szCs w:val="24"/>
          <w:lang w:val="en-US"/>
        </w:rPr>
        <w:t xml:space="preserve"> environment for </w:t>
      </w:r>
      <w:r w:rsidRPr="00E35D83">
        <w:rPr>
          <w:rFonts w:asciiTheme="majorHAnsi" w:hAnsiTheme="majorHAnsi" w:cstheme="majorHAnsi"/>
          <w:sz w:val="24"/>
          <w:szCs w:val="24"/>
          <w:lang w:val="en-US"/>
        </w:rPr>
        <w:t>stakeholder</w:t>
      </w:r>
      <w:r w:rsidR="00502FBC" w:rsidRPr="00E35D83">
        <w:rPr>
          <w:rFonts w:asciiTheme="majorHAnsi" w:hAnsiTheme="majorHAnsi" w:cstheme="majorHAnsi"/>
          <w:sz w:val="24"/>
          <w:szCs w:val="24"/>
          <w:lang w:val="en-US"/>
        </w:rPr>
        <w:t xml:space="preserve"> can share resource easily.</w:t>
      </w:r>
    </w:p>
    <w:p w:rsidR="00AD2AB9" w:rsidRPr="00E35D83" w:rsidRDefault="005721EF" w:rsidP="002C1D00">
      <w:pPr>
        <w:spacing w:after="0"/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E35D83">
        <w:rPr>
          <w:rFonts w:asciiTheme="majorHAnsi" w:hAnsiTheme="majorHAnsi" w:cstheme="majorHAnsi"/>
          <w:sz w:val="24"/>
          <w:szCs w:val="24"/>
          <w:lang w:val="en-US"/>
        </w:rPr>
        <w:t>- Having plan to training human resource before assigned</w:t>
      </w:r>
      <w:r w:rsidR="00502FBC" w:rsidRPr="00E35D8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E35D83">
        <w:rPr>
          <w:rFonts w:asciiTheme="majorHAnsi" w:hAnsiTheme="majorHAnsi" w:cstheme="majorHAnsi"/>
          <w:sz w:val="24"/>
          <w:szCs w:val="24"/>
          <w:lang w:val="en-US"/>
        </w:rPr>
        <w:t xml:space="preserve">task for them or have decision assign them into </w:t>
      </w:r>
      <w:r w:rsidR="00B821F5">
        <w:rPr>
          <w:rFonts w:asciiTheme="majorHAnsi" w:hAnsiTheme="majorHAnsi" w:cstheme="majorHAnsi"/>
          <w:sz w:val="24"/>
          <w:szCs w:val="24"/>
          <w:lang w:val="en-US"/>
        </w:rPr>
        <w:t>any role</w:t>
      </w:r>
      <w:r w:rsidRPr="00E35D83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</w:p>
    <w:p w:rsidR="005721EF" w:rsidRPr="00B26044" w:rsidRDefault="005721EF" w:rsidP="002C1D00">
      <w:pPr>
        <w:pStyle w:val="ListParagraph"/>
        <w:numPr>
          <w:ilvl w:val="0"/>
          <w:numId w:val="18"/>
        </w:numPr>
        <w:spacing w:after="0"/>
        <w:ind w:left="1800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B26044">
        <w:rPr>
          <w:rFonts w:asciiTheme="majorHAnsi" w:hAnsiTheme="majorHAnsi" w:cstheme="majorHAnsi"/>
          <w:b/>
          <w:sz w:val="28"/>
          <w:szCs w:val="28"/>
          <w:lang w:val="en-US"/>
        </w:rPr>
        <w:t>Technical:</w:t>
      </w:r>
    </w:p>
    <w:p w:rsidR="005721EF" w:rsidRPr="00E35D83" w:rsidRDefault="005721EF" w:rsidP="002C1D00">
      <w:pPr>
        <w:spacing w:after="0"/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E35D83">
        <w:rPr>
          <w:rFonts w:asciiTheme="majorHAnsi" w:hAnsiTheme="majorHAnsi" w:cstheme="majorHAnsi"/>
          <w:sz w:val="24"/>
          <w:szCs w:val="24"/>
          <w:lang w:val="en-US"/>
        </w:rPr>
        <w:t xml:space="preserve">- Having tool which will support for us to store </w:t>
      </w:r>
      <w:r w:rsidR="00B821F5">
        <w:rPr>
          <w:rFonts w:asciiTheme="majorHAnsi" w:hAnsiTheme="majorHAnsi" w:cstheme="majorHAnsi"/>
          <w:sz w:val="24"/>
          <w:szCs w:val="24"/>
          <w:lang w:val="en-US"/>
        </w:rPr>
        <w:t>data</w:t>
      </w:r>
      <w:r w:rsidRPr="00E35D83">
        <w:rPr>
          <w:rFonts w:asciiTheme="majorHAnsi" w:hAnsiTheme="majorHAnsi" w:cstheme="majorHAnsi"/>
          <w:sz w:val="24"/>
          <w:szCs w:val="24"/>
          <w:lang w:val="en-US"/>
        </w:rPr>
        <w:t xml:space="preserve"> and document.</w:t>
      </w:r>
    </w:p>
    <w:p w:rsidR="005721EF" w:rsidRPr="00E35D83" w:rsidRDefault="005721EF" w:rsidP="002C1D00">
      <w:pPr>
        <w:spacing w:after="0"/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E35D83">
        <w:rPr>
          <w:rFonts w:asciiTheme="majorHAnsi" w:hAnsiTheme="majorHAnsi" w:cstheme="majorHAnsi"/>
          <w:sz w:val="24"/>
          <w:szCs w:val="24"/>
          <w:lang w:val="en-US"/>
        </w:rPr>
        <w:t xml:space="preserve">-Having tool which will support for us to communicate with stakeholder. </w:t>
      </w:r>
    </w:p>
    <w:p w:rsidR="00AD2AB9" w:rsidRPr="00E35D83" w:rsidRDefault="00AD2AB9" w:rsidP="0060050A">
      <w:pPr>
        <w:ind w:left="720"/>
        <w:rPr>
          <w:rFonts w:asciiTheme="majorHAnsi" w:hAnsiTheme="majorHAnsi" w:cstheme="majorHAnsi"/>
          <w:lang w:val="en-US"/>
        </w:rPr>
      </w:pPr>
    </w:p>
    <w:p w:rsidR="001C78A5" w:rsidRPr="00F16AF5" w:rsidRDefault="001C78A5" w:rsidP="00F16AF5">
      <w:pPr>
        <w:ind w:left="720"/>
        <w:rPr>
          <w:lang w:val="en-US"/>
        </w:rPr>
      </w:pPr>
    </w:p>
    <w:bookmarkEnd w:id="6"/>
    <w:p w:rsidR="005B2403" w:rsidRPr="00514031" w:rsidRDefault="005B2403" w:rsidP="005B2403">
      <w:pPr>
        <w:pStyle w:val="ListParagraph"/>
        <w:ind w:left="1440"/>
        <w:jc w:val="both"/>
        <w:rPr>
          <w:rFonts w:asciiTheme="majorHAnsi" w:hAnsiTheme="majorHAnsi" w:cstheme="majorHAnsi"/>
          <w:sz w:val="24"/>
          <w:lang w:val="vi-VN"/>
        </w:rPr>
      </w:pPr>
    </w:p>
    <w:sectPr w:rsidR="005B2403" w:rsidRPr="00514031" w:rsidSect="00851085"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A9F" w:rsidRDefault="002E6A9F" w:rsidP="0097517C">
      <w:pPr>
        <w:spacing w:after="0" w:line="240" w:lineRule="auto"/>
      </w:pPr>
      <w:r>
        <w:separator/>
      </w:r>
    </w:p>
  </w:endnote>
  <w:endnote w:type="continuationSeparator" w:id="0">
    <w:p w:rsidR="002E6A9F" w:rsidRDefault="002E6A9F" w:rsidP="00975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349" w:rsidRDefault="00F97349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2C1D00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F97349" w:rsidRDefault="00F973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A9F" w:rsidRDefault="002E6A9F" w:rsidP="0097517C">
      <w:pPr>
        <w:spacing w:after="0" w:line="240" w:lineRule="auto"/>
      </w:pPr>
      <w:r>
        <w:separator/>
      </w:r>
    </w:p>
  </w:footnote>
  <w:footnote w:type="continuationSeparator" w:id="0">
    <w:p w:rsidR="002E6A9F" w:rsidRDefault="002E6A9F" w:rsidP="00975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B006B"/>
    <w:multiLevelType w:val="multilevel"/>
    <w:tmpl w:val="4D565E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467699D"/>
    <w:multiLevelType w:val="multilevel"/>
    <w:tmpl w:val="3B4C3E3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color w:val="1F4E79" w:themeColor="accent1" w:themeShade="80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">
    <w:nsid w:val="18761026"/>
    <w:multiLevelType w:val="hybridMultilevel"/>
    <w:tmpl w:val="7BCE2996"/>
    <w:lvl w:ilvl="0" w:tplc="903852BC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7C6651"/>
    <w:multiLevelType w:val="hybridMultilevel"/>
    <w:tmpl w:val="F8B0272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537B0"/>
    <w:multiLevelType w:val="hybridMultilevel"/>
    <w:tmpl w:val="3EC219AE"/>
    <w:lvl w:ilvl="0" w:tplc="28DCE94E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76912F2"/>
    <w:multiLevelType w:val="hybridMultilevel"/>
    <w:tmpl w:val="F29AB3C2"/>
    <w:lvl w:ilvl="0" w:tplc="01D6D7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942A09"/>
    <w:multiLevelType w:val="hybridMultilevel"/>
    <w:tmpl w:val="148E03D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C57EB6"/>
    <w:multiLevelType w:val="multilevel"/>
    <w:tmpl w:val="7C7619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6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4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2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200" w:hanging="1440"/>
      </w:pPr>
      <w:rPr>
        <w:rFonts w:hint="default"/>
      </w:rPr>
    </w:lvl>
  </w:abstractNum>
  <w:abstractNum w:abstractNumId="8">
    <w:nsid w:val="491A2FEE"/>
    <w:multiLevelType w:val="hybridMultilevel"/>
    <w:tmpl w:val="F0CA36D0"/>
    <w:lvl w:ilvl="0" w:tplc="6E4CD85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BC42EF5"/>
    <w:multiLevelType w:val="hybridMultilevel"/>
    <w:tmpl w:val="59F8D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1D75320"/>
    <w:multiLevelType w:val="multilevel"/>
    <w:tmpl w:val="7152B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63FA3FC0"/>
    <w:multiLevelType w:val="hybridMultilevel"/>
    <w:tmpl w:val="0660F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68275C"/>
    <w:multiLevelType w:val="hybridMultilevel"/>
    <w:tmpl w:val="F3720C7C"/>
    <w:lvl w:ilvl="0" w:tplc="28DCE94E">
      <w:start w:val="2"/>
      <w:numFmt w:val="bullet"/>
      <w:lvlText w:val="-"/>
      <w:lvlJc w:val="left"/>
      <w:pPr>
        <w:ind w:left="1068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6C3629BA"/>
    <w:multiLevelType w:val="hybridMultilevel"/>
    <w:tmpl w:val="EF2E4124"/>
    <w:lvl w:ilvl="0" w:tplc="28DCE94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3E52F5"/>
    <w:multiLevelType w:val="hybridMultilevel"/>
    <w:tmpl w:val="922E6280"/>
    <w:lvl w:ilvl="0" w:tplc="28DCE94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CA4E9E"/>
    <w:multiLevelType w:val="hybridMultilevel"/>
    <w:tmpl w:val="84EE0462"/>
    <w:lvl w:ilvl="0" w:tplc="28DCE94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7B771B"/>
    <w:multiLevelType w:val="multilevel"/>
    <w:tmpl w:val="7B34E4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>
    <w:nsid w:val="7CAF0C61"/>
    <w:multiLevelType w:val="hybridMultilevel"/>
    <w:tmpl w:val="48D20F24"/>
    <w:lvl w:ilvl="0" w:tplc="28DCE94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6"/>
  </w:num>
  <w:num w:numId="5">
    <w:abstractNumId w:val="11"/>
  </w:num>
  <w:num w:numId="6">
    <w:abstractNumId w:val="2"/>
  </w:num>
  <w:num w:numId="7">
    <w:abstractNumId w:val="10"/>
  </w:num>
  <w:num w:numId="8">
    <w:abstractNumId w:val="8"/>
  </w:num>
  <w:num w:numId="9">
    <w:abstractNumId w:val="0"/>
  </w:num>
  <w:num w:numId="10">
    <w:abstractNumId w:val="12"/>
  </w:num>
  <w:num w:numId="11">
    <w:abstractNumId w:val="4"/>
  </w:num>
  <w:num w:numId="12">
    <w:abstractNumId w:val="9"/>
  </w:num>
  <w:num w:numId="13">
    <w:abstractNumId w:val="14"/>
  </w:num>
  <w:num w:numId="14">
    <w:abstractNumId w:val="13"/>
  </w:num>
  <w:num w:numId="15">
    <w:abstractNumId w:val="17"/>
  </w:num>
  <w:num w:numId="16">
    <w:abstractNumId w:val="15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B59"/>
    <w:rsid w:val="00010BB8"/>
    <w:rsid w:val="000241DE"/>
    <w:rsid w:val="000408CE"/>
    <w:rsid w:val="00087E7F"/>
    <w:rsid w:val="0015123D"/>
    <w:rsid w:val="001B7B59"/>
    <w:rsid w:val="001C1C13"/>
    <w:rsid w:val="001C78A5"/>
    <w:rsid w:val="001D21DE"/>
    <w:rsid w:val="00254BAF"/>
    <w:rsid w:val="00275876"/>
    <w:rsid w:val="002A41A5"/>
    <w:rsid w:val="002B36A3"/>
    <w:rsid w:val="002C1D00"/>
    <w:rsid w:val="002E0947"/>
    <w:rsid w:val="002E6A9F"/>
    <w:rsid w:val="002F228E"/>
    <w:rsid w:val="002F7EC4"/>
    <w:rsid w:val="00332B23"/>
    <w:rsid w:val="003B3AB4"/>
    <w:rsid w:val="00462127"/>
    <w:rsid w:val="004961E4"/>
    <w:rsid w:val="004D09D5"/>
    <w:rsid w:val="00502FBC"/>
    <w:rsid w:val="00514031"/>
    <w:rsid w:val="005177F8"/>
    <w:rsid w:val="0052028A"/>
    <w:rsid w:val="0052069E"/>
    <w:rsid w:val="005359CD"/>
    <w:rsid w:val="00552B59"/>
    <w:rsid w:val="005721EF"/>
    <w:rsid w:val="005B1227"/>
    <w:rsid w:val="005B2403"/>
    <w:rsid w:val="005B456E"/>
    <w:rsid w:val="005B5C3A"/>
    <w:rsid w:val="005D137C"/>
    <w:rsid w:val="005E0679"/>
    <w:rsid w:val="0060050A"/>
    <w:rsid w:val="00672FB5"/>
    <w:rsid w:val="0068250F"/>
    <w:rsid w:val="006D46E0"/>
    <w:rsid w:val="007216CB"/>
    <w:rsid w:val="007C62BB"/>
    <w:rsid w:val="007D2ABB"/>
    <w:rsid w:val="007E26F3"/>
    <w:rsid w:val="00851085"/>
    <w:rsid w:val="00853EF2"/>
    <w:rsid w:val="008545A2"/>
    <w:rsid w:val="00861B42"/>
    <w:rsid w:val="008B1EA1"/>
    <w:rsid w:val="008C2906"/>
    <w:rsid w:val="008D3016"/>
    <w:rsid w:val="00961852"/>
    <w:rsid w:val="0097517C"/>
    <w:rsid w:val="009856E5"/>
    <w:rsid w:val="009910F9"/>
    <w:rsid w:val="009C2372"/>
    <w:rsid w:val="00A1521B"/>
    <w:rsid w:val="00A31B28"/>
    <w:rsid w:val="00AD2AB9"/>
    <w:rsid w:val="00B26044"/>
    <w:rsid w:val="00B344C0"/>
    <w:rsid w:val="00B821F5"/>
    <w:rsid w:val="00B95A9D"/>
    <w:rsid w:val="00BB600A"/>
    <w:rsid w:val="00C122F4"/>
    <w:rsid w:val="00C1362F"/>
    <w:rsid w:val="00C16CAC"/>
    <w:rsid w:val="00CD16A4"/>
    <w:rsid w:val="00D44958"/>
    <w:rsid w:val="00D467EA"/>
    <w:rsid w:val="00D9101A"/>
    <w:rsid w:val="00DE6F40"/>
    <w:rsid w:val="00E002E0"/>
    <w:rsid w:val="00E35D83"/>
    <w:rsid w:val="00E57574"/>
    <w:rsid w:val="00E76668"/>
    <w:rsid w:val="00EB09F2"/>
    <w:rsid w:val="00EE7C57"/>
    <w:rsid w:val="00F16AF5"/>
    <w:rsid w:val="00F96F57"/>
    <w:rsid w:val="00F97349"/>
    <w:rsid w:val="00FD1C49"/>
    <w:rsid w:val="00FF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7F8"/>
    <w:pPr>
      <w:spacing w:after="200" w:line="276" w:lineRule="auto"/>
    </w:pPr>
    <w:rPr>
      <w:sz w:val="22"/>
      <w:szCs w:val="22"/>
      <w:lang w:val="ru-R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B5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B5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1A5"/>
    <w:rPr>
      <w:rFonts w:ascii="Tahoma" w:hAnsi="Tahoma" w:cs="Tahoma"/>
      <w:sz w:val="16"/>
      <w:szCs w:val="16"/>
    </w:rPr>
  </w:style>
  <w:style w:type="character" w:styleId="SubtleReference">
    <w:name w:val="Subtle Reference"/>
    <w:uiPriority w:val="31"/>
    <w:qFormat/>
    <w:rsid w:val="00552B59"/>
    <w:rPr>
      <w:smallCaps/>
      <w:color w:val="DA1F28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52B59"/>
    <w:rPr>
      <w:rFonts w:eastAsia="Times New Roman"/>
      <w:i/>
      <w:iCs/>
      <w:color w:val="000000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52B59"/>
    <w:rPr>
      <w:rFonts w:eastAsia="Times New Roman"/>
      <w:i/>
      <w:iCs/>
      <w:color w:val="000000"/>
      <w:sz w:val="22"/>
      <w:szCs w:val="22"/>
      <w:lang w:val="en-US" w:eastAsia="en-US"/>
    </w:rPr>
  </w:style>
  <w:style w:type="table" w:styleId="LightShading-Accent5">
    <w:name w:val="Light Shading Accent 5"/>
    <w:basedOn w:val="TableNormal"/>
    <w:uiPriority w:val="60"/>
    <w:rsid w:val="00552B59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52B59"/>
    <w:rPr>
      <w:rFonts w:asciiTheme="majorHAnsi" w:eastAsiaTheme="majorEastAsia" w:hAnsiTheme="majorHAnsi" w:cstheme="majorBidi"/>
      <w:b/>
      <w:bCs/>
      <w:kern w:val="32"/>
      <w:sz w:val="32"/>
      <w:szCs w:val="32"/>
      <w:lang w:val="ru-RU" w:eastAsia="en-US"/>
    </w:rPr>
  </w:style>
  <w:style w:type="table" w:styleId="TableGrid">
    <w:name w:val="Table Grid"/>
    <w:basedOn w:val="TableNormal"/>
    <w:uiPriority w:val="59"/>
    <w:rsid w:val="00552B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52B59"/>
    <w:rPr>
      <w:rFonts w:asciiTheme="majorHAnsi" w:eastAsiaTheme="majorEastAsia" w:hAnsiTheme="majorHAnsi" w:cstheme="majorBidi"/>
      <w:b/>
      <w:bCs/>
      <w:i/>
      <w:iCs/>
      <w:sz w:val="28"/>
      <w:szCs w:val="28"/>
      <w:lang w:val="ru-RU" w:eastAsia="en-US"/>
    </w:rPr>
  </w:style>
  <w:style w:type="paragraph" w:styleId="ListParagraph">
    <w:name w:val="List Paragraph"/>
    <w:basedOn w:val="Normal"/>
    <w:uiPriority w:val="34"/>
    <w:qFormat/>
    <w:rsid w:val="000241DE"/>
    <w:pPr>
      <w:ind w:left="720"/>
      <w:contextualSpacing/>
    </w:pPr>
  </w:style>
  <w:style w:type="table" w:customStyle="1" w:styleId="GridTable4Accent5">
    <w:name w:val="Grid Table 4 Accent 5"/>
    <w:basedOn w:val="TableNormal"/>
    <w:uiPriority w:val="49"/>
    <w:rsid w:val="00D4495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ps">
    <w:name w:val="hps"/>
    <w:rsid w:val="007C62BB"/>
  </w:style>
  <w:style w:type="paragraph" w:styleId="BodyText">
    <w:name w:val="Body Text"/>
    <w:basedOn w:val="Normal"/>
    <w:link w:val="BodyTextChar"/>
    <w:uiPriority w:val="99"/>
    <w:semiHidden/>
    <w:unhideWhenUsed/>
    <w:rsid w:val="00332B23"/>
    <w:pPr>
      <w:spacing w:after="12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32B23"/>
    <w:rPr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5123D"/>
    <w:pPr>
      <w:keepLines/>
      <w:spacing w:after="0" w:line="259" w:lineRule="auto"/>
      <w:outlineLvl w:val="9"/>
    </w:pPr>
    <w:rPr>
      <w:b w:val="0"/>
      <w:bCs w:val="0"/>
      <w:color w:val="2E74B5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12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12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512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5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17C"/>
    <w:rPr>
      <w:sz w:val="22"/>
      <w:szCs w:val="22"/>
      <w:lang w:val="ru-RU" w:eastAsia="en-US"/>
    </w:rPr>
  </w:style>
  <w:style w:type="paragraph" w:styleId="Footer">
    <w:name w:val="footer"/>
    <w:basedOn w:val="Normal"/>
    <w:link w:val="FooterChar"/>
    <w:uiPriority w:val="99"/>
    <w:unhideWhenUsed/>
    <w:rsid w:val="00975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17C"/>
    <w:rPr>
      <w:sz w:val="22"/>
      <w:szCs w:val="22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7F8"/>
    <w:pPr>
      <w:spacing w:after="200" w:line="276" w:lineRule="auto"/>
    </w:pPr>
    <w:rPr>
      <w:sz w:val="22"/>
      <w:szCs w:val="22"/>
      <w:lang w:val="ru-R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B5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B5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1A5"/>
    <w:rPr>
      <w:rFonts w:ascii="Tahoma" w:hAnsi="Tahoma" w:cs="Tahoma"/>
      <w:sz w:val="16"/>
      <w:szCs w:val="16"/>
    </w:rPr>
  </w:style>
  <w:style w:type="character" w:styleId="SubtleReference">
    <w:name w:val="Subtle Reference"/>
    <w:uiPriority w:val="31"/>
    <w:qFormat/>
    <w:rsid w:val="00552B59"/>
    <w:rPr>
      <w:smallCaps/>
      <w:color w:val="DA1F28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52B59"/>
    <w:rPr>
      <w:rFonts w:eastAsia="Times New Roman"/>
      <w:i/>
      <w:iCs/>
      <w:color w:val="000000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52B59"/>
    <w:rPr>
      <w:rFonts w:eastAsia="Times New Roman"/>
      <w:i/>
      <w:iCs/>
      <w:color w:val="000000"/>
      <w:sz w:val="22"/>
      <w:szCs w:val="22"/>
      <w:lang w:val="en-US" w:eastAsia="en-US"/>
    </w:rPr>
  </w:style>
  <w:style w:type="table" w:styleId="LightShading-Accent5">
    <w:name w:val="Light Shading Accent 5"/>
    <w:basedOn w:val="TableNormal"/>
    <w:uiPriority w:val="60"/>
    <w:rsid w:val="00552B59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52B59"/>
    <w:rPr>
      <w:rFonts w:asciiTheme="majorHAnsi" w:eastAsiaTheme="majorEastAsia" w:hAnsiTheme="majorHAnsi" w:cstheme="majorBidi"/>
      <w:b/>
      <w:bCs/>
      <w:kern w:val="32"/>
      <w:sz w:val="32"/>
      <w:szCs w:val="32"/>
      <w:lang w:val="ru-RU" w:eastAsia="en-US"/>
    </w:rPr>
  </w:style>
  <w:style w:type="table" w:styleId="TableGrid">
    <w:name w:val="Table Grid"/>
    <w:basedOn w:val="TableNormal"/>
    <w:uiPriority w:val="59"/>
    <w:rsid w:val="00552B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52B59"/>
    <w:rPr>
      <w:rFonts w:asciiTheme="majorHAnsi" w:eastAsiaTheme="majorEastAsia" w:hAnsiTheme="majorHAnsi" w:cstheme="majorBidi"/>
      <w:b/>
      <w:bCs/>
      <w:i/>
      <w:iCs/>
      <w:sz w:val="28"/>
      <w:szCs w:val="28"/>
      <w:lang w:val="ru-RU" w:eastAsia="en-US"/>
    </w:rPr>
  </w:style>
  <w:style w:type="paragraph" w:styleId="ListParagraph">
    <w:name w:val="List Paragraph"/>
    <w:basedOn w:val="Normal"/>
    <w:uiPriority w:val="34"/>
    <w:qFormat/>
    <w:rsid w:val="000241DE"/>
    <w:pPr>
      <w:ind w:left="720"/>
      <w:contextualSpacing/>
    </w:pPr>
  </w:style>
  <w:style w:type="table" w:customStyle="1" w:styleId="GridTable4Accent5">
    <w:name w:val="Grid Table 4 Accent 5"/>
    <w:basedOn w:val="TableNormal"/>
    <w:uiPriority w:val="49"/>
    <w:rsid w:val="00D4495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ps">
    <w:name w:val="hps"/>
    <w:rsid w:val="007C62BB"/>
  </w:style>
  <w:style w:type="paragraph" w:styleId="BodyText">
    <w:name w:val="Body Text"/>
    <w:basedOn w:val="Normal"/>
    <w:link w:val="BodyTextChar"/>
    <w:uiPriority w:val="99"/>
    <w:semiHidden/>
    <w:unhideWhenUsed/>
    <w:rsid w:val="00332B23"/>
    <w:pPr>
      <w:spacing w:after="12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32B23"/>
    <w:rPr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5123D"/>
    <w:pPr>
      <w:keepLines/>
      <w:spacing w:after="0" w:line="259" w:lineRule="auto"/>
      <w:outlineLvl w:val="9"/>
    </w:pPr>
    <w:rPr>
      <w:b w:val="0"/>
      <w:bCs w:val="0"/>
      <w:color w:val="2E74B5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12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12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512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5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17C"/>
    <w:rPr>
      <w:sz w:val="22"/>
      <w:szCs w:val="22"/>
      <w:lang w:val="ru-RU" w:eastAsia="en-US"/>
    </w:rPr>
  </w:style>
  <w:style w:type="paragraph" w:styleId="Footer">
    <w:name w:val="footer"/>
    <w:basedOn w:val="Normal"/>
    <w:link w:val="FooterChar"/>
    <w:uiPriority w:val="99"/>
    <w:unhideWhenUsed/>
    <w:rsid w:val="00975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17C"/>
    <w:rPr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K7%20(n&#259;m%204%20-%202013-2014)\SPQM\TA\TA1\Digit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D975FE0-C0AB-487E-9CDB-CF65FC886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Digital.dot</Template>
  <TotalTime>106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</dc:creator>
  <cp:keywords/>
  <dc:description/>
  <cp:lastModifiedBy>thunguyen70@vanlanguni.vn</cp:lastModifiedBy>
  <cp:revision>72</cp:revision>
  <dcterms:created xsi:type="dcterms:W3CDTF">2013-09-27T06:26:00Z</dcterms:created>
  <dcterms:modified xsi:type="dcterms:W3CDTF">2013-09-30T06:45:00Z</dcterms:modified>
</cp:coreProperties>
</file>