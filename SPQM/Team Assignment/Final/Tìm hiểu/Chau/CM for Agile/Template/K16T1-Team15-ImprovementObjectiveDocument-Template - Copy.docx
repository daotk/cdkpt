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901955" w:rsidRDefault="002E065E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-3810</wp:posOffset>
                </wp:positionH>
                <wp:positionV relativeFrom="paragraph">
                  <wp:posOffset>2308860</wp:posOffset>
                </wp:positionV>
                <wp:extent cx="6038850" cy="2200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E55C02" w:rsidRDefault="00BB2A54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IMPROVEMENT OBJECTIVE DOCUMENT</w:t>
                            </w:r>
                          </w:p>
                          <w:p w:rsidR="00605085" w:rsidRPr="00552B59" w:rsidRDefault="00605085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81.8pt;width:475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K2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" filled="f" stroked="f">
                <v:textbox>
                  <w:txbxContent>
                    <w:p w:rsidR="00605085" w:rsidRPr="00E55C02" w:rsidRDefault="00BB2A54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IMPROVEMENT OBJECTIVE DOCUMENT</w:t>
                      </w:r>
                    </w:p>
                    <w:p w:rsidR="00605085" w:rsidRPr="00552B59" w:rsidRDefault="00605085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BB2A54" w:rsidRDefault="0018022D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</w:pPr>
                            <w:r w:rsidRPr="00BB2A54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[Project’s name]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BB2A54" w:rsidRDefault="0018022D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</w:pPr>
                      <w:r w:rsidRPr="00BB2A54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[Project’s name]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901955">
        <w:rPr>
          <w:rFonts w:asciiTheme="majorHAnsi" w:hAnsiTheme="majorHAnsi" w:cstheme="majorHAnsi"/>
          <w:sz w:val="24"/>
          <w:szCs w:val="24"/>
        </w:rPr>
        <w:br w:type="page"/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901955" w:rsidRDefault="00851085" w:rsidP="0057799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901955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901955" w:rsidRDefault="00851085" w:rsidP="0057799C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605085" w:rsidRPr="006D46E0" w:rsidRDefault="00605085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605085" w:rsidRPr="006D46E0" w:rsidRDefault="00605085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8022D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yy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8022D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[version]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8022D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[Name]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8022D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[Description update in document]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605085" w:rsidP="00D71467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605085" w:rsidP="00D71467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603A9"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8022D" w:rsidRDefault="0018022D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8022D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[version]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8022D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[Name]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8022D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[Description update in document]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605085" w:rsidP="00D71467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605085" w:rsidP="00D71467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="Times New Roman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  <w:id w:val="-839979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605085" w:rsidRDefault="00605085">
                                <w:pPr>
                                  <w:pStyle w:val="TOCHeading"/>
                                </w:pPr>
                              </w:p>
                              <w:p w:rsidR="001254F4" w:rsidRDefault="0060508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376512494" w:history="1">
                                  <w:r w:rsidR="001254F4"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1.</w:t>
                                  </w:r>
                                  <w:r w:rsidR="001254F4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1254F4"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Introduction:</w:t>
                                  </w:r>
                                  <w:r w:rsidR="001254F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254F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254F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_Toc376512494 \h </w:instrText>
                                  </w:r>
                                  <w:r w:rsidR="001254F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254F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254F4"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 w:rsidR="001254F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495" w:history="1"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1.1.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Document Purpose: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_Toc376512495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496" w:history="1"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1.2.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Scope: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_Toc376512496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497" w:history="1"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1.3.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Guidelines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_Toc376512497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498" w:history="1"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1.4.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Abbreviations and Acronyms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_Toc376512498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499" w:history="1"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 xml:space="preserve">Basic Tenets of </w:t>
                                  </w:r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i/>
                                      <w:noProof/>
                                      <w:lang w:val="en-US"/>
                                    </w:rPr>
                                    <w:t>[Project’s name]</w:t>
                                  </w:r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 xml:space="preserve"> Plan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_Toc376512499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500" w:history="1"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Key elements of plan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_Toc376512500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501" w:history="1"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Improvement process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_Toc376512501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502" w:history="1"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Goal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_Toc376512502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254F4" w:rsidRDefault="001254F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2503" w:history="1"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1F2968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Objective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_Toc376512503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05085" w:rsidRDefault="00605085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605085" w:rsidRPr="00552B59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="Times New Roman"/>
                          <w:color w:val="auto"/>
                          <w:sz w:val="22"/>
                          <w:szCs w:val="22"/>
                          <w:lang w:val="ru-RU"/>
                        </w:rPr>
                        <w:id w:val="-8399795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605085" w:rsidRDefault="00605085">
                          <w:pPr>
                            <w:pStyle w:val="TOCHeading"/>
                          </w:pPr>
                        </w:p>
                        <w:p w:rsidR="001254F4" w:rsidRDefault="00605085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376512494" w:history="1">
                            <w:r w:rsidR="001254F4" w:rsidRPr="001F2968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1.</w:t>
                            </w:r>
                            <w:r w:rsidR="001254F4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1254F4" w:rsidRPr="001F2968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Introduction:</w:t>
                            </w:r>
                            <w:r w:rsidR="001254F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254F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254F4">
                              <w:rPr>
                                <w:noProof/>
                                <w:webHidden/>
                              </w:rPr>
                              <w:instrText xml:space="preserve"> PAGEREF _Toc376512494 \h </w:instrText>
                            </w:r>
                            <w:r w:rsidR="001254F4">
                              <w:rPr>
                                <w:noProof/>
                                <w:webHidden/>
                              </w:rPr>
                            </w:r>
                            <w:r w:rsidR="001254F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254F4"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 w:rsidR="001254F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495" w:history="1"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1.1.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Document Purpose: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_Toc376512495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496" w:history="1"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1.2.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Scope: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_Toc376512496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497" w:history="1"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1.3.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Guidelines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_Toc376512497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498" w:history="1"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1.4.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Abbreviations and Acronyms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_Toc376512498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499" w:history="1"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 xml:space="preserve">Basic Tenets of </w:t>
                            </w:r>
                            <w:r w:rsidRPr="001F2968">
                              <w:rPr>
                                <w:rStyle w:val="Hyperlink"/>
                                <w:rFonts w:cstheme="majorHAnsi"/>
                                <w:i/>
                                <w:noProof/>
                                <w:lang w:val="en-US"/>
                              </w:rPr>
                              <w:t>[Project’s name]</w:t>
                            </w:r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 xml:space="preserve"> Plan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_Toc376512499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500" w:history="1"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Key elements of plan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_Toc376512500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501" w:history="1"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Improvement process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_Toc376512501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502" w:history="1"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Goal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_Toc376512502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254F4" w:rsidRDefault="001254F4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2503" w:history="1"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1F2968">
                              <w:rPr>
                                <w:rStyle w:val="Hyperlink"/>
                                <w:noProof/>
                                <w:lang w:val="en-US"/>
                              </w:rPr>
                              <w:t>Objective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_Toc376512503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05085" w:rsidRDefault="00605085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605085" w:rsidRPr="00552B59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sz w:val="24"/>
          <w:szCs w:val="24"/>
        </w:rPr>
        <w:br w:type="page"/>
      </w:r>
    </w:p>
    <w:p w:rsidR="00552B59" w:rsidRDefault="00BB2A54" w:rsidP="00170716">
      <w:pPr>
        <w:pStyle w:val="Heading1"/>
        <w:numPr>
          <w:ilvl w:val="0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</w:pPr>
      <w:bookmarkStart w:id="2" w:name="_Toc367930288"/>
      <w:bookmarkStart w:id="3" w:name="_Toc376512472"/>
      <w:bookmarkStart w:id="4" w:name="_Toc376512494"/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  <w:lastRenderedPageBreak/>
        <w:t>Introduction:</w:t>
      </w:r>
      <w:bookmarkEnd w:id="3"/>
      <w:bookmarkEnd w:id="4"/>
    </w:p>
    <w:p w:rsidR="00BB2A54" w:rsidRDefault="00BB2A54" w:rsidP="00BB2A54">
      <w:pPr>
        <w:pStyle w:val="Heading2"/>
        <w:numPr>
          <w:ilvl w:val="1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5" w:name="_Toc368055105"/>
      <w:bookmarkStart w:id="6" w:name="_Toc371593897"/>
      <w:bookmarkStart w:id="7" w:name="_Toc376255736"/>
      <w:bookmarkStart w:id="8" w:name="_Toc376255827"/>
      <w:bookmarkStart w:id="9" w:name="_Toc376255844"/>
      <w:bookmarkStart w:id="10" w:name="_Toc376272573"/>
      <w:bookmarkStart w:id="11" w:name="_Toc376276279"/>
      <w:bookmarkStart w:id="12" w:name="_Toc376512473"/>
      <w:bookmarkStart w:id="13" w:name="_Toc376512495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Document Purpose:</w:t>
      </w:r>
      <w:bookmarkStart w:id="14" w:name="_Toc368055106"/>
      <w:bookmarkStart w:id="15" w:name="_Toc37159389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BB2A54" w:rsidRPr="002E3F6E" w:rsidRDefault="00BB2A54" w:rsidP="00BB2A54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document purpose]</w:t>
      </w:r>
    </w:p>
    <w:p w:rsidR="00BB2A54" w:rsidRPr="00901955" w:rsidRDefault="00BB2A54" w:rsidP="00BB2A54">
      <w:pPr>
        <w:pStyle w:val="Heading2"/>
        <w:numPr>
          <w:ilvl w:val="1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16" w:name="_Toc376255737"/>
      <w:bookmarkStart w:id="17" w:name="_Toc376255828"/>
      <w:bookmarkStart w:id="18" w:name="_Toc376255845"/>
      <w:bookmarkStart w:id="19" w:name="_Toc376272574"/>
      <w:bookmarkStart w:id="20" w:name="_Toc376276280"/>
      <w:bookmarkStart w:id="21" w:name="_Toc376512474"/>
      <w:bookmarkStart w:id="22" w:name="_Toc376512496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Scope:</w:t>
      </w:r>
      <w:bookmarkEnd w:id="16"/>
      <w:bookmarkEnd w:id="17"/>
      <w:bookmarkEnd w:id="18"/>
      <w:bookmarkEnd w:id="19"/>
      <w:bookmarkEnd w:id="20"/>
      <w:bookmarkEnd w:id="21"/>
      <w:bookmarkEnd w:id="22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 xml:space="preserve"> </w:t>
      </w:r>
    </w:p>
    <w:p w:rsidR="00BB2A54" w:rsidRPr="002E3F6E" w:rsidRDefault="00BB2A54" w:rsidP="00BB2A54">
      <w:pPr>
        <w:spacing w:after="120"/>
        <w:rPr>
          <w:rStyle w:val="SubtleReference"/>
          <w:rFonts w:asciiTheme="majorHAnsi" w:hAnsiTheme="majorHAnsi" w:cstheme="majorHAnsi"/>
          <w:i/>
          <w:smallCaps w:val="0"/>
          <w:color w:val="auto"/>
          <w:sz w:val="24"/>
          <w:szCs w:val="24"/>
          <w:u w:val="none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document scope]</w:t>
      </w:r>
    </w:p>
    <w:p w:rsidR="00BB2A54" w:rsidRPr="00901955" w:rsidRDefault="00BB2A54" w:rsidP="00BB2A54">
      <w:pPr>
        <w:pStyle w:val="Heading2"/>
        <w:numPr>
          <w:ilvl w:val="1"/>
          <w:numId w:val="40"/>
        </w:numPr>
        <w:rPr>
          <w:color w:val="1F3864" w:themeColor="accent5" w:themeShade="80"/>
          <w:sz w:val="24"/>
          <w:lang w:val="en-US"/>
        </w:rPr>
      </w:pPr>
      <w:bookmarkStart w:id="23" w:name="_Toc376272575"/>
      <w:bookmarkStart w:id="24" w:name="_Toc376276281"/>
      <w:bookmarkStart w:id="25" w:name="_Toc376512475"/>
      <w:bookmarkStart w:id="26" w:name="_Toc376512497"/>
      <w:r w:rsidRPr="00901955">
        <w:rPr>
          <w:color w:val="1F3864" w:themeColor="accent5" w:themeShade="80"/>
          <w:sz w:val="24"/>
          <w:lang w:val="en-US"/>
        </w:rPr>
        <w:t>Guidelines</w:t>
      </w:r>
      <w:bookmarkEnd w:id="23"/>
      <w:bookmarkEnd w:id="24"/>
      <w:bookmarkEnd w:id="25"/>
      <w:bookmarkEnd w:id="26"/>
    </w:p>
    <w:p w:rsidR="00BB2A54" w:rsidRPr="002E3F6E" w:rsidRDefault="00BB2A54" w:rsidP="00BB2A54">
      <w:pPr>
        <w:spacing w:after="120"/>
        <w:rPr>
          <w:rFonts w:asciiTheme="majorHAnsi" w:hAnsiTheme="majorHAnsi" w:cstheme="majorHAnsi"/>
          <w:bCs/>
          <w:i/>
          <w:iCs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bCs/>
          <w:i/>
          <w:iCs/>
          <w:sz w:val="24"/>
          <w:szCs w:val="24"/>
          <w:lang w:val="en-US"/>
        </w:rPr>
        <w:t>[Description guidelines that use to guide how to use configuration management process]</w:t>
      </w:r>
    </w:p>
    <w:p w:rsidR="00BB2A54" w:rsidRPr="00901955" w:rsidRDefault="00BB2A54" w:rsidP="00BB2A54">
      <w:pPr>
        <w:pStyle w:val="Heading2"/>
        <w:numPr>
          <w:ilvl w:val="1"/>
          <w:numId w:val="40"/>
        </w:numPr>
        <w:rPr>
          <w:color w:val="1F3864" w:themeColor="accent5" w:themeShade="80"/>
          <w:sz w:val="24"/>
          <w:lang w:val="en-US"/>
        </w:rPr>
      </w:pPr>
      <w:bookmarkStart w:id="27" w:name="_Toc376272576"/>
      <w:bookmarkStart w:id="28" w:name="_Toc376276282"/>
      <w:bookmarkStart w:id="29" w:name="_Toc376512476"/>
      <w:bookmarkStart w:id="30" w:name="_Toc376512498"/>
      <w:bookmarkEnd w:id="14"/>
      <w:bookmarkEnd w:id="15"/>
      <w:r w:rsidRPr="00901955">
        <w:rPr>
          <w:color w:val="1F3864" w:themeColor="accent5" w:themeShade="80"/>
          <w:sz w:val="24"/>
          <w:lang w:val="en-US"/>
        </w:rPr>
        <w:t>Abbreviations and Acronyms</w:t>
      </w:r>
      <w:bookmarkEnd w:id="27"/>
      <w:bookmarkEnd w:id="28"/>
      <w:bookmarkEnd w:id="29"/>
      <w:bookmarkEnd w:id="30"/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BB2A54" w:rsidRPr="00901955" w:rsidTr="00AB6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  <w:tcBorders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Abbreviations</w:t>
            </w:r>
          </w:p>
        </w:tc>
        <w:tc>
          <w:tcPr>
            <w:tcW w:w="6655" w:type="dxa"/>
            <w:shd w:val="clear" w:color="auto" w:fill="1F3864" w:themeFill="accent5" w:themeFillShade="80"/>
          </w:tcPr>
          <w:p w:rsidR="00BB2A54" w:rsidRPr="00901955" w:rsidRDefault="00BB2A54" w:rsidP="00AB68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Acronyms</w:t>
            </w:r>
          </w:p>
        </w:tc>
      </w:tr>
      <w:tr w:rsidR="00BB2A54" w:rsidRPr="00901955" w:rsidTr="00AB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BB2A54" w:rsidRDefault="00BB2A54" w:rsidP="00BB2A54">
      <w:pP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</w:pPr>
      <w:bookmarkStart w:id="31" w:name="_Toc368055104"/>
      <w:bookmarkStart w:id="32" w:name="_Toc371593896"/>
      <w:bookmarkStart w:id="33" w:name="_Toc376255735"/>
      <w:bookmarkStart w:id="34" w:name="_Toc376255826"/>
      <w:bookmarkStart w:id="35" w:name="_Toc376255843"/>
      <w:bookmarkStart w:id="36" w:name="_Toc376272572"/>
      <w:bookmarkStart w:id="37" w:name="_Toc376276278"/>
    </w:p>
    <w:p w:rsidR="00BB2A54" w:rsidRDefault="00BB2A54">
      <w:pPr>
        <w:spacing w:after="0" w:line="240" w:lineRule="auto"/>
        <w:rPr>
          <w:rStyle w:val="SubtleReference"/>
          <w:rFonts w:asciiTheme="majorHAnsi" w:eastAsiaTheme="majorEastAsia" w:hAnsiTheme="majorHAnsi" w:cstheme="majorHAnsi"/>
          <w:b/>
          <w:bCs/>
          <w:smallCaps w:val="0"/>
          <w:color w:val="1F3864" w:themeColor="accent5" w:themeShade="80"/>
          <w:kern w:val="32"/>
          <w:sz w:val="28"/>
          <w:szCs w:val="24"/>
          <w:u w:val="none"/>
        </w:rPr>
      </w:pPr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br w:type="page"/>
      </w:r>
    </w:p>
    <w:p w:rsidR="00552B59" w:rsidRDefault="00BB2A54" w:rsidP="00BB2A54">
      <w:pPr>
        <w:pStyle w:val="Heading1"/>
        <w:numPr>
          <w:ilvl w:val="0"/>
          <w:numId w:val="40"/>
        </w:numPr>
        <w:rPr>
          <w:rFonts w:cstheme="majorHAnsi"/>
          <w:color w:val="1F3864" w:themeColor="accent5" w:themeShade="80"/>
          <w:sz w:val="28"/>
          <w:szCs w:val="24"/>
        </w:rPr>
      </w:pPr>
      <w:bookmarkStart w:id="38" w:name="_Toc367930289"/>
      <w:bookmarkStart w:id="39" w:name="_Toc376512477"/>
      <w:bookmarkStart w:id="40" w:name="_Toc376512499"/>
      <w:bookmarkEnd w:id="2"/>
      <w:bookmarkEnd w:id="31"/>
      <w:bookmarkEnd w:id="32"/>
      <w:bookmarkEnd w:id="33"/>
      <w:bookmarkEnd w:id="34"/>
      <w:bookmarkEnd w:id="35"/>
      <w:bookmarkEnd w:id="36"/>
      <w:bookmarkEnd w:id="37"/>
      <w:r w:rsidRPr="00BB2A54">
        <w:rPr>
          <w:rFonts w:cstheme="majorHAnsi"/>
          <w:color w:val="1F3864" w:themeColor="accent5" w:themeShade="80"/>
          <w:sz w:val="28"/>
          <w:szCs w:val="24"/>
        </w:rPr>
        <w:lastRenderedPageBreak/>
        <w:t xml:space="preserve">Basic Tenets of </w:t>
      </w:r>
      <w:r w:rsidRPr="00BB2A54">
        <w:rPr>
          <w:rFonts w:cstheme="majorHAnsi"/>
          <w:i/>
          <w:color w:val="1F3864" w:themeColor="accent5" w:themeShade="80"/>
          <w:sz w:val="28"/>
          <w:szCs w:val="24"/>
          <w:lang w:val="en-US"/>
        </w:rPr>
        <w:t>[Project’s name]</w:t>
      </w:r>
      <w:r w:rsidRPr="00BB2A54">
        <w:rPr>
          <w:rFonts w:cstheme="majorHAnsi"/>
          <w:color w:val="1F3864" w:themeColor="accent5" w:themeShade="80"/>
          <w:sz w:val="28"/>
          <w:szCs w:val="24"/>
        </w:rPr>
        <w:t xml:space="preserve"> Plan</w:t>
      </w:r>
      <w:bookmarkEnd w:id="39"/>
      <w:bookmarkEnd w:id="40"/>
    </w:p>
    <w:p w:rsidR="00BB2A54" w:rsidRPr="00BB2A54" w:rsidRDefault="00BB2A54" w:rsidP="00BB2A54">
      <w:pPr>
        <w:rPr>
          <w:rFonts w:asciiTheme="majorHAnsi" w:hAnsiTheme="majorHAnsi" w:cstheme="majorHAnsi"/>
          <w:i/>
          <w:sz w:val="24"/>
          <w:lang w:val="en-US"/>
        </w:rPr>
      </w:pPr>
      <w:r w:rsidRPr="00BB2A54">
        <w:rPr>
          <w:rFonts w:asciiTheme="majorHAnsi" w:hAnsiTheme="majorHAnsi" w:cstheme="majorHAnsi"/>
          <w:i/>
          <w:sz w:val="24"/>
          <w:lang w:val="en-US"/>
        </w:rPr>
        <w:t>[Description about current configuration plan of project]</w:t>
      </w:r>
    </w:p>
    <w:p w:rsidR="00BB2A54" w:rsidRDefault="00BB2A54">
      <w:pPr>
        <w:spacing w:after="0" w:line="240" w:lineRule="auto"/>
        <w:rPr>
          <w:rStyle w:val="SubtleReference"/>
          <w:rFonts w:asciiTheme="majorHAnsi" w:eastAsiaTheme="majorEastAsia" w:hAnsiTheme="majorHAnsi" w:cstheme="majorHAnsi"/>
          <w:b/>
          <w:bCs/>
          <w:smallCaps w:val="0"/>
          <w:color w:val="1F3864" w:themeColor="accent5" w:themeShade="80"/>
          <w:kern w:val="32"/>
          <w:sz w:val="28"/>
          <w:szCs w:val="24"/>
          <w:u w:val="none"/>
          <w:lang w:val="en-US"/>
        </w:rPr>
      </w:pPr>
      <w:bookmarkStart w:id="41" w:name="_Toc367930290"/>
      <w:bookmarkStart w:id="42" w:name="_Toc376255740"/>
      <w:bookmarkStart w:id="43" w:name="_Toc376255831"/>
      <w:bookmarkStart w:id="44" w:name="_Toc376255848"/>
      <w:bookmarkStart w:id="45" w:name="_Toc376272577"/>
      <w:bookmarkStart w:id="46" w:name="_Toc376276283"/>
      <w:bookmarkEnd w:id="38"/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  <w:br w:type="page"/>
      </w:r>
    </w:p>
    <w:p w:rsidR="007D5F93" w:rsidRDefault="00BB2A54" w:rsidP="00BB2A54">
      <w:pPr>
        <w:pStyle w:val="Heading1"/>
        <w:numPr>
          <w:ilvl w:val="0"/>
          <w:numId w:val="33"/>
        </w:numPr>
        <w:ind w:left="810"/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</w:pPr>
      <w:bookmarkStart w:id="47" w:name="_Toc376512478"/>
      <w:bookmarkStart w:id="48" w:name="_Toc376512500"/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  <w:lastRenderedPageBreak/>
        <w:t>Key elements of plan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BB2A54" w:rsidRPr="00BB2A54" w:rsidRDefault="00BB2A54" w:rsidP="00BB2A54">
      <w:pPr>
        <w:rPr>
          <w:rFonts w:asciiTheme="majorHAnsi" w:hAnsiTheme="majorHAnsi" w:cstheme="majorHAnsi"/>
          <w:i/>
          <w:sz w:val="24"/>
          <w:lang w:val="en-US"/>
        </w:rPr>
      </w:pPr>
      <w:r w:rsidRPr="00BB2A54">
        <w:rPr>
          <w:rFonts w:asciiTheme="majorHAnsi" w:hAnsiTheme="majorHAnsi" w:cstheme="majorHAnsi"/>
          <w:i/>
          <w:sz w:val="24"/>
          <w:lang w:val="en-US"/>
        </w:rPr>
        <w:t>[Reevaluate key elements of configuration management of current project plan]</w:t>
      </w:r>
    </w:p>
    <w:p w:rsidR="00BB2A54" w:rsidRDefault="00BB2A5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F3864" w:themeColor="accent5" w:themeShade="80"/>
          <w:kern w:val="32"/>
          <w:sz w:val="28"/>
          <w:szCs w:val="32"/>
          <w:lang w:val="en-US"/>
        </w:rPr>
      </w:pPr>
      <w:bookmarkStart w:id="49" w:name="_Toc376272586"/>
      <w:bookmarkStart w:id="50" w:name="_Toc376276287"/>
      <w:bookmarkEnd w:id="41"/>
      <w:r>
        <w:rPr>
          <w:color w:val="1F3864" w:themeColor="accent5" w:themeShade="80"/>
          <w:sz w:val="28"/>
          <w:lang w:val="en-US"/>
        </w:rPr>
        <w:br w:type="page"/>
      </w:r>
    </w:p>
    <w:p w:rsidR="006F72A7" w:rsidRDefault="00BB2A54" w:rsidP="00BB2A54">
      <w:pPr>
        <w:pStyle w:val="Heading1"/>
        <w:numPr>
          <w:ilvl w:val="0"/>
          <w:numId w:val="33"/>
        </w:numPr>
        <w:ind w:left="810"/>
        <w:rPr>
          <w:color w:val="1F3864" w:themeColor="accent5" w:themeShade="80"/>
          <w:sz w:val="28"/>
          <w:lang w:val="en-US"/>
        </w:rPr>
      </w:pPr>
      <w:bookmarkStart w:id="51" w:name="_Toc376512479"/>
      <w:bookmarkStart w:id="52" w:name="_Toc376512501"/>
      <w:bookmarkEnd w:id="49"/>
      <w:bookmarkEnd w:id="50"/>
      <w:r>
        <w:rPr>
          <w:color w:val="1F3864" w:themeColor="accent5" w:themeShade="80"/>
          <w:sz w:val="28"/>
          <w:lang w:val="en-US"/>
        </w:rPr>
        <w:lastRenderedPageBreak/>
        <w:t>Improvement process</w:t>
      </w:r>
      <w:bookmarkEnd w:id="51"/>
      <w:bookmarkEnd w:id="52"/>
    </w:p>
    <w:p w:rsidR="00BB2A54" w:rsidRDefault="00BB2A54" w:rsidP="00BB2A54">
      <w:pPr>
        <w:rPr>
          <w:rFonts w:asciiTheme="majorHAnsi" w:hAnsiTheme="majorHAnsi" w:cstheme="majorHAnsi"/>
          <w:i/>
          <w:sz w:val="24"/>
          <w:lang w:val="en-US"/>
        </w:rPr>
      </w:pPr>
      <w:r w:rsidRPr="00BB2A54">
        <w:rPr>
          <w:rFonts w:asciiTheme="majorHAnsi" w:hAnsiTheme="majorHAnsi" w:cstheme="majorHAnsi"/>
          <w:i/>
          <w:sz w:val="24"/>
          <w:lang w:val="en-US"/>
        </w:rPr>
        <w:t>[Establish improvement process for goal and objective]</w:t>
      </w:r>
    </w:p>
    <w:p w:rsidR="00BB2A54" w:rsidRPr="001254F4" w:rsidRDefault="00BB2A54" w:rsidP="00BB2A54">
      <w:pPr>
        <w:pStyle w:val="Heading2"/>
        <w:numPr>
          <w:ilvl w:val="1"/>
          <w:numId w:val="33"/>
        </w:numPr>
        <w:rPr>
          <w:b w:val="0"/>
          <w:color w:val="000000" w:themeColor="text1"/>
          <w:sz w:val="24"/>
          <w:lang w:val="en-US"/>
        </w:rPr>
      </w:pPr>
      <w:bookmarkStart w:id="53" w:name="_Toc376512480"/>
      <w:bookmarkStart w:id="54" w:name="_Toc376512502"/>
      <w:r w:rsidRPr="001254F4">
        <w:rPr>
          <w:b w:val="0"/>
          <w:color w:val="000000" w:themeColor="text1"/>
          <w:sz w:val="24"/>
          <w:lang w:val="en-US"/>
        </w:rPr>
        <w:t>Goal</w:t>
      </w:r>
      <w:bookmarkEnd w:id="53"/>
      <w:bookmarkEnd w:id="54"/>
    </w:p>
    <w:p w:rsidR="00F54662" w:rsidRPr="001254F4" w:rsidRDefault="00F54662" w:rsidP="00F54662">
      <w:pPr>
        <w:rPr>
          <w:rFonts w:asciiTheme="majorHAnsi" w:hAnsiTheme="majorHAnsi" w:cstheme="majorHAnsi"/>
          <w:i/>
          <w:color w:val="000000" w:themeColor="text1"/>
          <w:sz w:val="24"/>
          <w:lang w:val="en-US"/>
        </w:rPr>
      </w:pPr>
      <w:r w:rsidRPr="001254F4">
        <w:rPr>
          <w:rFonts w:asciiTheme="majorHAnsi" w:hAnsiTheme="majorHAnsi" w:cstheme="majorHAnsi"/>
          <w:i/>
          <w:color w:val="000000" w:themeColor="text1"/>
          <w:sz w:val="24"/>
          <w:lang w:val="en-US"/>
        </w:rPr>
        <w:t>[Description goal for improvement process]</w:t>
      </w:r>
    </w:p>
    <w:p w:rsidR="00F54662" w:rsidRPr="001254F4" w:rsidRDefault="00F54662" w:rsidP="00F54662">
      <w:pPr>
        <w:pStyle w:val="Heading2"/>
        <w:numPr>
          <w:ilvl w:val="1"/>
          <w:numId w:val="33"/>
        </w:numPr>
        <w:rPr>
          <w:b w:val="0"/>
          <w:color w:val="000000" w:themeColor="text1"/>
          <w:sz w:val="24"/>
          <w:lang w:val="en-US"/>
        </w:rPr>
      </w:pPr>
      <w:bookmarkStart w:id="55" w:name="_Toc376512481"/>
      <w:bookmarkStart w:id="56" w:name="_Toc376512503"/>
      <w:r w:rsidRPr="001254F4">
        <w:rPr>
          <w:b w:val="0"/>
          <w:color w:val="000000" w:themeColor="text1"/>
          <w:sz w:val="24"/>
          <w:lang w:val="en-US"/>
        </w:rPr>
        <w:t>Objective</w:t>
      </w:r>
      <w:bookmarkEnd w:id="55"/>
      <w:bookmarkEnd w:id="56"/>
    </w:p>
    <w:p w:rsidR="00F54662" w:rsidRDefault="00F54662" w:rsidP="00F54662">
      <w:pPr>
        <w:rPr>
          <w:rFonts w:asciiTheme="majorHAnsi" w:hAnsiTheme="majorHAnsi" w:cstheme="majorHAnsi"/>
          <w:i/>
          <w:sz w:val="24"/>
          <w:lang w:val="en-US"/>
        </w:rPr>
      </w:pPr>
      <w:r w:rsidRPr="00F54662">
        <w:rPr>
          <w:rFonts w:asciiTheme="majorHAnsi" w:hAnsiTheme="majorHAnsi" w:cstheme="majorHAnsi"/>
          <w:i/>
          <w:sz w:val="24"/>
          <w:lang w:val="en-US"/>
        </w:rPr>
        <w:t>[Description objective for improvement process]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72"/>
        <w:gridCol w:w="2268"/>
        <w:gridCol w:w="2604"/>
        <w:gridCol w:w="1580"/>
        <w:gridCol w:w="2131"/>
      </w:tblGrid>
      <w:tr w:rsidR="00F54662" w:rsidTr="00F54662">
        <w:trPr>
          <w:trHeight w:val="242"/>
        </w:trPr>
        <w:tc>
          <w:tcPr>
            <w:tcW w:w="535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No</w:t>
            </w:r>
          </w:p>
        </w:tc>
        <w:tc>
          <w:tcPr>
            <w:tcW w:w="2340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Target</w:t>
            </w:r>
          </w:p>
        </w:tc>
        <w:tc>
          <w:tcPr>
            <w:tcW w:w="2700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Actions</w:t>
            </w:r>
          </w:p>
        </w:tc>
        <w:tc>
          <w:tcPr>
            <w:tcW w:w="1620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Sources</w:t>
            </w:r>
          </w:p>
        </w:tc>
        <w:tc>
          <w:tcPr>
            <w:tcW w:w="2160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Implementing/ Monitoring</w:t>
            </w:r>
          </w:p>
        </w:tc>
      </w:tr>
      <w:tr w:rsidR="00F54662" w:rsidTr="00F54662">
        <w:tc>
          <w:tcPr>
            <w:tcW w:w="535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[ID of target]</w:t>
            </w:r>
          </w:p>
        </w:tc>
        <w:tc>
          <w:tcPr>
            <w:tcW w:w="2340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0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[Description target of objective]</w:t>
            </w:r>
          </w:p>
        </w:tc>
        <w:tc>
          <w:tcPr>
            <w:tcW w:w="2700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0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[Description actions for target]</w:t>
            </w:r>
          </w:p>
        </w:tc>
        <w:tc>
          <w:tcPr>
            <w:tcW w:w="1620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0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[Sources of target]</w:t>
            </w:r>
          </w:p>
        </w:tc>
        <w:tc>
          <w:tcPr>
            <w:tcW w:w="2160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0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[Department or person who implement or monitoring target]</w:t>
            </w:r>
          </w:p>
        </w:tc>
      </w:tr>
      <w:tr w:rsidR="00F54662" w:rsidTr="00F54662">
        <w:tc>
          <w:tcPr>
            <w:tcW w:w="535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34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70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62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16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F54662" w:rsidTr="00F54662">
        <w:tc>
          <w:tcPr>
            <w:tcW w:w="535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34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70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62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16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</w:tbl>
    <w:p w:rsidR="00F54662" w:rsidRPr="00F54662" w:rsidRDefault="00F54662" w:rsidP="00F54662">
      <w:pPr>
        <w:rPr>
          <w:rFonts w:asciiTheme="majorHAnsi" w:hAnsiTheme="majorHAnsi" w:cstheme="majorHAnsi"/>
          <w:sz w:val="24"/>
          <w:lang w:val="en-US"/>
        </w:rPr>
      </w:pPr>
    </w:p>
    <w:sectPr w:rsidR="00F54662" w:rsidRPr="00F54662" w:rsidSect="00851085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BBB" w:rsidRDefault="002B1BBB" w:rsidP="0097517C">
      <w:pPr>
        <w:spacing w:after="0" w:line="240" w:lineRule="auto"/>
      </w:pPr>
      <w:r>
        <w:separator/>
      </w:r>
    </w:p>
  </w:endnote>
  <w:endnote w:type="continuationSeparator" w:id="0">
    <w:p w:rsidR="002B1BBB" w:rsidRDefault="002B1BBB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254F4">
      <w:rPr>
        <w:caps/>
        <w:noProof/>
        <w:color w:val="5B9BD5" w:themeColor="accent1"/>
      </w:rPr>
      <w:t>0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BBB" w:rsidRDefault="002B1BBB" w:rsidP="0097517C">
      <w:pPr>
        <w:spacing w:after="0" w:line="240" w:lineRule="auto"/>
      </w:pPr>
      <w:r>
        <w:separator/>
      </w:r>
    </w:p>
  </w:footnote>
  <w:footnote w:type="continuationSeparator" w:id="0">
    <w:p w:rsidR="002B1BBB" w:rsidRDefault="002B1BBB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FE0"/>
    <w:multiLevelType w:val="hybridMultilevel"/>
    <w:tmpl w:val="77F0C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B006B"/>
    <w:multiLevelType w:val="multilevel"/>
    <w:tmpl w:val="4D565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1F41B8"/>
    <w:multiLevelType w:val="multilevel"/>
    <w:tmpl w:val="FFE6C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1F3864" w:themeColor="accent5" w:themeShade="8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19594C"/>
    <w:multiLevelType w:val="hybridMultilevel"/>
    <w:tmpl w:val="E4C27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F47BC"/>
    <w:multiLevelType w:val="multilevel"/>
    <w:tmpl w:val="4D2848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111C1348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6">
    <w:nsid w:val="1467699D"/>
    <w:multiLevelType w:val="hybridMultilevel"/>
    <w:tmpl w:val="D8ACF750"/>
    <w:lvl w:ilvl="0" w:tplc="82B021E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1F4E79" w:themeColor="accent1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61026"/>
    <w:multiLevelType w:val="hybridMultilevel"/>
    <w:tmpl w:val="7BCE2996"/>
    <w:lvl w:ilvl="0" w:tplc="903852B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91698"/>
    <w:multiLevelType w:val="hybridMultilevel"/>
    <w:tmpl w:val="DB224676"/>
    <w:lvl w:ilvl="0" w:tplc="5CC0B28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1B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EB58C3"/>
    <w:multiLevelType w:val="hybridMultilevel"/>
    <w:tmpl w:val="08949306"/>
    <w:lvl w:ilvl="0" w:tplc="C3DA1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7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E6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2C0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2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7A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60E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8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47C6651"/>
    <w:multiLevelType w:val="hybridMultilevel"/>
    <w:tmpl w:val="F8B02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E0297"/>
    <w:multiLevelType w:val="hybridMultilevel"/>
    <w:tmpl w:val="0748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537B0"/>
    <w:multiLevelType w:val="hybridMultilevel"/>
    <w:tmpl w:val="3EC219AE"/>
    <w:lvl w:ilvl="0" w:tplc="28DCE94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A22256"/>
    <w:multiLevelType w:val="hybridMultilevel"/>
    <w:tmpl w:val="02F2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27E61"/>
    <w:multiLevelType w:val="hybridMultilevel"/>
    <w:tmpl w:val="5B344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35950"/>
    <w:multiLevelType w:val="singleLevel"/>
    <w:tmpl w:val="D8A2422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7">
    <w:nsid w:val="39C57EB6"/>
    <w:multiLevelType w:val="multilevel"/>
    <w:tmpl w:val="7C761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18">
    <w:nsid w:val="3D484329"/>
    <w:multiLevelType w:val="multilevel"/>
    <w:tmpl w:val="76A281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46306B96"/>
    <w:multiLevelType w:val="hybridMultilevel"/>
    <w:tmpl w:val="6DA4A3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91A2FEE"/>
    <w:multiLevelType w:val="hybridMultilevel"/>
    <w:tmpl w:val="F0CA36D0"/>
    <w:lvl w:ilvl="0" w:tplc="6E4CD85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117478"/>
    <w:multiLevelType w:val="hybridMultilevel"/>
    <w:tmpl w:val="C43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7C61C1"/>
    <w:multiLevelType w:val="hybridMultilevel"/>
    <w:tmpl w:val="C4A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42EF5"/>
    <w:multiLevelType w:val="hybridMultilevel"/>
    <w:tmpl w:val="59F8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EA46C3"/>
    <w:multiLevelType w:val="hybridMultilevel"/>
    <w:tmpl w:val="F77E2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75320"/>
    <w:multiLevelType w:val="multilevel"/>
    <w:tmpl w:val="7152B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20400C6"/>
    <w:multiLevelType w:val="hybridMultilevel"/>
    <w:tmpl w:val="ABF8FA3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3FA3FC0"/>
    <w:multiLevelType w:val="hybridMultilevel"/>
    <w:tmpl w:val="0660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450024"/>
    <w:multiLevelType w:val="multilevel"/>
    <w:tmpl w:val="560225A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4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6468275C"/>
    <w:multiLevelType w:val="hybridMultilevel"/>
    <w:tmpl w:val="F3720C7C"/>
    <w:lvl w:ilvl="0" w:tplc="28DCE94E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6454487"/>
    <w:multiLevelType w:val="hybridMultilevel"/>
    <w:tmpl w:val="3D74F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3813"/>
    <w:multiLevelType w:val="hybridMultilevel"/>
    <w:tmpl w:val="C6B2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615AD"/>
    <w:multiLevelType w:val="hybridMultilevel"/>
    <w:tmpl w:val="8D5EDF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3629BA"/>
    <w:multiLevelType w:val="hybridMultilevel"/>
    <w:tmpl w:val="EF2E41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E52F5"/>
    <w:multiLevelType w:val="hybridMultilevel"/>
    <w:tmpl w:val="922E6280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CA4E9E"/>
    <w:multiLevelType w:val="hybridMultilevel"/>
    <w:tmpl w:val="84EE0462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727040"/>
    <w:multiLevelType w:val="hybridMultilevel"/>
    <w:tmpl w:val="9894F4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20999"/>
    <w:multiLevelType w:val="hybridMultilevel"/>
    <w:tmpl w:val="C838C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1521FB"/>
    <w:multiLevelType w:val="hybridMultilevel"/>
    <w:tmpl w:val="9234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F92B56"/>
    <w:multiLevelType w:val="hybridMultilevel"/>
    <w:tmpl w:val="8D4079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5A55B0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41">
    <w:nsid w:val="7B7B771B"/>
    <w:multiLevelType w:val="multilevel"/>
    <w:tmpl w:val="7B34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BF1310E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43">
    <w:nsid w:val="7CAF0C61"/>
    <w:multiLevelType w:val="hybridMultilevel"/>
    <w:tmpl w:val="48D20F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E25023"/>
    <w:multiLevelType w:val="hybridMultilevel"/>
    <w:tmpl w:val="148C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E506AF"/>
    <w:multiLevelType w:val="hybridMultilevel"/>
    <w:tmpl w:val="D8FA7F86"/>
    <w:lvl w:ilvl="0" w:tplc="E40C4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41"/>
  </w:num>
  <w:num w:numId="5">
    <w:abstractNumId w:val="27"/>
  </w:num>
  <w:num w:numId="6">
    <w:abstractNumId w:val="7"/>
  </w:num>
  <w:num w:numId="7">
    <w:abstractNumId w:val="25"/>
  </w:num>
  <w:num w:numId="8">
    <w:abstractNumId w:val="20"/>
  </w:num>
  <w:num w:numId="9">
    <w:abstractNumId w:val="1"/>
  </w:num>
  <w:num w:numId="10">
    <w:abstractNumId w:val="29"/>
  </w:num>
  <w:num w:numId="11">
    <w:abstractNumId w:val="12"/>
  </w:num>
  <w:num w:numId="12">
    <w:abstractNumId w:val="23"/>
  </w:num>
  <w:num w:numId="13">
    <w:abstractNumId w:val="34"/>
  </w:num>
  <w:num w:numId="14">
    <w:abstractNumId w:val="33"/>
  </w:num>
  <w:num w:numId="15">
    <w:abstractNumId w:val="43"/>
  </w:num>
  <w:num w:numId="16">
    <w:abstractNumId w:val="35"/>
  </w:num>
  <w:num w:numId="17">
    <w:abstractNumId w:val="6"/>
  </w:num>
  <w:num w:numId="18">
    <w:abstractNumId w:val="4"/>
  </w:num>
  <w:num w:numId="19">
    <w:abstractNumId w:val="19"/>
  </w:num>
  <w:num w:numId="20">
    <w:abstractNumId w:val="37"/>
  </w:num>
  <w:num w:numId="21">
    <w:abstractNumId w:val="14"/>
  </w:num>
  <w:num w:numId="22">
    <w:abstractNumId w:val="24"/>
  </w:num>
  <w:num w:numId="23">
    <w:abstractNumId w:val="26"/>
  </w:num>
  <w:num w:numId="24">
    <w:abstractNumId w:val="30"/>
  </w:num>
  <w:num w:numId="25">
    <w:abstractNumId w:val="3"/>
  </w:num>
  <w:num w:numId="26">
    <w:abstractNumId w:val="39"/>
  </w:num>
  <w:num w:numId="27">
    <w:abstractNumId w:val="8"/>
  </w:num>
  <w:num w:numId="28">
    <w:abstractNumId w:val="0"/>
  </w:num>
  <w:num w:numId="29">
    <w:abstractNumId w:val="32"/>
  </w:num>
  <w:num w:numId="30">
    <w:abstractNumId w:val="11"/>
  </w:num>
  <w:num w:numId="31">
    <w:abstractNumId w:val="16"/>
  </w:num>
  <w:num w:numId="32">
    <w:abstractNumId w:val="18"/>
  </w:num>
  <w:num w:numId="33">
    <w:abstractNumId w:val="28"/>
  </w:num>
  <w:num w:numId="34">
    <w:abstractNumId w:val="40"/>
  </w:num>
  <w:num w:numId="35">
    <w:abstractNumId w:val="42"/>
  </w:num>
  <w:num w:numId="36">
    <w:abstractNumId w:val="5"/>
  </w:num>
  <w:num w:numId="37">
    <w:abstractNumId w:val="36"/>
  </w:num>
  <w:num w:numId="38">
    <w:abstractNumId w:val="9"/>
  </w:num>
  <w:num w:numId="39">
    <w:abstractNumId w:val="13"/>
  </w:num>
  <w:num w:numId="40">
    <w:abstractNumId w:val="2"/>
  </w:num>
  <w:num w:numId="41">
    <w:abstractNumId w:val="44"/>
  </w:num>
  <w:num w:numId="42">
    <w:abstractNumId w:val="45"/>
  </w:num>
  <w:num w:numId="43">
    <w:abstractNumId w:val="21"/>
  </w:num>
  <w:num w:numId="44">
    <w:abstractNumId w:val="38"/>
  </w:num>
  <w:num w:numId="45">
    <w:abstractNumId w:val="22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408CE"/>
    <w:rsid w:val="00050832"/>
    <w:rsid w:val="00053BAD"/>
    <w:rsid w:val="00081D43"/>
    <w:rsid w:val="000869E0"/>
    <w:rsid w:val="00087466"/>
    <w:rsid w:val="000A7419"/>
    <w:rsid w:val="000D1BEA"/>
    <w:rsid w:val="000D4849"/>
    <w:rsid w:val="000D6BBA"/>
    <w:rsid w:val="000F362F"/>
    <w:rsid w:val="000F4BB2"/>
    <w:rsid w:val="001178A4"/>
    <w:rsid w:val="00124A08"/>
    <w:rsid w:val="001254F4"/>
    <w:rsid w:val="00127097"/>
    <w:rsid w:val="00145242"/>
    <w:rsid w:val="0015123D"/>
    <w:rsid w:val="0015472B"/>
    <w:rsid w:val="001663EA"/>
    <w:rsid w:val="001677AF"/>
    <w:rsid w:val="00170716"/>
    <w:rsid w:val="0018022D"/>
    <w:rsid w:val="0018392A"/>
    <w:rsid w:val="001839B9"/>
    <w:rsid w:val="00186A51"/>
    <w:rsid w:val="001B49F6"/>
    <w:rsid w:val="001C1C13"/>
    <w:rsid w:val="001D21DE"/>
    <w:rsid w:val="001F34EF"/>
    <w:rsid w:val="00202F88"/>
    <w:rsid w:val="00216765"/>
    <w:rsid w:val="00227A2F"/>
    <w:rsid w:val="0027269D"/>
    <w:rsid w:val="00275DC9"/>
    <w:rsid w:val="00284A51"/>
    <w:rsid w:val="00287BE6"/>
    <w:rsid w:val="002A41A5"/>
    <w:rsid w:val="002B1BBB"/>
    <w:rsid w:val="002C1CA0"/>
    <w:rsid w:val="002D5DB2"/>
    <w:rsid w:val="002E065E"/>
    <w:rsid w:val="002E0947"/>
    <w:rsid w:val="002E0D33"/>
    <w:rsid w:val="002E3F6E"/>
    <w:rsid w:val="002F0F6A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02B6C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799C"/>
    <w:rsid w:val="005E57DF"/>
    <w:rsid w:val="00605085"/>
    <w:rsid w:val="006107BB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93567"/>
    <w:rsid w:val="00694C02"/>
    <w:rsid w:val="0069567A"/>
    <w:rsid w:val="006D2E7B"/>
    <w:rsid w:val="006D46E0"/>
    <w:rsid w:val="006D5BA3"/>
    <w:rsid w:val="006E7EC2"/>
    <w:rsid w:val="006F72A7"/>
    <w:rsid w:val="00777C89"/>
    <w:rsid w:val="007C62BB"/>
    <w:rsid w:val="007C7EDA"/>
    <w:rsid w:val="007D2ABB"/>
    <w:rsid w:val="007D5F93"/>
    <w:rsid w:val="008278E4"/>
    <w:rsid w:val="00834251"/>
    <w:rsid w:val="00834290"/>
    <w:rsid w:val="008410B8"/>
    <w:rsid w:val="0084217C"/>
    <w:rsid w:val="008442BC"/>
    <w:rsid w:val="00851085"/>
    <w:rsid w:val="008675F2"/>
    <w:rsid w:val="0087462F"/>
    <w:rsid w:val="00890B99"/>
    <w:rsid w:val="008A3530"/>
    <w:rsid w:val="008B7ECE"/>
    <w:rsid w:val="008C3FB7"/>
    <w:rsid w:val="008D7B87"/>
    <w:rsid w:val="008F1870"/>
    <w:rsid w:val="008F473A"/>
    <w:rsid w:val="00901955"/>
    <w:rsid w:val="00906A66"/>
    <w:rsid w:val="00914FB1"/>
    <w:rsid w:val="00924F64"/>
    <w:rsid w:val="00953A4F"/>
    <w:rsid w:val="0095666C"/>
    <w:rsid w:val="00965D5E"/>
    <w:rsid w:val="0097517C"/>
    <w:rsid w:val="009975E2"/>
    <w:rsid w:val="009D192C"/>
    <w:rsid w:val="009F7E22"/>
    <w:rsid w:val="00A1414C"/>
    <w:rsid w:val="00A348EC"/>
    <w:rsid w:val="00A44F0A"/>
    <w:rsid w:val="00A528E8"/>
    <w:rsid w:val="00A5652A"/>
    <w:rsid w:val="00A604FD"/>
    <w:rsid w:val="00A711E6"/>
    <w:rsid w:val="00A74330"/>
    <w:rsid w:val="00A82D6D"/>
    <w:rsid w:val="00AA6F3C"/>
    <w:rsid w:val="00AC3E48"/>
    <w:rsid w:val="00AE5F67"/>
    <w:rsid w:val="00AF72E4"/>
    <w:rsid w:val="00B05072"/>
    <w:rsid w:val="00B150A4"/>
    <w:rsid w:val="00B15483"/>
    <w:rsid w:val="00B6111F"/>
    <w:rsid w:val="00B6516D"/>
    <w:rsid w:val="00B714BD"/>
    <w:rsid w:val="00B7266E"/>
    <w:rsid w:val="00B807EB"/>
    <w:rsid w:val="00B85B46"/>
    <w:rsid w:val="00B95A9D"/>
    <w:rsid w:val="00BB2A54"/>
    <w:rsid w:val="00BB440C"/>
    <w:rsid w:val="00BB638F"/>
    <w:rsid w:val="00BE40B6"/>
    <w:rsid w:val="00C122F4"/>
    <w:rsid w:val="00C3494C"/>
    <w:rsid w:val="00C425EB"/>
    <w:rsid w:val="00C441E9"/>
    <w:rsid w:val="00C4443E"/>
    <w:rsid w:val="00C47BE3"/>
    <w:rsid w:val="00C630B4"/>
    <w:rsid w:val="00C633BB"/>
    <w:rsid w:val="00CA0FBD"/>
    <w:rsid w:val="00CB3CFF"/>
    <w:rsid w:val="00CB54A6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71467"/>
    <w:rsid w:val="00DA20AC"/>
    <w:rsid w:val="00DD3C7A"/>
    <w:rsid w:val="00DD5009"/>
    <w:rsid w:val="00DF01A4"/>
    <w:rsid w:val="00E017EA"/>
    <w:rsid w:val="00E20A4F"/>
    <w:rsid w:val="00E220CA"/>
    <w:rsid w:val="00E55C02"/>
    <w:rsid w:val="00E61612"/>
    <w:rsid w:val="00E73D5B"/>
    <w:rsid w:val="00E752C6"/>
    <w:rsid w:val="00E845FA"/>
    <w:rsid w:val="00E90147"/>
    <w:rsid w:val="00E90638"/>
    <w:rsid w:val="00EB09F2"/>
    <w:rsid w:val="00EC28F9"/>
    <w:rsid w:val="00EE7C57"/>
    <w:rsid w:val="00EF0946"/>
    <w:rsid w:val="00EF42FE"/>
    <w:rsid w:val="00F16BE3"/>
    <w:rsid w:val="00F17A36"/>
    <w:rsid w:val="00F3071A"/>
    <w:rsid w:val="00F3153B"/>
    <w:rsid w:val="00F40CEA"/>
    <w:rsid w:val="00F54662"/>
    <w:rsid w:val="00F57429"/>
    <w:rsid w:val="00F75CF3"/>
    <w:rsid w:val="00F85A1D"/>
    <w:rsid w:val="00F909D9"/>
    <w:rsid w:val="00F92B0D"/>
    <w:rsid w:val="00FB5D94"/>
    <w:rsid w:val="00FD5C4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3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71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72A7"/>
    <w:pPr>
      <w:spacing w:after="100"/>
      <w:ind w:left="440"/>
    </w:pPr>
  </w:style>
  <w:style w:type="table" w:customStyle="1" w:styleId="GridTable4-Accent11">
    <w:name w:val="Grid Table 4 - Accent 11"/>
    <w:basedOn w:val="TableNormal"/>
    <w:uiPriority w:val="49"/>
    <w:rsid w:val="001B49F6"/>
    <w:pPr>
      <w:spacing w:before="40"/>
    </w:pPr>
    <w:rPr>
      <w:rFonts w:asciiTheme="minorHAnsi" w:eastAsiaTheme="minorHAnsi" w:hAnsiTheme="minorHAnsi" w:cstheme="minorBidi"/>
      <w:color w:val="595959" w:themeColor="text1" w:themeTint="A6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8F31F55-7F5E-438B-8434-5E1256FE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188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38</cp:revision>
  <dcterms:created xsi:type="dcterms:W3CDTF">2013-12-25T03:28:00Z</dcterms:created>
  <dcterms:modified xsi:type="dcterms:W3CDTF">2014-01-03T04:39:00Z</dcterms:modified>
</cp:coreProperties>
</file>