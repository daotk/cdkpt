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6F72A7" w:rsidRDefault="002E065E" w:rsidP="0057799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-3810</wp:posOffset>
                </wp:positionH>
                <wp:positionV relativeFrom="paragraph">
                  <wp:posOffset>2308860</wp:posOffset>
                </wp:positionV>
                <wp:extent cx="6038850" cy="22002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552B59" w:rsidRDefault="006A4515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CONFIGURATION ITEM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181.8pt;width:475.5pt;height:173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K2tA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" filled="f" stroked="f">
                <v:textbox>
                  <w:txbxContent>
                    <w:p w:rsidR="00605085" w:rsidRPr="00552B59" w:rsidRDefault="006A4515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CONFIGURATION ITEM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197C15" w:rsidRDefault="00197C15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[</w:t>
                            </w:r>
                            <w:r w:rsidR="00D47689" w:rsidRPr="00197C15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Project’s name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]</w:t>
                            </w:r>
                          </w:p>
                          <w:p w:rsidR="00605085" w:rsidRPr="00552B59" w:rsidRDefault="0060508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3DE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605085" w:rsidRPr="00197C15" w:rsidRDefault="00197C15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[</w:t>
                      </w:r>
                      <w:r w:rsidR="00D47689" w:rsidRPr="00197C15"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Project’s name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]</w:t>
                      </w:r>
                    </w:p>
                    <w:p w:rsidR="00605085" w:rsidRPr="00552B59" w:rsidRDefault="0060508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6F72A7">
        <w:rPr>
          <w:rFonts w:asciiTheme="majorHAnsi" w:hAnsiTheme="majorHAnsi" w:cstheme="majorHAnsi"/>
          <w:sz w:val="24"/>
          <w:szCs w:val="24"/>
        </w:rPr>
        <w:br w:type="page"/>
      </w:r>
      <w:r w:rsidR="00552B59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6F72A7" w:rsidRDefault="00851085" w:rsidP="0057799C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6F72A7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6F72A7" w:rsidRDefault="00851085" w:rsidP="0057799C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lastRenderedPageBreak/>
        <w:drawing>
          <wp:anchor distT="0" distB="0" distL="114300" distR="114300" simplePos="0" relativeHeight="251664384" behindDoc="1" locked="0" layoutInCell="1" allowOverlap="1" wp14:anchorId="71AD3E51" wp14:editId="1E3C94F3">
            <wp:simplePos x="0" y="0"/>
            <wp:positionH relativeFrom="column">
              <wp:posOffset>-1066800</wp:posOffset>
            </wp:positionH>
            <wp:positionV relativeFrom="paragraph">
              <wp:posOffset>-734060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376AB" wp14:editId="4D3C6659">
                <wp:simplePos x="0" y="0"/>
                <wp:positionH relativeFrom="column">
                  <wp:posOffset>958215</wp:posOffset>
                </wp:positionH>
                <wp:positionV relativeFrom="paragraph">
                  <wp:posOffset>2072005</wp:posOffset>
                </wp:positionV>
                <wp:extent cx="4981575" cy="447675"/>
                <wp:effectExtent l="0" t="0" r="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pStyle w:val="Quote"/>
                              <w:ind w:left="-54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smallCaps/>
                                <w:color w:val="1F4E79"/>
                                <w:spacing w:val="2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i w:val="0"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CONTENTS</w:t>
                            </w:r>
                          </w:p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color w:val="31849B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76AB" id="Text Box 13" o:spid="_x0000_s1028" type="#_x0000_t202" style="position:absolute;margin-left:75.45pt;margin-top:163.15pt;width:392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8Z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" filled="f" stroked="f">
                <v:textbox>
                  <w:txbxContent>
                    <w:p w:rsidR="00605085" w:rsidRPr="006D46E0" w:rsidRDefault="00605085" w:rsidP="0097517C">
                      <w:pPr>
                        <w:pStyle w:val="Quote"/>
                        <w:ind w:left="-54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smallCaps/>
                          <w:color w:val="1F4E79"/>
                          <w:spacing w:val="20"/>
                          <w:sz w:val="40"/>
                          <w:szCs w:val="40"/>
                          <w:lang w:val="vi-VN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i w:val="0"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CONTENTS</w:t>
                      </w:r>
                    </w:p>
                    <w:p w:rsidR="00605085" w:rsidRPr="006D46E0" w:rsidRDefault="00605085" w:rsidP="0097517C">
                      <w:pPr>
                        <w:jc w:val="right"/>
                        <w:rPr>
                          <w:rFonts w:ascii="Tahoma" w:hAnsi="Tahoma" w:cs="Tahoma"/>
                          <w:b/>
                          <w:color w:val="31849B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603A9" wp14:editId="66074595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605085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197C15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197C15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[dd/mm/yy]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197C15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197C15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[version]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197C15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197C15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[Name]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197C15" w:rsidRDefault="00D4768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197C15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[Description update document]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15472B" w:rsidRDefault="00605085" w:rsidP="00744CA3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5085" w:rsidRPr="002A41A5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603A9" id="Text Box 14" o:spid="_x0000_s1029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H0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605085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605085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197C15" w:rsidRDefault="00D47689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197C15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[dd/mm/yy]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197C15" w:rsidRDefault="00D4768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197C15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[version]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197C15" w:rsidRDefault="00D4768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197C15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[Name]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197C15" w:rsidRDefault="00D4768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197C15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[Description update document]</w:t>
                            </w:r>
                          </w:p>
                        </w:tc>
                      </w:tr>
                      <w:tr w:rsidR="00605085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15472B" w:rsidRDefault="00605085" w:rsidP="00744CA3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05085" w:rsidRPr="002A41A5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CABB" wp14:editId="117143B9">
                <wp:simplePos x="0" y="0"/>
                <wp:positionH relativeFrom="column">
                  <wp:posOffset>405765</wp:posOffset>
                </wp:positionH>
                <wp:positionV relativeFrom="paragraph">
                  <wp:posOffset>2576830</wp:posOffset>
                </wp:positionV>
                <wp:extent cx="5133975" cy="5629275"/>
                <wp:effectExtent l="0" t="0" r="0" b="952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eastAsia="Calibri" w:hAnsi="Calibri" w:cs="Times New Roman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  <w:id w:val="-839979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:rsidR="00605085" w:rsidRDefault="00605085">
                                <w:pPr>
                                  <w:pStyle w:val="TOCHeading"/>
                                </w:pPr>
                              </w:p>
                              <w:p w:rsidR="00197C15" w:rsidRDefault="00605085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376513298" w:history="1">
                                  <w:r w:rsidR="00197C15" w:rsidRPr="00C2392C">
                                    <w:rPr>
                                      <w:rStyle w:val="Hyperlink"/>
                                      <w:noProof/>
                                    </w:rPr>
                                    <w:t>1.</w:t>
                                  </w:r>
                                  <w:r w:rsidR="00197C15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197C15" w:rsidRPr="00C2392C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Project’s m</w:t>
                                  </w:r>
                                  <w:r w:rsidR="00197C15" w:rsidRPr="00C2392C">
                                    <w:rPr>
                                      <w:rStyle w:val="Hyperlink"/>
                                      <w:noProof/>
                                    </w:rPr>
                                    <w:t>ember lists:</w:t>
                                  </w:r>
                                  <w:r w:rsidR="00197C15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197C15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197C15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_Toc376513298 \h </w:instrText>
                                  </w:r>
                                  <w:r w:rsidR="00197C15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197C15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97C15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197C15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97C15" w:rsidRDefault="00197C15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299" w:history="1"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Introduction: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_Toc376513299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97C15" w:rsidRDefault="00197C15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00" w:history="1"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2.1.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Purpose: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_Toc376513300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97C15" w:rsidRDefault="00197C15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01" w:history="1"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2.2.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Audience: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_Toc376513301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97C15" w:rsidRDefault="00197C15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02" w:history="1"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3.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Configuration Management: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_Toc376513302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97C15" w:rsidRDefault="00197C15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03" w:history="1"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3.1.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Organization: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_Toc376513303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97C15" w:rsidRDefault="00197C15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04" w:history="1"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3.2.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Training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_Toc376513304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97C15" w:rsidRDefault="00197C15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05" w:history="1"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4.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Configuration Management Guide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_Toc376513305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97C15" w:rsidRDefault="00197C15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06" w:history="1"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4.1.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Configuration Items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_Toc376513306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197C15" w:rsidRDefault="00197C15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50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307" w:history="1"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4.2.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C2392C">
                                    <w:rPr>
                                      <w:rStyle w:val="Hyperlink"/>
                                      <w:noProof/>
                                    </w:rPr>
                                    <w:t>Configuration Items Guide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_Toc376513307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05085" w:rsidRDefault="00605085"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605085" w:rsidRPr="00552B59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</w:pPr>
                            <w:r w:rsidRPr="00552B59"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  <w:br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FCABB" id="Text Box 15" o:spid="_x0000_s1030" type="#_x0000_t202" style="position:absolute;margin-left:31.95pt;margin-top:202.9pt;width:404.25pt;height:4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BTuA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" filled="f" stroked="f">
                <v:textbox>
                  <w:txbxContent>
                    <w:sdt>
                      <w:sdtPr>
                        <w:rPr>
                          <w:rFonts w:ascii="Calibri" w:eastAsia="Calibri" w:hAnsi="Calibri" w:cs="Times New Roman"/>
                          <w:color w:val="auto"/>
                          <w:sz w:val="22"/>
                          <w:szCs w:val="22"/>
                          <w:lang w:val="ru-RU"/>
                        </w:rPr>
                        <w:id w:val="-83997954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:rsidR="00605085" w:rsidRDefault="00605085">
                          <w:pPr>
                            <w:pStyle w:val="TOCHeading"/>
                          </w:pPr>
                        </w:p>
                        <w:p w:rsidR="00197C15" w:rsidRDefault="00605085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376513298" w:history="1">
                            <w:r w:rsidR="00197C15" w:rsidRPr="00C2392C">
                              <w:rPr>
                                <w:rStyle w:val="Hyperlink"/>
                                <w:noProof/>
                              </w:rPr>
                              <w:t>1.</w:t>
                            </w:r>
                            <w:r w:rsidR="00197C15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197C15" w:rsidRPr="00C2392C">
                              <w:rPr>
                                <w:rStyle w:val="Hyperlink"/>
                                <w:noProof/>
                                <w:lang w:val="en-US"/>
                              </w:rPr>
                              <w:t>Project’s m</w:t>
                            </w:r>
                            <w:r w:rsidR="00197C15" w:rsidRPr="00C2392C">
                              <w:rPr>
                                <w:rStyle w:val="Hyperlink"/>
                                <w:noProof/>
                              </w:rPr>
                              <w:t>ember lists:</w:t>
                            </w:r>
                            <w:r w:rsidR="00197C15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197C15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197C15">
                              <w:rPr>
                                <w:noProof/>
                                <w:webHidden/>
                              </w:rPr>
                              <w:instrText xml:space="preserve"> PAGEREF _Toc376513298 \h </w:instrText>
                            </w:r>
                            <w:r w:rsidR="00197C15">
                              <w:rPr>
                                <w:noProof/>
                                <w:webHidden/>
                              </w:rPr>
                            </w:r>
                            <w:r w:rsidR="00197C15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97C15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197C15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97C15" w:rsidRDefault="00197C15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299" w:history="1">
                            <w:r w:rsidRPr="00C2392C">
                              <w:rPr>
                                <w:rStyle w:val="Hyperlink"/>
                                <w:noProof/>
                              </w:rPr>
                              <w:t>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C2392C">
                              <w:rPr>
                                <w:rStyle w:val="Hyperlink"/>
                                <w:noProof/>
                              </w:rPr>
                              <w:t>Introduction: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_Toc376513299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97C15" w:rsidRDefault="00197C15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00" w:history="1">
                            <w:r w:rsidRPr="00C2392C">
                              <w:rPr>
                                <w:rStyle w:val="Hyperlink"/>
                                <w:noProof/>
                              </w:rPr>
                              <w:t>2.1.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C2392C">
                              <w:rPr>
                                <w:rStyle w:val="Hyperlink"/>
                                <w:noProof/>
                              </w:rPr>
                              <w:t>Purpose: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_Toc376513300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97C15" w:rsidRDefault="00197C15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01" w:history="1">
                            <w:r w:rsidRPr="00C2392C">
                              <w:rPr>
                                <w:rStyle w:val="Hyperlink"/>
                                <w:noProof/>
                              </w:rPr>
                              <w:t>2.2.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C2392C">
                              <w:rPr>
                                <w:rStyle w:val="Hyperlink"/>
                                <w:noProof/>
                              </w:rPr>
                              <w:t>Audience: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_Toc376513301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97C15" w:rsidRDefault="00197C15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02" w:history="1">
                            <w:r w:rsidRPr="00C2392C">
                              <w:rPr>
                                <w:rStyle w:val="Hyperlink"/>
                                <w:noProof/>
                              </w:rPr>
                              <w:t>3.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C2392C">
                              <w:rPr>
                                <w:rStyle w:val="Hyperlink"/>
                                <w:noProof/>
                              </w:rPr>
                              <w:t>Configuration Management: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_Toc376513302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97C15" w:rsidRDefault="00197C15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03" w:history="1">
                            <w:r w:rsidRPr="00C2392C">
                              <w:rPr>
                                <w:rStyle w:val="Hyperlink"/>
                                <w:noProof/>
                              </w:rPr>
                              <w:t>3.1.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C2392C">
                              <w:rPr>
                                <w:rStyle w:val="Hyperlink"/>
                                <w:noProof/>
                              </w:rPr>
                              <w:t>Organization: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_Toc376513303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97C15" w:rsidRDefault="00197C15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04" w:history="1">
                            <w:r w:rsidRPr="00C2392C">
                              <w:rPr>
                                <w:rStyle w:val="Hyperlink"/>
                                <w:noProof/>
                              </w:rPr>
                              <w:t>3.2.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C2392C">
                              <w:rPr>
                                <w:rStyle w:val="Hyperlink"/>
                                <w:noProof/>
                              </w:rPr>
                              <w:t>Training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_Toc376513304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97C15" w:rsidRDefault="00197C15">
                          <w:pPr>
                            <w:pStyle w:val="TOC1"/>
                            <w:tabs>
                              <w:tab w:val="left" w:pos="44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05" w:history="1">
                            <w:r w:rsidRPr="00C2392C">
                              <w:rPr>
                                <w:rStyle w:val="Hyperlink"/>
                                <w:noProof/>
                              </w:rPr>
                              <w:t>4.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C2392C">
                              <w:rPr>
                                <w:rStyle w:val="Hyperlink"/>
                                <w:noProof/>
                              </w:rPr>
                              <w:t>Configuration Management Guide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_Toc376513305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97C15" w:rsidRDefault="00197C15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06" w:history="1">
                            <w:r w:rsidRPr="00C2392C">
                              <w:rPr>
                                <w:rStyle w:val="Hyperlink"/>
                                <w:noProof/>
                              </w:rPr>
                              <w:t>4.1.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C2392C">
                              <w:rPr>
                                <w:rStyle w:val="Hyperlink"/>
                                <w:noProof/>
                              </w:rPr>
                              <w:t>Configuration Items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_Toc376513306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197C15" w:rsidRDefault="00197C15">
                          <w:pPr>
                            <w:pStyle w:val="TOC2"/>
                            <w:tabs>
                              <w:tab w:val="left" w:pos="880"/>
                              <w:tab w:val="right" w:leader="dot" w:pos="9350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307" w:history="1">
                            <w:r w:rsidRPr="00C2392C">
                              <w:rPr>
                                <w:rStyle w:val="Hyperlink"/>
                                <w:noProof/>
                              </w:rPr>
                              <w:t>4.2.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C2392C">
                              <w:rPr>
                                <w:rStyle w:val="Hyperlink"/>
                                <w:noProof/>
                              </w:rPr>
                              <w:t>Configuration Items Guide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_Toc376513307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05085" w:rsidRDefault="00605085"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605085" w:rsidRPr="00552B59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F4E79"/>
                          <w:lang w:val="en-US"/>
                        </w:rPr>
                      </w:pPr>
                      <w:r w:rsidRPr="00552B59">
                        <w:rPr>
                          <w:rFonts w:ascii="Tahoma" w:hAnsi="Tahoma" w:cs="Tahoma"/>
                          <w:color w:val="1F4E79"/>
                          <w:lang w:val="en-US"/>
                        </w:rPr>
                        <w:br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7517C" w:rsidRPr="006F72A7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31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XCuA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EvLXC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605085" w:rsidRPr="006D46E0" w:rsidRDefault="00605085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6F72A7">
        <w:rPr>
          <w:rFonts w:asciiTheme="majorHAnsi" w:hAnsiTheme="majorHAnsi" w:cstheme="majorHAnsi"/>
          <w:sz w:val="24"/>
          <w:szCs w:val="24"/>
        </w:rPr>
        <w:br w:type="page"/>
      </w:r>
    </w:p>
    <w:p w:rsidR="00552B59" w:rsidRPr="00FF4B0F" w:rsidRDefault="00D47689" w:rsidP="00A35D2D">
      <w:pPr>
        <w:pStyle w:val="Heading1"/>
        <w:numPr>
          <w:ilvl w:val="0"/>
          <w:numId w:val="4"/>
        </w:numPr>
        <w:rPr>
          <w:rStyle w:val="SubtleReference"/>
          <w:smallCaps w:val="0"/>
          <w:color w:val="1F3864" w:themeColor="accent5" w:themeShade="80"/>
          <w:sz w:val="28"/>
          <w:u w:val="none"/>
        </w:rPr>
      </w:pPr>
      <w:bookmarkStart w:id="2" w:name="_Toc367930287"/>
      <w:bookmarkStart w:id="3" w:name="_Toc368055103"/>
      <w:bookmarkStart w:id="4" w:name="_Toc371593895"/>
      <w:bookmarkStart w:id="5" w:name="_Toc376255734"/>
      <w:bookmarkStart w:id="6" w:name="_Toc376255825"/>
      <w:bookmarkStart w:id="7" w:name="_Toc376255842"/>
      <w:bookmarkStart w:id="8" w:name="_Toc376274501"/>
      <w:bookmarkStart w:id="9" w:name="_Toc376274650"/>
      <w:bookmarkStart w:id="10" w:name="_Toc376274914"/>
      <w:bookmarkStart w:id="11" w:name="_Toc376275016"/>
      <w:bookmarkStart w:id="12" w:name="_Toc376275191"/>
      <w:bookmarkStart w:id="13" w:name="_Toc376513266"/>
      <w:bookmarkStart w:id="14" w:name="_Toc376513298"/>
      <w:r>
        <w:rPr>
          <w:rStyle w:val="SubtleReference"/>
          <w:smallCaps w:val="0"/>
          <w:color w:val="1F3864" w:themeColor="accent5" w:themeShade="80"/>
          <w:sz w:val="28"/>
          <w:u w:val="none"/>
          <w:lang w:val="en-US"/>
        </w:rPr>
        <w:lastRenderedPageBreak/>
        <w:t>Project’s m</w:t>
      </w:r>
      <w:r>
        <w:rPr>
          <w:rStyle w:val="SubtleReference"/>
          <w:smallCaps w:val="0"/>
          <w:color w:val="1F3864" w:themeColor="accent5" w:themeShade="80"/>
          <w:sz w:val="28"/>
          <w:u w:val="none"/>
        </w:rPr>
        <w:t>ember l</w:t>
      </w:r>
      <w:r w:rsidR="00FF4B0F" w:rsidRPr="00FF4B0F">
        <w:rPr>
          <w:rStyle w:val="SubtleReference"/>
          <w:smallCaps w:val="0"/>
          <w:color w:val="1F3864" w:themeColor="accent5" w:themeShade="80"/>
          <w:sz w:val="28"/>
          <w:u w:val="none"/>
        </w:rPr>
        <w:t>ists</w:t>
      </w:r>
      <w:bookmarkEnd w:id="2"/>
      <w:r w:rsidR="00FF4B0F" w:rsidRPr="00FF4B0F">
        <w:rPr>
          <w:rStyle w:val="SubtleReference"/>
          <w:smallCaps w:val="0"/>
          <w:color w:val="1F3864" w:themeColor="accent5" w:themeShade="80"/>
          <w:sz w:val="28"/>
          <w:u w:val="none"/>
        </w:rPr>
        <w:t>:</w:t>
      </w:r>
      <w:bookmarkStart w:id="15" w:name="_Toc36793028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1345"/>
        <w:gridCol w:w="6660"/>
      </w:tblGrid>
      <w:tr w:rsidR="00D44958" w:rsidRPr="006F72A7" w:rsidTr="00D47689">
        <w:trPr>
          <w:jc w:val="center"/>
        </w:trPr>
        <w:tc>
          <w:tcPr>
            <w:tcW w:w="1345" w:type="dxa"/>
            <w:shd w:val="clear" w:color="auto" w:fill="1F3864" w:themeFill="accent5" w:themeFillShade="80"/>
          </w:tcPr>
          <w:p w:rsidR="00D44958" w:rsidRPr="00D47689" w:rsidRDefault="00D47689" w:rsidP="00197C15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6660" w:type="dxa"/>
            <w:shd w:val="clear" w:color="auto" w:fill="1F3864" w:themeFill="accent5" w:themeFillShade="80"/>
          </w:tcPr>
          <w:p w:rsidR="00D44958" w:rsidRPr="00D47689" w:rsidRDefault="00D47689" w:rsidP="00197C15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</w:t>
            </w:r>
          </w:p>
        </w:tc>
      </w:tr>
      <w:tr w:rsidR="00D44958" w:rsidRPr="006F72A7" w:rsidTr="006D46E0">
        <w:trPr>
          <w:jc w:val="center"/>
        </w:trPr>
        <w:tc>
          <w:tcPr>
            <w:tcW w:w="1345" w:type="dxa"/>
          </w:tcPr>
          <w:p w:rsidR="00D44958" w:rsidRPr="006F72A7" w:rsidRDefault="00D44958" w:rsidP="00197C15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6F72A7" w:rsidRDefault="00D44958" w:rsidP="00197C15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44958" w:rsidRPr="006F72A7" w:rsidTr="006D46E0">
        <w:trPr>
          <w:jc w:val="center"/>
        </w:trPr>
        <w:tc>
          <w:tcPr>
            <w:tcW w:w="1345" w:type="dxa"/>
          </w:tcPr>
          <w:p w:rsidR="00D44958" w:rsidRPr="006F72A7" w:rsidRDefault="00D44958" w:rsidP="00197C15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6F72A7" w:rsidRDefault="00D44958" w:rsidP="00197C15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44958" w:rsidRPr="006F72A7" w:rsidTr="006D46E0">
        <w:trPr>
          <w:jc w:val="center"/>
        </w:trPr>
        <w:tc>
          <w:tcPr>
            <w:tcW w:w="1345" w:type="dxa"/>
          </w:tcPr>
          <w:p w:rsidR="00D44958" w:rsidRPr="006F72A7" w:rsidRDefault="00D44958" w:rsidP="00197C15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6F72A7" w:rsidRDefault="00D44958" w:rsidP="00197C15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44958" w:rsidRPr="006F72A7" w:rsidTr="006D46E0">
        <w:trPr>
          <w:jc w:val="center"/>
        </w:trPr>
        <w:tc>
          <w:tcPr>
            <w:tcW w:w="1345" w:type="dxa"/>
          </w:tcPr>
          <w:p w:rsidR="00D44958" w:rsidRPr="006F72A7" w:rsidRDefault="00D44958" w:rsidP="00197C15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6F72A7" w:rsidRDefault="00D44958" w:rsidP="00197C15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8F473A" w:rsidRPr="006F72A7" w:rsidTr="006D46E0">
        <w:trPr>
          <w:jc w:val="center"/>
        </w:trPr>
        <w:tc>
          <w:tcPr>
            <w:tcW w:w="1345" w:type="dxa"/>
          </w:tcPr>
          <w:p w:rsidR="008F473A" w:rsidRPr="006F72A7" w:rsidRDefault="008F473A" w:rsidP="00197C15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660" w:type="dxa"/>
          </w:tcPr>
          <w:p w:rsidR="008F473A" w:rsidRPr="006F72A7" w:rsidRDefault="008F473A" w:rsidP="00197C15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DF7A22" w:rsidRDefault="00DF7A22" w:rsidP="00197C15">
      <w:pPr>
        <w:rPr>
          <w:rStyle w:val="SubtleReference"/>
          <w:smallCaps w:val="0"/>
          <w:color w:val="1F3864" w:themeColor="accent5" w:themeShade="80"/>
          <w:sz w:val="28"/>
          <w:u w:val="none"/>
        </w:rPr>
      </w:pPr>
      <w:bookmarkStart w:id="16" w:name="_Toc368055104"/>
      <w:bookmarkStart w:id="17" w:name="_Toc371593896"/>
      <w:bookmarkStart w:id="18" w:name="_Toc376255735"/>
      <w:bookmarkStart w:id="19" w:name="_Toc376255826"/>
      <w:bookmarkStart w:id="20" w:name="_Toc376255843"/>
      <w:bookmarkStart w:id="21" w:name="_Toc376274502"/>
      <w:bookmarkStart w:id="22" w:name="_Toc376274651"/>
      <w:bookmarkStart w:id="23" w:name="_Toc376274915"/>
      <w:bookmarkStart w:id="24" w:name="_Toc376275017"/>
      <w:bookmarkStart w:id="25" w:name="_Toc376275192"/>
      <w:bookmarkStart w:id="26" w:name="_Toc376513267"/>
      <w:bookmarkEnd w:id="26"/>
    </w:p>
    <w:p w:rsidR="00DF7A22" w:rsidRDefault="00DF7A22">
      <w:pPr>
        <w:spacing w:after="0" w:line="240" w:lineRule="auto"/>
        <w:rPr>
          <w:rStyle w:val="SubtleReference"/>
          <w:rFonts w:asciiTheme="majorHAnsi" w:eastAsiaTheme="majorEastAsia" w:hAnsiTheme="majorHAnsi" w:cstheme="majorBidi"/>
          <w:b/>
          <w:bCs/>
          <w:smallCaps w:val="0"/>
          <w:color w:val="1F3864" w:themeColor="accent5" w:themeShade="80"/>
          <w:kern w:val="32"/>
          <w:sz w:val="28"/>
          <w:szCs w:val="32"/>
          <w:u w:val="none"/>
        </w:rPr>
      </w:pPr>
      <w:r>
        <w:rPr>
          <w:rStyle w:val="SubtleReference"/>
          <w:smallCaps w:val="0"/>
          <w:color w:val="1F3864" w:themeColor="accent5" w:themeShade="80"/>
          <w:sz w:val="28"/>
          <w:u w:val="none"/>
        </w:rPr>
        <w:br w:type="page"/>
      </w:r>
    </w:p>
    <w:p w:rsidR="00552B59" w:rsidRPr="00FF4B0F" w:rsidRDefault="00FF4B0F" w:rsidP="00A35D2D">
      <w:pPr>
        <w:pStyle w:val="Heading1"/>
        <w:numPr>
          <w:ilvl w:val="0"/>
          <w:numId w:val="4"/>
        </w:numPr>
        <w:rPr>
          <w:color w:val="1F3864" w:themeColor="accent5" w:themeShade="80"/>
          <w:sz w:val="28"/>
        </w:rPr>
      </w:pPr>
      <w:bookmarkStart w:id="27" w:name="_Toc376513268"/>
      <w:bookmarkStart w:id="28" w:name="_Toc376513299"/>
      <w:r w:rsidRPr="00FF4B0F">
        <w:rPr>
          <w:rStyle w:val="SubtleReference"/>
          <w:smallCaps w:val="0"/>
          <w:color w:val="1F3864" w:themeColor="accent5" w:themeShade="80"/>
          <w:sz w:val="28"/>
          <w:u w:val="none"/>
        </w:rPr>
        <w:lastRenderedPageBreak/>
        <w:t>Introduction</w:t>
      </w:r>
      <w:bookmarkStart w:id="29" w:name="_Toc367930289"/>
      <w:bookmarkEnd w:id="15"/>
      <w:r w:rsidRPr="00FF4B0F">
        <w:rPr>
          <w:color w:val="1F3864" w:themeColor="accent5" w:themeShade="80"/>
          <w:sz w:val="28"/>
        </w:rPr>
        <w:t>: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7"/>
      <w:bookmarkEnd w:id="28"/>
    </w:p>
    <w:p w:rsidR="00E55C02" w:rsidRDefault="00FF4B0F" w:rsidP="00A35D2D">
      <w:pPr>
        <w:pStyle w:val="Heading2"/>
        <w:numPr>
          <w:ilvl w:val="1"/>
          <w:numId w:val="4"/>
        </w:numPr>
        <w:ind w:left="900" w:hanging="540"/>
        <w:rPr>
          <w:rStyle w:val="SubtleReference"/>
          <w:smallCaps w:val="0"/>
          <w:color w:val="1F3864" w:themeColor="accent5" w:themeShade="80"/>
          <w:sz w:val="24"/>
          <w:u w:val="none"/>
        </w:rPr>
      </w:pPr>
      <w:bookmarkStart w:id="30" w:name="_Toc368055105"/>
      <w:bookmarkStart w:id="31" w:name="_Toc371593897"/>
      <w:bookmarkStart w:id="32" w:name="_Toc376255736"/>
      <w:bookmarkStart w:id="33" w:name="_Toc376255827"/>
      <w:bookmarkStart w:id="34" w:name="_Toc376255844"/>
      <w:bookmarkStart w:id="35" w:name="_Toc376274503"/>
      <w:bookmarkStart w:id="36" w:name="_Toc376274652"/>
      <w:bookmarkStart w:id="37" w:name="_Toc376274916"/>
      <w:bookmarkStart w:id="38" w:name="_Toc376275018"/>
      <w:bookmarkStart w:id="39" w:name="_Toc376275193"/>
      <w:bookmarkStart w:id="40" w:name="_Toc376513269"/>
      <w:bookmarkStart w:id="41" w:name="_Toc376513300"/>
      <w:r w:rsidRPr="00FF4B0F">
        <w:rPr>
          <w:rStyle w:val="SubtleReference"/>
          <w:smallCaps w:val="0"/>
          <w:color w:val="1F3864" w:themeColor="accent5" w:themeShade="80"/>
          <w:sz w:val="24"/>
          <w:u w:val="none"/>
        </w:rPr>
        <w:t>Purpose:</w:t>
      </w:r>
      <w:bookmarkStart w:id="42" w:name="_Toc368055106"/>
      <w:bookmarkStart w:id="43" w:name="_Toc37159389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D47689" w:rsidRPr="00D47689" w:rsidRDefault="00D47689" w:rsidP="00D47689">
      <w:pPr>
        <w:rPr>
          <w:rFonts w:asciiTheme="majorHAnsi" w:hAnsiTheme="majorHAnsi" w:cstheme="majorHAnsi"/>
          <w:i/>
          <w:sz w:val="24"/>
          <w:lang w:val="en-US"/>
        </w:rPr>
      </w:pPr>
      <w:r w:rsidRPr="00D47689">
        <w:rPr>
          <w:rFonts w:asciiTheme="majorHAnsi" w:hAnsiTheme="majorHAnsi" w:cstheme="majorHAnsi"/>
          <w:i/>
          <w:sz w:val="24"/>
          <w:lang w:val="en-US"/>
        </w:rPr>
        <w:t>[Description purpose of document]</w:t>
      </w:r>
    </w:p>
    <w:p w:rsidR="00D20FAC" w:rsidRDefault="00FF4B0F" w:rsidP="00A35D2D">
      <w:pPr>
        <w:pStyle w:val="Heading2"/>
        <w:numPr>
          <w:ilvl w:val="1"/>
          <w:numId w:val="4"/>
        </w:numPr>
        <w:ind w:left="900" w:hanging="540"/>
        <w:rPr>
          <w:rStyle w:val="SubtleReference"/>
          <w:smallCaps w:val="0"/>
          <w:color w:val="1F3864" w:themeColor="accent5" w:themeShade="80"/>
          <w:sz w:val="24"/>
          <w:u w:val="none"/>
        </w:rPr>
      </w:pPr>
      <w:bookmarkStart w:id="44" w:name="_Toc376255737"/>
      <w:bookmarkStart w:id="45" w:name="_Toc376255828"/>
      <w:bookmarkStart w:id="46" w:name="_Toc376255845"/>
      <w:bookmarkStart w:id="47" w:name="_Toc376274504"/>
      <w:bookmarkStart w:id="48" w:name="_Toc376274653"/>
      <w:bookmarkStart w:id="49" w:name="_Toc376274917"/>
      <w:bookmarkStart w:id="50" w:name="_Toc376275019"/>
      <w:bookmarkStart w:id="51" w:name="_Toc376275194"/>
      <w:bookmarkStart w:id="52" w:name="_Toc376513270"/>
      <w:bookmarkStart w:id="53" w:name="_Toc376513301"/>
      <w:r w:rsidRPr="00FF4B0F">
        <w:rPr>
          <w:rStyle w:val="SubtleReference"/>
          <w:smallCaps w:val="0"/>
          <w:color w:val="1F3864" w:themeColor="accent5" w:themeShade="80"/>
          <w:sz w:val="24"/>
          <w:u w:val="none"/>
        </w:rPr>
        <w:t>Audience: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FF4B0F">
        <w:rPr>
          <w:rStyle w:val="SubtleReference"/>
          <w:smallCaps w:val="0"/>
          <w:color w:val="1F3864" w:themeColor="accent5" w:themeShade="80"/>
          <w:sz w:val="24"/>
          <w:u w:val="none"/>
        </w:rPr>
        <w:t xml:space="preserve"> </w:t>
      </w:r>
    </w:p>
    <w:p w:rsidR="006A4515" w:rsidRPr="00D47689" w:rsidRDefault="00D47689" w:rsidP="006074AD">
      <w:pPr>
        <w:jc w:val="both"/>
        <w:rPr>
          <w:rStyle w:val="SubtleReference"/>
          <w:rFonts w:asciiTheme="majorHAnsi" w:hAnsiTheme="majorHAnsi" w:cstheme="majorHAnsi"/>
          <w:b/>
          <w:i/>
          <w:smallCaps w:val="0"/>
          <w:color w:val="1F4E79" w:themeColor="accent1" w:themeShade="80"/>
          <w:sz w:val="24"/>
          <w:u w:val="none"/>
        </w:rPr>
      </w:pPr>
      <w:bookmarkStart w:id="54" w:name="_Toc376255740"/>
      <w:bookmarkStart w:id="55" w:name="_Toc376255831"/>
      <w:bookmarkStart w:id="56" w:name="_Toc376255848"/>
      <w:bookmarkStart w:id="57" w:name="_Toc367930290"/>
      <w:bookmarkEnd w:id="29"/>
      <w:bookmarkEnd w:id="42"/>
      <w:bookmarkEnd w:id="43"/>
      <w:r w:rsidRPr="00D47689">
        <w:rPr>
          <w:rFonts w:asciiTheme="majorHAnsi" w:hAnsiTheme="majorHAnsi" w:cstheme="majorHAnsi"/>
          <w:i/>
          <w:sz w:val="24"/>
        </w:rPr>
        <w:t>[Description document's audience]</w:t>
      </w:r>
    </w:p>
    <w:p w:rsidR="006A4515" w:rsidRDefault="006A4515">
      <w:pPr>
        <w:spacing w:after="0" w:line="240" w:lineRule="auto"/>
        <w:rPr>
          <w:rStyle w:val="SubtleReference"/>
          <w:rFonts w:asciiTheme="majorHAnsi" w:eastAsiaTheme="majorEastAsia" w:hAnsiTheme="majorHAnsi" w:cstheme="majorHAnsi"/>
          <w:b/>
          <w:bCs/>
          <w:smallCaps w:val="0"/>
          <w:color w:val="0070C0"/>
          <w:kern w:val="32"/>
          <w:sz w:val="24"/>
          <w:szCs w:val="24"/>
          <w:u w:val="none"/>
        </w:rPr>
      </w:pPr>
      <w:r>
        <w:rPr>
          <w:rStyle w:val="SubtleReference"/>
          <w:rFonts w:cstheme="majorHAnsi"/>
          <w:smallCaps w:val="0"/>
          <w:color w:val="0070C0"/>
          <w:sz w:val="24"/>
          <w:szCs w:val="24"/>
          <w:u w:val="none"/>
        </w:rPr>
        <w:br w:type="page"/>
      </w:r>
    </w:p>
    <w:p w:rsidR="007D5F93" w:rsidRPr="00271FC6" w:rsidRDefault="00271FC6" w:rsidP="00A35D2D">
      <w:pPr>
        <w:pStyle w:val="Heading1"/>
        <w:numPr>
          <w:ilvl w:val="0"/>
          <w:numId w:val="1"/>
        </w:numPr>
        <w:rPr>
          <w:rStyle w:val="SubtleReference"/>
          <w:smallCaps w:val="0"/>
          <w:color w:val="1F3864" w:themeColor="accent5" w:themeShade="80"/>
          <w:sz w:val="28"/>
          <w:u w:val="none"/>
        </w:rPr>
      </w:pPr>
      <w:bookmarkStart w:id="58" w:name="_Toc376274505"/>
      <w:bookmarkStart w:id="59" w:name="_Toc376274654"/>
      <w:bookmarkStart w:id="60" w:name="_Toc376274918"/>
      <w:bookmarkStart w:id="61" w:name="_Toc376275020"/>
      <w:bookmarkStart w:id="62" w:name="_Toc376275195"/>
      <w:bookmarkStart w:id="63" w:name="_Toc376513271"/>
      <w:bookmarkStart w:id="64" w:name="_Toc376513302"/>
      <w:r w:rsidRPr="00271FC6">
        <w:rPr>
          <w:rStyle w:val="SubtleReference"/>
          <w:smallCaps w:val="0"/>
          <w:color w:val="1F3864" w:themeColor="accent5" w:themeShade="80"/>
          <w:sz w:val="28"/>
          <w:u w:val="none"/>
        </w:rPr>
        <w:lastRenderedPageBreak/>
        <w:t>Configuration Management:</w:t>
      </w:r>
      <w:bookmarkEnd w:id="54"/>
      <w:bookmarkEnd w:id="55"/>
      <w:bookmarkEnd w:id="56"/>
      <w:bookmarkEnd w:id="58"/>
      <w:bookmarkEnd w:id="59"/>
      <w:bookmarkEnd w:id="60"/>
      <w:bookmarkEnd w:id="61"/>
      <w:bookmarkEnd w:id="62"/>
      <w:bookmarkEnd w:id="63"/>
      <w:bookmarkEnd w:id="64"/>
    </w:p>
    <w:p w:rsidR="005E57DF" w:rsidRPr="00271FC6" w:rsidRDefault="00271FC6" w:rsidP="00A35D2D">
      <w:pPr>
        <w:pStyle w:val="Heading2"/>
        <w:numPr>
          <w:ilvl w:val="1"/>
          <w:numId w:val="1"/>
        </w:numPr>
        <w:rPr>
          <w:color w:val="1F3864" w:themeColor="accent5" w:themeShade="80"/>
          <w:sz w:val="24"/>
        </w:rPr>
      </w:pPr>
      <w:bookmarkStart w:id="65" w:name="_Toc376274506"/>
      <w:bookmarkStart w:id="66" w:name="_Toc376274655"/>
      <w:bookmarkStart w:id="67" w:name="_Toc376274919"/>
      <w:bookmarkStart w:id="68" w:name="_Toc376275021"/>
      <w:bookmarkStart w:id="69" w:name="_Toc376275196"/>
      <w:bookmarkStart w:id="70" w:name="_Toc376513272"/>
      <w:bookmarkStart w:id="71" w:name="_Toc376513303"/>
      <w:r w:rsidRPr="00271FC6">
        <w:rPr>
          <w:color w:val="1F3864" w:themeColor="accent5" w:themeShade="80"/>
          <w:sz w:val="24"/>
        </w:rPr>
        <w:t>Organization:</w:t>
      </w:r>
      <w:bookmarkEnd w:id="65"/>
      <w:bookmarkEnd w:id="66"/>
      <w:bookmarkEnd w:id="67"/>
      <w:bookmarkEnd w:id="68"/>
      <w:bookmarkEnd w:id="69"/>
      <w:bookmarkEnd w:id="70"/>
      <w:bookmarkEnd w:id="71"/>
      <w:r w:rsidRPr="00271FC6">
        <w:rPr>
          <w:color w:val="1F3864" w:themeColor="accent5" w:themeShade="80"/>
          <w:sz w:val="24"/>
        </w:rPr>
        <w:t xml:space="preserve"> </w:t>
      </w:r>
    </w:p>
    <w:p w:rsidR="009E32E7" w:rsidRPr="00D47689" w:rsidRDefault="00D47689" w:rsidP="000A1F96">
      <w:pPr>
        <w:jc w:val="both"/>
        <w:rPr>
          <w:rFonts w:asciiTheme="majorHAnsi" w:hAnsiTheme="majorHAnsi" w:cstheme="majorHAnsi"/>
          <w:i/>
          <w:sz w:val="24"/>
          <w:szCs w:val="20"/>
          <w:lang w:val="en-US"/>
        </w:rPr>
      </w:pPr>
      <w:bookmarkStart w:id="72" w:name="_Toc376255742"/>
      <w:bookmarkStart w:id="73" w:name="_Toc376255833"/>
      <w:bookmarkStart w:id="74" w:name="_Toc376255850"/>
      <w:r w:rsidRPr="00D47689">
        <w:rPr>
          <w:rFonts w:asciiTheme="majorHAnsi" w:hAnsiTheme="majorHAnsi" w:cstheme="majorHAnsi"/>
          <w:i/>
          <w:sz w:val="24"/>
          <w:szCs w:val="20"/>
          <w:lang w:val="en-US"/>
        </w:rPr>
        <w:t>[Description organization of project]</w:t>
      </w:r>
    </w:p>
    <w:p w:rsidR="009E32E7" w:rsidRPr="00271FC6" w:rsidRDefault="00271FC6" w:rsidP="00A35D2D">
      <w:pPr>
        <w:pStyle w:val="Heading2"/>
        <w:numPr>
          <w:ilvl w:val="1"/>
          <w:numId w:val="1"/>
        </w:numPr>
        <w:rPr>
          <w:color w:val="1F3864" w:themeColor="accent5" w:themeShade="80"/>
          <w:sz w:val="24"/>
        </w:rPr>
      </w:pPr>
      <w:bookmarkStart w:id="75" w:name="_Toc376274507"/>
      <w:bookmarkStart w:id="76" w:name="_Toc376274656"/>
      <w:bookmarkStart w:id="77" w:name="_Toc376274920"/>
      <w:bookmarkStart w:id="78" w:name="_Toc376275022"/>
      <w:bookmarkStart w:id="79" w:name="_Toc376275197"/>
      <w:bookmarkStart w:id="80" w:name="_Toc376513273"/>
      <w:bookmarkStart w:id="81" w:name="_Toc376513304"/>
      <w:r w:rsidRPr="00271FC6">
        <w:rPr>
          <w:color w:val="1F3864" w:themeColor="accent5" w:themeShade="80"/>
          <w:sz w:val="24"/>
        </w:rPr>
        <w:t>Training</w:t>
      </w:r>
      <w:bookmarkEnd w:id="75"/>
      <w:bookmarkEnd w:id="76"/>
      <w:bookmarkEnd w:id="77"/>
      <w:bookmarkEnd w:id="78"/>
      <w:bookmarkEnd w:id="79"/>
      <w:bookmarkEnd w:id="80"/>
      <w:bookmarkEnd w:id="81"/>
      <w:r w:rsidRPr="00271FC6">
        <w:rPr>
          <w:color w:val="1F3864" w:themeColor="accent5" w:themeShade="80"/>
          <w:sz w:val="24"/>
        </w:rPr>
        <w:t xml:space="preserve"> </w:t>
      </w:r>
    </w:p>
    <w:p w:rsidR="009E32E7" w:rsidRPr="00D47689" w:rsidRDefault="00D47689" w:rsidP="00D47689">
      <w:pPr>
        <w:jc w:val="both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D47689">
        <w:rPr>
          <w:rFonts w:asciiTheme="majorHAnsi" w:hAnsiTheme="majorHAnsi" w:cstheme="majorHAnsi"/>
          <w:i/>
          <w:sz w:val="24"/>
          <w:szCs w:val="24"/>
          <w:lang w:val="en-US"/>
        </w:rPr>
        <w:t>[Description all type of training that need to implement configuration]</w:t>
      </w:r>
    </w:p>
    <w:p w:rsidR="00DF7A22" w:rsidRDefault="00DF7A2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1F3864" w:themeColor="accent5" w:themeShade="80"/>
          <w:kern w:val="32"/>
          <w:sz w:val="28"/>
          <w:szCs w:val="32"/>
        </w:rPr>
      </w:pPr>
      <w:bookmarkStart w:id="82" w:name="_Toc376274508"/>
      <w:bookmarkStart w:id="83" w:name="_Toc376274657"/>
      <w:bookmarkStart w:id="84" w:name="_Toc376274921"/>
      <w:bookmarkStart w:id="85" w:name="_Toc376275023"/>
      <w:bookmarkStart w:id="86" w:name="_Toc376275198"/>
      <w:r>
        <w:rPr>
          <w:color w:val="1F3864" w:themeColor="accent5" w:themeShade="80"/>
          <w:sz w:val="28"/>
        </w:rPr>
        <w:br w:type="page"/>
      </w:r>
    </w:p>
    <w:p w:rsidR="009E32E7" w:rsidRPr="00271FC6" w:rsidRDefault="00271FC6" w:rsidP="00A35D2D">
      <w:pPr>
        <w:pStyle w:val="Heading1"/>
        <w:numPr>
          <w:ilvl w:val="0"/>
          <w:numId w:val="1"/>
        </w:numPr>
        <w:rPr>
          <w:color w:val="1F3864" w:themeColor="accent5" w:themeShade="80"/>
          <w:sz w:val="28"/>
        </w:rPr>
      </w:pPr>
      <w:bookmarkStart w:id="87" w:name="_Toc376513274"/>
      <w:bookmarkStart w:id="88" w:name="_Toc376513305"/>
      <w:r w:rsidRPr="00271FC6">
        <w:rPr>
          <w:color w:val="1F3864" w:themeColor="accent5" w:themeShade="80"/>
          <w:sz w:val="28"/>
        </w:rPr>
        <w:lastRenderedPageBreak/>
        <w:t>Configuration Management Guide</w:t>
      </w:r>
      <w:bookmarkEnd w:id="82"/>
      <w:bookmarkEnd w:id="83"/>
      <w:bookmarkEnd w:id="84"/>
      <w:bookmarkEnd w:id="85"/>
      <w:bookmarkEnd w:id="86"/>
      <w:bookmarkEnd w:id="87"/>
      <w:bookmarkEnd w:id="88"/>
    </w:p>
    <w:p w:rsidR="009E32E7" w:rsidRDefault="00271FC6" w:rsidP="00A35D2D">
      <w:pPr>
        <w:pStyle w:val="Heading2"/>
        <w:numPr>
          <w:ilvl w:val="1"/>
          <w:numId w:val="1"/>
        </w:numPr>
        <w:rPr>
          <w:color w:val="1F3864" w:themeColor="accent5" w:themeShade="80"/>
          <w:sz w:val="24"/>
        </w:rPr>
      </w:pPr>
      <w:bookmarkStart w:id="89" w:name="_Toc376274509"/>
      <w:bookmarkStart w:id="90" w:name="_Toc376274658"/>
      <w:bookmarkStart w:id="91" w:name="_Toc376274922"/>
      <w:bookmarkStart w:id="92" w:name="_Toc376275024"/>
      <w:bookmarkStart w:id="93" w:name="_Toc376275199"/>
      <w:bookmarkStart w:id="94" w:name="_Toc376513275"/>
      <w:bookmarkStart w:id="95" w:name="_Toc376513306"/>
      <w:r w:rsidRPr="00271FC6">
        <w:rPr>
          <w:color w:val="1F3864" w:themeColor="accent5" w:themeShade="80"/>
          <w:sz w:val="24"/>
        </w:rPr>
        <w:t>Configuration Items</w:t>
      </w:r>
      <w:bookmarkEnd w:id="89"/>
      <w:bookmarkEnd w:id="90"/>
      <w:bookmarkEnd w:id="91"/>
      <w:bookmarkEnd w:id="92"/>
      <w:bookmarkEnd w:id="93"/>
      <w:bookmarkEnd w:id="94"/>
      <w:bookmarkEnd w:id="95"/>
    </w:p>
    <w:p w:rsidR="00D47689" w:rsidRPr="00D47689" w:rsidRDefault="00D47689" w:rsidP="00D47689">
      <w:pPr>
        <w:rPr>
          <w:rFonts w:asciiTheme="majorHAnsi" w:hAnsiTheme="majorHAnsi" w:cstheme="majorHAnsi"/>
          <w:i/>
          <w:sz w:val="24"/>
          <w:lang w:val="en-US"/>
        </w:rPr>
      </w:pPr>
      <w:r w:rsidRPr="00D47689">
        <w:rPr>
          <w:rFonts w:asciiTheme="majorHAnsi" w:hAnsiTheme="majorHAnsi" w:cstheme="majorHAnsi"/>
          <w:i/>
          <w:sz w:val="24"/>
          <w:lang w:val="en-US"/>
        </w:rPr>
        <w:t>[Description Configuration items that is controlled in project]</w:t>
      </w:r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706"/>
        <w:gridCol w:w="1469"/>
        <w:gridCol w:w="6825"/>
      </w:tblGrid>
      <w:tr w:rsidR="009E32E7" w:rsidRPr="000A1F96" w:rsidTr="00160F4C">
        <w:trPr>
          <w:trHeight w:val="70"/>
        </w:trPr>
        <w:tc>
          <w:tcPr>
            <w:tcW w:w="706" w:type="dxa"/>
            <w:shd w:val="clear" w:color="auto" w:fill="1F3864" w:themeFill="accent5" w:themeFillShade="80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A1F96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469" w:type="dxa"/>
            <w:shd w:val="clear" w:color="auto" w:fill="1F3864" w:themeFill="accent5" w:themeFillShade="80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A1F96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6825" w:type="dxa"/>
            <w:shd w:val="clear" w:color="auto" w:fill="1F3864" w:themeFill="accent5" w:themeFillShade="80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A1F96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Item list</w:t>
            </w:r>
          </w:p>
        </w:tc>
      </w:tr>
      <w:tr w:rsidR="009E32E7" w:rsidRPr="000A1F96" w:rsidTr="00160F4C">
        <w:trPr>
          <w:trHeight w:val="70"/>
        </w:trPr>
        <w:tc>
          <w:tcPr>
            <w:tcW w:w="706" w:type="dxa"/>
            <w:shd w:val="clear" w:color="auto" w:fill="D9D9D9"/>
          </w:tcPr>
          <w:p w:rsidR="009E32E7" w:rsidRPr="00160F4C" w:rsidRDefault="009E32E7" w:rsidP="00160F4C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D9D9D9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D9D9D9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E32E7" w:rsidRPr="000A1F96" w:rsidTr="00160F4C">
        <w:trPr>
          <w:trHeight w:val="92"/>
        </w:trPr>
        <w:tc>
          <w:tcPr>
            <w:tcW w:w="706" w:type="dxa"/>
            <w:vMerge w:val="restart"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69" w:type="dxa"/>
            <w:vMerge w:val="restart"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E32E7" w:rsidRPr="000A1F96" w:rsidTr="00160F4C">
        <w:tc>
          <w:tcPr>
            <w:tcW w:w="706" w:type="dxa"/>
            <w:vMerge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69" w:type="dxa"/>
            <w:vMerge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D9D9D9"/>
          </w:tcPr>
          <w:p w:rsidR="009E32E7" w:rsidRPr="000A1F96" w:rsidRDefault="009E32E7" w:rsidP="00E20FAF">
            <w:pPr>
              <w:pStyle w:val="ListParagraph"/>
              <w:tabs>
                <w:tab w:val="left" w:pos="3945"/>
              </w:tabs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60F4C" w:rsidRPr="000A1F96" w:rsidTr="00160F4C">
        <w:tc>
          <w:tcPr>
            <w:tcW w:w="706" w:type="dxa"/>
            <w:vMerge w:val="restart"/>
            <w:shd w:val="clear" w:color="auto" w:fill="D9D9D9"/>
          </w:tcPr>
          <w:p w:rsidR="00160F4C" w:rsidRPr="000A1F96" w:rsidRDefault="00160F4C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69" w:type="dxa"/>
            <w:vMerge w:val="restart"/>
            <w:shd w:val="clear" w:color="auto" w:fill="D9D9D9"/>
          </w:tcPr>
          <w:p w:rsidR="00160F4C" w:rsidRPr="000A1F96" w:rsidRDefault="00160F4C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</w:tcPr>
          <w:p w:rsidR="00160F4C" w:rsidRPr="000A1F96" w:rsidRDefault="00160F4C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60F4C" w:rsidRPr="000A1F96" w:rsidTr="00160F4C">
        <w:tc>
          <w:tcPr>
            <w:tcW w:w="706" w:type="dxa"/>
            <w:vMerge/>
            <w:shd w:val="clear" w:color="auto" w:fill="D9D9D9"/>
          </w:tcPr>
          <w:p w:rsidR="00160F4C" w:rsidRPr="000A1F96" w:rsidRDefault="00160F4C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69" w:type="dxa"/>
            <w:vMerge/>
            <w:shd w:val="clear" w:color="auto" w:fill="D9D9D9"/>
          </w:tcPr>
          <w:p w:rsidR="00160F4C" w:rsidRPr="000A1F96" w:rsidRDefault="00160F4C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D9D9D9" w:themeFill="background1" w:themeFillShade="D9"/>
          </w:tcPr>
          <w:p w:rsidR="00160F4C" w:rsidRPr="000A1F96" w:rsidRDefault="00160F4C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E32E7" w:rsidRPr="000A1F96" w:rsidTr="00160F4C">
        <w:tc>
          <w:tcPr>
            <w:tcW w:w="706" w:type="dxa"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auto"/>
          </w:tcPr>
          <w:p w:rsidR="009E32E7" w:rsidRPr="000A1F96" w:rsidRDefault="009E32E7" w:rsidP="00C06063">
            <w:pPr>
              <w:pStyle w:val="ListParagraph"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FFFFFF" w:themeFill="background1"/>
          </w:tcPr>
          <w:p w:rsidR="009E32E7" w:rsidRPr="000A1F96" w:rsidRDefault="009E32E7" w:rsidP="00C06063">
            <w:pPr>
              <w:pStyle w:val="ListParagraph"/>
              <w:keepNext/>
              <w:spacing w:after="0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9E32E7" w:rsidRPr="00F94590" w:rsidRDefault="00271FC6" w:rsidP="00A35D2D">
      <w:pPr>
        <w:pStyle w:val="Heading2"/>
        <w:numPr>
          <w:ilvl w:val="1"/>
          <w:numId w:val="1"/>
        </w:numPr>
        <w:rPr>
          <w:color w:val="1F3864" w:themeColor="accent5" w:themeShade="80"/>
          <w:sz w:val="24"/>
        </w:rPr>
      </w:pPr>
      <w:bookmarkStart w:id="96" w:name="_Toc376274510"/>
      <w:bookmarkStart w:id="97" w:name="_Toc376274659"/>
      <w:bookmarkStart w:id="98" w:name="_Toc376274923"/>
      <w:bookmarkStart w:id="99" w:name="_Toc376275025"/>
      <w:bookmarkStart w:id="100" w:name="_Toc376275200"/>
      <w:bookmarkStart w:id="101" w:name="_Toc376513276"/>
      <w:bookmarkStart w:id="102" w:name="_Toc376513307"/>
      <w:r w:rsidRPr="00F94590">
        <w:rPr>
          <w:color w:val="1F3864" w:themeColor="accent5" w:themeShade="80"/>
          <w:sz w:val="24"/>
        </w:rPr>
        <w:t>Configuration Items Guide</w:t>
      </w:r>
      <w:bookmarkEnd w:id="96"/>
      <w:bookmarkEnd w:id="97"/>
      <w:bookmarkEnd w:id="98"/>
      <w:bookmarkEnd w:id="99"/>
      <w:bookmarkEnd w:id="100"/>
      <w:bookmarkEnd w:id="101"/>
      <w:bookmarkEnd w:id="102"/>
    </w:p>
    <w:p w:rsidR="00E20FAF" w:rsidRPr="00D47689" w:rsidRDefault="00D47689" w:rsidP="00E20FAF">
      <w:pPr>
        <w:rPr>
          <w:rFonts w:asciiTheme="majorHAnsi" w:hAnsiTheme="majorHAnsi" w:cstheme="majorHAnsi"/>
          <w:i/>
          <w:sz w:val="24"/>
          <w:lang w:val="en-US"/>
        </w:rPr>
      </w:pPr>
      <w:r w:rsidRPr="00D47689">
        <w:rPr>
          <w:rFonts w:asciiTheme="majorHAnsi" w:hAnsiTheme="majorHAnsi" w:cstheme="majorHAnsi"/>
          <w:i/>
          <w:sz w:val="24"/>
          <w:lang w:val="en-US"/>
        </w:rPr>
        <w:t>[Description configuration items guide step by step]</w:t>
      </w:r>
      <w:bookmarkEnd w:id="57"/>
      <w:bookmarkEnd w:id="72"/>
      <w:bookmarkEnd w:id="73"/>
      <w:bookmarkEnd w:id="74"/>
    </w:p>
    <w:sectPr w:rsidR="00E20FAF" w:rsidRPr="00D47689" w:rsidSect="009E32E7">
      <w:pgSz w:w="12240" w:h="15840" w:code="1"/>
      <w:pgMar w:top="172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54D" w:rsidRDefault="0003754D" w:rsidP="0097517C">
      <w:pPr>
        <w:spacing w:after="0" w:line="240" w:lineRule="auto"/>
      </w:pPr>
      <w:r>
        <w:separator/>
      </w:r>
    </w:p>
  </w:endnote>
  <w:endnote w:type="continuationSeparator" w:id="0">
    <w:p w:rsidR="0003754D" w:rsidRDefault="0003754D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085" w:rsidRDefault="0060508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97C15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605085" w:rsidRDefault="00605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54D" w:rsidRDefault="0003754D" w:rsidP="0097517C">
      <w:pPr>
        <w:spacing w:after="0" w:line="240" w:lineRule="auto"/>
      </w:pPr>
      <w:r>
        <w:separator/>
      </w:r>
    </w:p>
  </w:footnote>
  <w:footnote w:type="continuationSeparator" w:id="0">
    <w:p w:rsidR="0003754D" w:rsidRDefault="0003754D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333BE"/>
    <w:multiLevelType w:val="multilevel"/>
    <w:tmpl w:val="0F1E6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6050C4A"/>
    <w:multiLevelType w:val="hybridMultilevel"/>
    <w:tmpl w:val="B29CACC6"/>
    <w:lvl w:ilvl="0" w:tplc="A3E04BC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F3864" w:themeColor="accent5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50024"/>
    <w:multiLevelType w:val="multilevel"/>
    <w:tmpl w:val="80E6607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sz w:val="24"/>
        <w:szCs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6EC42416"/>
    <w:multiLevelType w:val="multilevel"/>
    <w:tmpl w:val="1CD6915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11DFF"/>
    <w:rsid w:val="000241DE"/>
    <w:rsid w:val="0003006D"/>
    <w:rsid w:val="0003754D"/>
    <w:rsid w:val="000408CE"/>
    <w:rsid w:val="00050832"/>
    <w:rsid w:val="00053BAD"/>
    <w:rsid w:val="00070121"/>
    <w:rsid w:val="00081D43"/>
    <w:rsid w:val="00087466"/>
    <w:rsid w:val="000A1F96"/>
    <w:rsid w:val="000A7419"/>
    <w:rsid w:val="000D1BEA"/>
    <w:rsid w:val="000D4849"/>
    <w:rsid w:val="000D6BBA"/>
    <w:rsid w:val="000F362F"/>
    <w:rsid w:val="000F4BB2"/>
    <w:rsid w:val="00124A08"/>
    <w:rsid w:val="00127097"/>
    <w:rsid w:val="00145242"/>
    <w:rsid w:val="0015123D"/>
    <w:rsid w:val="0015472B"/>
    <w:rsid w:val="00160F4C"/>
    <w:rsid w:val="001663EA"/>
    <w:rsid w:val="001677AF"/>
    <w:rsid w:val="00170716"/>
    <w:rsid w:val="0018392A"/>
    <w:rsid w:val="001839B9"/>
    <w:rsid w:val="00186A51"/>
    <w:rsid w:val="00197C15"/>
    <w:rsid w:val="001C1C13"/>
    <w:rsid w:val="001D21DE"/>
    <w:rsid w:val="001F34EF"/>
    <w:rsid w:val="00202F88"/>
    <w:rsid w:val="00216765"/>
    <w:rsid w:val="00227A2F"/>
    <w:rsid w:val="00271FC6"/>
    <w:rsid w:val="0027269D"/>
    <w:rsid w:val="00275DC9"/>
    <w:rsid w:val="00284A51"/>
    <w:rsid w:val="00287BE6"/>
    <w:rsid w:val="002A41A5"/>
    <w:rsid w:val="002C1CA0"/>
    <w:rsid w:val="002E065E"/>
    <w:rsid w:val="002E0947"/>
    <w:rsid w:val="002E0D33"/>
    <w:rsid w:val="002F0F6A"/>
    <w:rsid w:val="00307523"/>
    <w:rsid w:val="0032351F"/>
    <w:rsid w:val="00332B23"/>
    <w:rsid w:val="00355E71"/>
    <w:rsid w:val="003701D0"/>
    <w:rsid w:val="003831C6"/>
    <w:rsid w:val="003B3AB4"/>
    <w:rsid w:val="003B6BA6"/>
    <w:rsid w:val="003C7C41"/>
    <w:rsid w:val="003D36D3"/>
    <w:rsid w:val="003D6E76"/>
    <w:rsid w:val="003E56A9"/>
    <w:rsid w:val="00423FA1"/>
    <w:rsid w:val="004464E3"/>
    <w:rsid w:val="00460F40"/>
    <w:rsid w:val="00470A56"/>
    <w:rsid w:val="00481EE3"/>
    <w:rsid w:val="004A7279"/>
    <w:rsid w:val="004C015F"/>
    <w:rsid w:val="004C1AED"/>
    <w:rsid w:val="004D2207"/>
    <w:rsid w:val="004D3DAF"/>
    <w:rsid w:val="00507243"/>
    <w:rsid w:val="00514031"/>
    <w:rsid w:val="005177F8"/>
    <w:rsid w:val="00542D33"/>
    <w:rsid w:val="00552B59"/>
    <w:rsid w:val="00555957"/>
    <w:rsid w:val="0057799C"/>
    <w:rsid w:val="005E57DF"/>
    <w:rsid w:val="00605085"/>
    <w:rsid w:val="006074AD"/>
    <w:rsid w:val="00632ECC"/>
    <w:rsid w:val="006461FF"/>
    <w:rsid w:val="00652BAE"/>
    <w:rsid w:val="00653B3B"/>
    <w:rsid w:val="006622F5"/>
    <w:rsid w:val="00676A24"/>
    <w:rsid w:val="00677FF8"/>
    <w:rsid w:val="006812CC"/>
    <w:rsid w:val="0068250F"/>
    <w:rsid w:val="00693567"/>
    <w:rsid w:val="00694C02"/>
    <w:rsid w:val="006A4515"/>
    <w:rsid w:val="006D2E7B"/>
    <w:rsid w:val="006D46E0"/>
    <w:rsid w:val="006D5BA3"/>
    <w:rsid w:val="006E7EC2"/>
    <w:rsid w:val="006F72A7"/>
    <w:rsid w:val="00716A89"/>
    <w:rsid w:val="00744CA3"/>
    <w:rsid w:val="00777C89"/>
    <w:rsid w:val="007C62BB"/>
    <w:rsid w:val="007C7EDA"/>
    <w:rsid w:val="007D2ABB"/>
    <w:rsid w:val="007D5F93"/>
    <w:rsid w:val="007F0399"/>
    <w:rsid w:val="0080231A"/>
    <w:rsid w:val="008278E4"/>
    <w:rsid w:val="00834251"/>
    <w:rsid w:val="00834290"/>
    <w:rsid w:val="008410B8"/>
    <w:rsid w:val="0084217C"/>
    <w:rsid w:val="008442BC"/>
    <w:rsid w:val="00851085"/>
    <w:rsid w:val="008675F2"/>
    <w:rsid w:val="00890B99"/>
    <w:rsid w:val="008A3530"/>
    <w:rsid w:val="008B7ECE"/>
    <w:rsid w:val="008C3FB7"/>
    <w:rsid w:val="008D7B87"/>
    <w:rsid w:val="008E031C"/>
    <w:rsid w:val="008F1870"/>
    <w:rsid w:val="008F473A"/>
    <w:rsid w:val="00906A66"/>
    <w:rsid w:val="00914FB1"/>
    <w:rsid w:val="00924F64"/>
    <w:rsid w:val="00953A4F"/>
    <w:rsid w:val="0095666C"/>
    <w:rsid w:val="00965D5E"/>
    <w:rsid w:val="0097517C"/>
    <w:rsid w:val="009975E2"/>
    <w:rsid w:val="009D192C"/>
    <w:rsid w:val="009E32E7"/>
    <w:rsid w:val="00A1414C"/>
    <w:rsid w:val="00A348EC"/>
    <w:rsid w:val="00A35D2D"/>
    <w:rsid w:val="00A44F0A"/>
    <w:rsid w:val="00A528E8"/>
    <w:rsid w:val="00A5652A"/>
    <w:rsid w:val="00A604FD"/>
    <w:rsid w:val="00A711E6"/>
    <w:rsid w:val="00A74330"/>
    <w:rsid w:val="00A82D6D"/>
    <w:rsid w:val="00AA6F3C"/>
    <w:rsid w:val="00AC3E48"/>
    <w:rsid w:val="00AE5F67"/>
    <w:rsid w:val="00AF72E4"/>
    <w:rsid w:val="00B05072"/>
    <w:rsid w:val="00B150A4"/>
    <w:rsid w:val="00B6111F"/>
    <w:rsid w:val="00B6516D"/>
    <w:rsid w:val="00B714BD"/>
    <w:rsid w:val="00B7266E"/>
    <w:rsid w:val="00B807EB"/>
    <w:rsid w:val="00B85B46"/>
    <w:rsid w:val="00B95A9D"/>
    <w:rsid w:val="00BB440C"/>
    <w:rsid w:val="00BB638F"/>
    <w:rsid w:val="00BE40B6"/>
    <w:rsid w:val="00C122F4"/>
    <w:rsid w:val="00C14F9F"/>
    <w:rsid w:val="00C3494C"/>
    <w:rsid w:val="00C425EB"/>
    <w:rsid w:val="00C441E9"/>
    <w:rsid w:val="00C4443E"/>
    <w:rsid w:val="00C47BE3"/>
    <w:rsid w:val="00C630B4"/>
    <w:rsid w:val="00C633BB"/>
    <w:rsid w:val="00CA0FBD"/>
    <w:rsid w:val="00CB3CFF"/>
    <w:rsid w:val="00CB54A6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47689"/>
    <w:rsid w:val="00D649FE"/>
    <w:rsid w:val="00DA20AC"/>
    <w:rsid w:val="00DD3C7A"/>
    <w:rsid w:val="00DD5009"/>
    <w:rsid w:val="00DF7A22"/>
    <w:rsid w:val="00E017EA"/>
    <w:rsid w:val="00E20A4F"/>
    <w:rsid w:val="00E20FAF"/>
    <w:rsid w:val="00E220CA"/>
    <w:rsid w:val="00E55C02"/>
    <w:rsid w:val="00E73D5B"/>
    <w:rsid w:val="00E752C6"/>
    <w:rsid w:val="00E845FA"/>
    <w:rsid w:val="00E90147"/>
    <w:rsid w:val="00E90638"/>
    <w:rsid w:val="00EB09F2"/>
    <w:rsid w:val="00EC28F9"/>
    <w:rsid w:val="00EE7C57"/>
    <w:rsid w:val="00EF0946"/>
    <w:rsid w:val="00EF42FE"/>
    <w:rsid w:val="00F16BE3"/>
    <w:rsid w:val="00F17A36"/>
    <w:rsid w:val="00F3071A"/>
    <w:rsid w:val="00F3153B"/>
    <w:rsid w:val="00F40CEA"/>
    <w:rsid w:val="00F57429"/>
    <w:rsid w:val="00F75CF3"/>
    <w:rsid w:val="00F85A1D"/>
    <w:rsid w:val="00F909D9"/>
    <w:rsid w:val="00F92B0D"/>
    <w:rsid w:val="00F94590"/>
    <w:rsid w:val="00FB5D94"/>
    <w:rsid w:val="00FD5C47"/>
    <w:rsid w:val="00FF4B0F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uiPriority w:val="59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semiHidden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707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70716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F72A7"/>
    <w:pPr>
      <w:spacing w:after="100"/>
      <w:ind w:left="440"/>
    </w:pPr>
  </w:style>
  <w:style w:type="table" w:styleId="MediumShading2-Accent2">
    <w:name w:val="Medium Shading 2 Accent 2"/>
    <w:aliases w:val="POS_Table"/>
    <w:basedOn w:val="TableNormal"/>
    <w:uiPriority w:val="64"/>
    <w:rsid w:val="006A4515"/>
    <w:rPr>
      <w:rFonts w:asciiTheme="minorHAnsi" w:eastAsiaTheme="minorHAnsi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9CCCAB4-7DAB-4BF7-8754-7082F894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Digital.dot</Template>
  <TotalTime>216</TotalTime>
  <Pages>6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Ngoc Le</cp:lastModifiedBy>
  <cp:revision>37</cp:revision>
  <dcterms:created xsi:type="dcterms:W3CDTF">2013-12-25T03:28:00Z</dcterms:created>
  <dcterms:modified xsi:type="dcterms:W3CDTF">2014-01-03T04:52:00Z</dcterms:modified>
</cp:coreProperties>
</file>