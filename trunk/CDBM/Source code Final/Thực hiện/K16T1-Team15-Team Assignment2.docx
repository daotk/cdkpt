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59" w:rsidRPr="003F1E0D" w:rsidRDefault="009177B1" w:rsidP="00552B59">
      <w:pPr>
        <w:rPr>
          <w:lang w:val="vi-VN"/>
        </w:rPr>
      </w:pPr>
      <w:r w:rsidRPr="003F1E0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44B2FC" wp14:editId="47934656">
                <wp:simplePos x="0" y="0"/>
                <wp:positionH relativeFrom="column">
                  <wp:posOffset>120015</wp:posOffset>
                </wp:positionH>
                <wp:positionV relativeFrom="paragraph">
                  <wp:posOffset>3594735</wp:posOffset>
                </wp:positionV>
                <wp:extent cx="5581650" cy="9144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B59" w:rsidRPr="000408CE" w:rsidRDefault="000408CE" w:rsidP="00552B59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</w:rPr>
                              <w:t>TEAM ASSIGNMENT</w:t>
                            </w:r>
                          </w:p>
                          <w:p w:rsidR="002A41A5" w:rsidRPr="00552B59" w:rsidRDefault="002A41A5" w:rsidP="002A41A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44B2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45pt;margin-top:283.05pt;width:439.5pt;height:1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syRtA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" filled="f" stroked="f">
                <v:textbox>
                  <w:txbxContent>
                    <w:p w:rsidR="00552B59" w:rsidRPr="000408CE" w:rsidRDefault="000408CE" w:rsidP="00552B59">
                      <w:pPr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</w:rPr>
                        <w:t>TEAM ASSIGNMENT</w:t>
                      </w:r>
                    </w:p>
                    <w:p w:rsidR="002A41A5" w:rsidRPr="00552B59" w:rsidRDefault="002A41A5" w:rsidP="002A41A5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2B59" w:rsidRPr="003F1E0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E9D1D2" wp14:editId="7C2334C9">
                <wp:simplePos x="0" y="0"/>
                <wp:positionH relativeFrom="column">
                  <wp:posOffset>-271780</wp:posOffset>
                </wp:positionH>
                <wp:positionV relativeFrom="paragraph">
                  <wp:posOffset>4649337</wp:posOffset>
                </wp:positionV>
                <wp:extent cx="6143625" cy="861237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86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B59" w:rsidRPr="009177B1" w:rsidRDefault="009177B1" w:rsidP="009177B1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  <w:lang w:val="vi-VN"/>
                              </w:rPr>
                            </w:pPr>
                            <w:r w:rsidRPr="009177B1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  <w:lang w:val="vi-VN"/>
                              </w:rPr>
                              <w:t>Chuyên đề bảo mật – Team 15 K16T1</w:t>
                            </w:r>
                          </w:p>
                          <w:p w:rsidR="002A41A5" w:rsidRPr="00552B59" w:rsidRDefault="002A41A5" w:rsidP="002A41A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9D1D2" id="Text Box 3" o:spid="_x0000_s1027" type="#_x0000_t202" style="position:absolute;margin-left:-21.4pt;margin-top:366.1pt;width:483.75pt;height:6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A9uA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" filled="f" stroked="f">
                <v:textbox>
                  <w:txbxContent>
                    <w:p w:rsidR="00552B59" w:rsidRPr="009177B1" w:rsidRDefault="009177B1" w:rsidP="009177B1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  <w:lang w:val="vi-VN"/>
                        </w:rPr>
                      </w:pPr>
                      <w:r w:rsidRPr="009177B1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  <w:lang w:val="vi-VN"/>
                        </w:rPr>
                        <w:t>Chuyên đề bảo mật – Team 15 K16T1</w:t>
                      </w:r>
                    </w:p>
                    <w:p w:rsidR="002A41A5" w:rsidRPr="00552B59" w:rsidRDefault="002A41A5" w:rsidP="002A41A5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2B59" w:rsidRPr="003F1E0D">
        <w:rPr>
          <w:noProof/>
          <w:lang w:val="vi-VN" w:eastAsia="vi-VN"/>
        </w:rPr>
        <w:drawing>
          <wp:anchor distT="0" distB="0" distL="114300" distR="114300" simplePos="0" relativeHeight="251654144" behindDoc="1" locked="0" layoutInCell="1" allowOverlap="1" wp14:anchorId="07B29DB0" wp14:editId="6A582DDF">
            <wp:simplePos x="0" y="0"/>
            <wp:positionH relativeFrom="column">
              <wp:posOffset>-1089660</wp:posOffset>
            </wp:positionH>
            <wp:positionV relativeFrom="paragraph">
              <wp:posOffset>-748665</wp:posOffset>
            </wp:positionV>
            <wp:extent cx="7597140" cy="10744200"/>
            <wp:effectExtent l="0" t="0" r="3810" b="0"/>
            <wp:wrapNone/>
            <wp:docPr id="1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1A5" w:rsidRPr="003F1E0D">
        <w:rPr>
          <w:lang w:val="vi-VN"/>
        </w:rPr>
        <w:br w:type="page"/>
      </w:r>
      <w:r w:rsidR="00552B59" w:rsidRPr="003F1E0D">
        <w:rPr>
          <w:noProof/>
          <w:lang w:val="vi-VN" w:eastAsia="vi-VN"/>
        </w:rPr>
        <w:drawing>
          <wp:anchor distT="0" distB="0" distL="114300" distR="114300" simplePos="0" relativeHeight="251655168" behindDoc="1" locked="0" layoutInCell="1" allowOverlap="1" wp14:anchorId="24EB0057" wp14:editId="6678D295">
            <wp:simplePos x="0" y="0"/>
            <wp:positionH relativeFrom="column">
              <wp:posOffset>-1080135</wp:posOffset>
            </wp:positionH>
            <wp:positionV relativeFrom="paragraph">
              <wp:posOffset>-786765</wp:posOffset>
            </wp:positionV>
            <wp:extent cx="7597140" cy="10744200"/>
            <wp:effectExtent l="0" t="0" r="3810" b="0"/>
            <wp:wrapNone/>
            <wp:docPr id="10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085" w:rsidRPr="003F1E0D" w:rsidRDefault="00851085">
      <w:pPr>
        <w:spacing w:after="0" w:line="240" w:lineRule="auto"/>
        <w:rPr>
          <w:lang w:val="vi-VN"/>
        </w:rPr>
        <w:sectPr w:rsidR="00851085" w:rsidRPr="003F1E0D" w:rsidSect="005177F8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7517C" w:rsidRPr="003F1E0D" w:rsidRDefault="00851085">
      <w:pPr>
        <w:spacing w:after="0" w:line="240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vi-VN"/>
        </w:rPr>
      </w:pPr>
      <w:r w:rsidRPr="003F1E0D">
        <w:rPr>
          <w:noProof/>
          <w:lang w:val="vi-VN" w:eastAsia="vi-VN"/>
        </w:rPr>
        <w:lastRenderedPageBreak/>
        <w:drawing>
          <wp:anchor distT="0" distB="0" distL="114300" distR="114300" simplePos="0" relativeHeight="251664384" behindDoc="1" locked="0" layoutInCell="1" allowOverlap="1" wp14:anchorId="71AD3E51" wp14:editId="1E3C94F3">
            <wp:simplePos x="0" y="0"/>
            <wp:positionH relativeFrom="column">
              <wp:posOffset>-1066800</wp:posOffset>
            </wp:positionH>
            <wp:positionV relativeFrom="paragraph">
              <wp:posOffset>-734060</wp:posOffset>
            </wp:positionV>
            <wp:extent cx="7597140" cy="10744200"/>
            <wp:effectExtent l="0" t="0" r="3810" b="0"/>
            <wp:wrapNone/>
            <wp:docPr id="9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17C" w:rsidRPr="003F1E0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376AB" wp14:editId="4D3C6659">
                <wp:simplePos x="0" y="0"/>
                <wp:positionH relativeFrom="column">
                  <wp:posOffset>958215</wp:posOffset>
                </wp:positionH>
                <wp:positionV relativeFrom="paragraph">
                  <wp:posOffset>2072005</wp:posOffset>
                </wp:positionV>
                <wp:extent cx="4981575" cy="447675"/>
                <wp:effectExtent l="0" t="0" r="0" b="635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517C" w:rsidRPr="006D46E0" w:rsidRDefault="002D0BA0" w:rsidP="0097517C">
                            <w:pPr>
                              <w:pStyle w:val="Quote"/>
                              <w:ind w:left="-540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smallCaps/>
                                <w:color w:val="1F4E79"/>
                                <w:spacing w:val="20"/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i w:val="0"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 xml:space="preserve">MỤC </w:t>
                            </w:r>
                            <w:r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i w:val="0"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>LỤC</w:t>
                            </w:r>
                          </w:p>
                          <w:p w:rsidR="0097517C" w:rsidRPr="006D46E0" w:rsidRDefault="0097517C" w:rsidP="0097517C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  <w:color w:val="31849B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376AB" id="Text Box 13" o:spid="_x0000_s1028" type="#_x0000_t202" style="position:absolute;margin-left:75.45pt;margin-top:163.15pt;width:392.2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O8ZuA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" filled="f" stroked="f">
                <v:textbox>
                  <w:txbxContent>
                    <w:p w:rsidR="0097517C" w:rsidRPr="006D46E0" w:rsidRDefault="002D0BA0" w:rsidP="0097517C">
                      <w:pPr>
                        <w:pStyle w:val="Quote"/>
                        <w:ind w:left="-540"/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smallCaps/>
                          <w:color w:val="1F4E79"/>
                          <w:spacing w:val="20"/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rStyle w:val="SubtleReference"/>
                          <w:rFonts w:asciiTheme="majorHAnsi" w:hAnsiTheme="majorHAnsi" w:cstheme="majorHAnsi"/>
                          <w:b/>
                          <w:i w:val="0"/>
                          <w:color w:val="1F4E79"/>
                          <w:sz w:val="40"/>
                          <w:szCs w:val="40"/>
                          <w:u w:val="none"/>
                          <w:lang w:val="vi-VN"/>
                        </w:rPr>
                        <w:t>MỤC LỤC</w:t>
                      </w:r>
                    </w:p>
                    <w:p w:rsidR="0097517C" w:rsidRPr="006D46E0" w:rsidRDefault="0097517C" w:rsidP="0097517C">
                      <w:pPr>
                        <w:jc w:val="right"/>
                        <w:rPr>
                          <w:rFonts w:ascii="Tahoma" w:hAnsi="Tahoma" w:cs="Tahoma"/>
                          <w:b/>
                          <w:color w:val="31849B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17C" w:rsidRPr="003F1E0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603A9" wp14:editId="66074595">
                <wp:simplePos x="0" y="0"/>
                <wp:positionH relativeFrom="column">
                  <wp:posOffset>320040</wp:posOffset>
                </wp:positionH>
                <wp:positionV relativeFrom="paragraph">
                  <wp:posOffset>337185</wp:posOffset>
                </wp:positionV>
                <wp:extent cx="5133975" cy="1304925"/>
                <wp:effectExtent l="0" t="0" r="0" b="952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LightShading-Accent5"/>
                              <w:tblW w:w="8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0"/>
                              <w:gridCol w:w="1350"/>
                              <w:gridCol w:w="1729"/>
                              <w:gridCol w:w="3749"/>
                            </w:tblGrid>
                            <w:tr w:rsidR="0097517C" w:rsidRPr="009177B1" w:rsidTr="009177B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440" w:type="dxa"/>
                                </w:tcPr>
                                <w:p w:rsidR="0097517C" w:rsidRPr="009177B1" w:rsidRDefault="009177B1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9177B1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Ngày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:rsidR="0097517C" w:rsidRPr="009177B1" w:rsidRDefault="009177B1" w:rsidP="009177B1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9177B1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Phiên bản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97517C" w:rsidRPr="009177B1" w:rsidRDefault="009177B1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9177B1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Người viết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97517C" w:rsidRPr="009177B1" w:rsidRDefault="009177B1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9177B1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Mô tả</w:t>
                                  </w:r>
                                </w:p>
                              </w:tc>
                            </w:tr>
                            <w:tr w:rsidR="0097517C" w:rsidRPr="009177B1" w:rsidTr="009177B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440" w:type="dxa"/>
                                </w:tcPr>
                                <w:p w:rsidR="0097517C" w:rsidRPr="009177B1" w:rsidRDefault="001D0432" w:rsidP="001D0432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12</w:t>
                                  </w:r>
                                  <w:r w:rsidR="0097517C" w:rsidRPr="009177B1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/</w:t>
                                  </w:r>
                                  <w:r w:rsidR="009177B1" w:rsidRPr="009177B1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97517C" w:rsidRPr="009177B1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/2013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:rsidR="0097517C" w:rsidRPr="009177B1" w:rsidRDefault="0097517C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9177B1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97517C" w:rsidRPr="009177B1" w:rsidRDefault="009177B1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9177B1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Lê Ngọc Châu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97517C" w:rsidRPr="009177B1" w:rsidRDefault="009177B1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9177B1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Lập tài liệu</w:t>
                                  </w:r>
                                </w:p>
                              </w:tc>
                            </w:tr>
                            <w:tr w:rsidR="0097517C" w:rsidRPr="009177B1" w:rsidTr="009177B1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440" w:type="dxa"/>
                                </w:tcPr>
                                <w:p w:rsidR="0097517C" w:rsidRPr="009177B1" w:rsidRDefault="001D0432" w:rsidP="001D0432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13</w:t>
                                  </w:r>
                                  <w:r w:rsidR="009177B1" w:rsidRPr="009177B1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/1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9177B1" w:rsidRPr="009177B1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/2013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:rsidR="0097517C" w:rsidRPr="009177B1" w:rsidRDefault="009177B1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9177B1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97517C" w:rsidRPr="009177B1" w:rsidRDefault="009177B1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9177B1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BigFiveTeam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97517C" w:rsidRPr="009177B1" w:rsidRDefault="009177B1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9177B1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Cập nhật nội dung tài liệu</w:t>
                                  </w:r>
                                </w:p>
                              </w:tc>
                            </w:tr>
                            <w:tr w:rsidR="0097517C" w:rsidRPr="009177B1" w:rsidTr="009177B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440" w:type="dxa"/>
                                </w:tcPr>
                                <w:p w:rsidR="0097517C" w:rsidRPr="001D0432" w:rsidRDefault="001D0432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bCs w:val="0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Cs w:val="0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16/11/2013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:rsidR="0097517C" w:rsidRPr="001D0432" w:rsidRDefault="001D0432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97517C" w:rsidRPr="001D0432" w:rsidRDefault="001D0432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 w:rsidRPr="009177B1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BigFiveTeam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97517C" w:rsidRPr="001D0432" w:rsidRDefault="001D0432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Template</w:t>
                                  </w:r>
                                </w:p>
                              </w:tc>
                            </w:tr>
                          </w:tbl>
                          <w:p w:rsidR="0097517C" w:rsidRPr="009177B1" w:rsidRDefault="0097517C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12D35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4603A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9" type="#_x0000_t202" style="position:absolute;margin-left:25.2pt;margin-top:26.55pt;width:404.2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/H0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" filled="f" stroked="f">
                <v:textbox>
                  <w:txbxContent>
                    <w:tbl>
                      <w:tblPr>
                        <w:tblStyle w:val="LightShading-Accent5"/>
                        <w:tblW w:w="8268" w:type="dxa"/>
                        <w:tblLook w:val="04A0" w:firstRow="1" w:lastRow="0" w:firstColumn="1" w:lastColumn="0" w:noHBand="0" w:noVBand="1"/>
                      </w:tblPr>
                      <w:tblGrid>
                        <w:gridCol w:w="1440"/>
                        <w:gridCol w:w="1350"/>
                        <w:gridCol w:w="1729"/>
                        <w:gridCol w:w="3749"/>
                      </w:tblGrid>
                      <w:tr w:rsidR="0097517C" w:rsidRPr="009177B1" w:rsidTr="009177B1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40" w:type="dxa"/>
                          </w:tcPr>
                          <w:p w:rsidR="0097517C" w:rsidRPr="009177B1" w:rsidRDefault="009177B1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9177B1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Ngày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:rsidR="0097517C" w:rsidRPr="009177B1" w:rsidRDefault="009177B1" w:rsidP="009177B1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9177B1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Phiên bản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97517C" w:rsidRPr="009177B1" w:rsidRDefault="009177B1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9177B1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Người viết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97517C" w:rsidRPr="009177B1" w:rsidRDefault="009177B1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9177B1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Mô tả</w:t>
                            </w:r>
                          </w:p>
                        </w:tc>
                      </w:tr>
                      <w:tr w:rsidR="0097517C" w:rsidRPr="009177B1" w:rsidTr="009177B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40" w:type="dxa"/>
                          </w:tcPr>
                          <w:p w:rsidR="0097517C" w:rsidRPr="009177B1" w:rsidRDefault="001D0432" w:rsidP="001D0432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12</w:t>
                            </w:r>
                            <w:r w:rsidR="0097517C" w:rsidRPr="009177B1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/</w:t>
                            </w:r>
                            <w:r w:rsidR="009177B1" w:rsidRPr="009177B1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1</w:t>
                            </w: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1</w:t>
                            </w:r>
                            <w:r w:rsidR="0097517C" w:rsidRPr="009177B1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/2013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:rsidR="0097517C" w:rsidRPr="009177B1" w:rsidRDefault="0097517C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9177B1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97517C" w:rsidRPr="009177B1" w:rsidRDefault="009177B1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9177B1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Lê Ngọc Châu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97517C" w:rsidRPr="009177B1" w:rsidRDefault="009177B1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9177B1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Lập tài liệu</w:t>
                            </w:r>
                          </w:p>
                        </w:tc>
                      </w:tr>
                      <w:tr w:rsidR="0097517C" w:rsidRPr="009177B1" w:rsidTr="009177B1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40" w:type="dxa"/>
                          </w:tcPr>
                          <w:p w:rsidR="0097517C" w:rsidRPr="009177B1" w:rsidRDefault="001D0432" w:rsidP="001D0432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13</w:t>
                            </w:r>
                            <w:r w:rsidR="009177B1" w:rsidRPr="009177B1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/1</w:t>
                            </w: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1</w:t>
                            </w:r>
                            <w:r w:rsidR="009177B1" w:rsidRPr="009177B1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/2013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:rsidR="0097517C" w:rsidRPr="009177B1" w:rsidRDefault="009177B1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9177B1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97517C" w:rsidRPr="009177B1" w:rsidRDefault="009177B1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9177B1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BigFiveTeam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97517C" w:rsidRPr="009177B1" w:rsidRDefault="009177B1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9177B1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Cập nhật nội dung tài liệu</w:t>
                            </w:r>
                          </w:p>
                        </w:tc>
                      </w:tr>
                      <w:tr w:rsidR="0097517C" w:rsidRPr="009177B1" w:rsidTr="009177B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40" w:type="dxa"/>
                          </w:tcPr>
                          <w:p w:rsidR="0097517C" w:rsidRPr="001D0432" w:rsidRDefault="001D0432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Cs w:val="0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 w:val="0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16/11/2013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:rsidR="0097517C" w:rsidRPr="001D0432" w:rsidRDefault="001D0432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97517C" w:rsidRPr="001D0432" w:rsidRDefault="001D0432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 w:rsidRPr="009177B1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BigFiveTeam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97517C" w:rsidRPr="001D0432" w:rsidRDefault="001D0432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Template</w:t>
                            </w:r>
                          </w:p>
                        </w:tc>
                      </w:tr>
                    </w:tbl>
                    <w:p w:rsidR="0097517C" w:rsidRPr="009177B1" w:rsidRDefault="0097517C" w:rsidP="0097517C">
                      <w:pPr>
                        <w:jc w:val="both"/>
                        <w:rPr>
                          <w:rFonts w:ascii="Tahoma" w:hAnsi="Tahoma" w:cs="Tahoma"/>
                          <w:color w:val="112D35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17C" w:rsidRPr="003F1E0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FCABB" wp14:editId="117143B9">
                <wp:simplePos x="0" y="0"/>
                <wp:positionH relativeFrom="column">
                  <wp:posOffset>405765</wp:posOffset>
                </wp:positionH>
                <wp:positionV relativeFrom="paragraph">
                  <wp:posOffset>2576830</wp:posOffset>
                </wp:positionV>
                <wp:extent cx="5133975" cy="5629275"/>
                <wp:effectExtent l="0" t="0" r="0" b="9525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562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Calibri" w:eastAsia="Calibri" w:hAnsi="Calibri" w:cstheme="majorHAnsi"/>
                                <w:color w:val="1F4E79" w:themeColor="accent1" w:themeShade="80"/>
                                <w:sz w:val="24"/>
                                <w:szCs w:val="24"/>
                                <w:lang w:val="ru-RU"/>
                              </w:rPr>
                              <w:id w:val="-598640067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b/>
                                <w:bCs/>
                                <w:noProof/>
                              </w:rPr>
                            </w:sdtEndPr>
                            <w:sdtContent>
                              <w:p w:rsidR="0097517C" w:rsidRPr="0015123D" w:rsidRDefault="0097517C" w:rsidP="0097517C">
                                <w:pPr>
                                  <w:pStyle w:val="TOCHeading"/>
                                  <w:rPr>
                                    <w:rFonts w:cstheme="majorHAnsi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C406ED" w:rsidRPr="00C406ED" w:rsidRDefault="0097517C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45"/>
                                  </w:tabs>
                                  <w:rPr>
                                    <w:rFonts w:asciiTheme="majorHAnsi" w:eastAsiaTheme="minorEastAsia" w:hAnsiTheme="majorHAnsi" w:cstheme="majorHAnsi"/>
                                    <w:noProof/>
                                    <w:sz w:val="24"/>
                                    <w:szCs w:val="24"/>
                                    <w:lang w:val="vi-VN" w:eastAsia="vi-VN"/>
                                  </w:rPr>
                                </w:pPr>
                                <w:r w:rsidRPr="0015123D">
                                  <w:rPr>
                                    <w:rFonts w:asciiTheme="majorHAnsi" w:hAnsiTheme="majorHAnsi" w:cstheme="majorHAnsi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15123D">
                                  <w:rPr>
                                    <w:rFonts w:asciiTheme="majorHAnsi" w:hAnsiTheme="majorHAnsi" w:cstheme="majorHAnsi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w:instrText xml:space="preserve"> TOC \o "1-3" \h \z \u </w:instrText>
                                </w:r>
                                <w:r w:rsidRPr="0015123D">
                                  <w:rPr>
                                    <w:rFonts w:asciiTheme="majorHAnsi" w:hAnsiTheme="majorHAnsi" w:cstheme="majorHAnsi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hyperlink w:anchor="_Toc368558414" w:history="1">
                                  <w:r w:rsidR="00C406ED" w:rsidRPr="00C406ED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  <w:lang w:val="vi-VN"/>
                                    </w:rPr>
                                    <w:t>1.</w:t>
                                  </w:r>
                                  <w:r w:rsidR="00C406ED" w:rsidRPr="00C406ED">
                                    <w:rPr>
                                      <w:rFonts w:asciiTheme="majorHAnsi" w:eastAsiaTheme="minorEastAsia" w:hAnsiTheme="majorHAnsi" w:cstheme="majorHAnsi"/>
                                      <w:noProof/>
                                      <w:sz w:val="24"/>
                                      <w:szCs w:val="24"/>
                                      <w:lang w:val="vi-VN" w:eastAsia="vi-VN"/>
                                    </w:rPr>
                                    <w:tab/>
                                  </w:r>
                                  <w:r w:rsidR="00C406ED" w:rsidRPr="00C406ED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  <w:lang w:val="vi-VN"/>
                                    </w:rPr>
                                    <w:t>Thành viên:</w: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instrText xml:space="preserve"> PAGEREF _Toc368558414 \h </w:instrTex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C406ED" w:rsidRPr="00C406ED" w:rsidRDefault="00945B4E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45"/>
                                  </w:tabs>
                                  <w:rPr>
                                    <w:rFonts w:asciiTheme="majorHAnsi" w:eastAsiaTheme="minorEastAsia" w:hAnsiTheme="majorHAnsi" w:cstheme="majorHAnsi"/>
                                    <w:noProof/>
                                    <w:sz w:val="24"/>
                                    <w:szCs w:val="24"/>
                                    <w:lang w:val="vi-VN" w:eastAsia="vi-VN"/>
                                  </w:rPr>
                                </w:pPr>
                                <w:hyperlink w:anchor="_Toc368558415" w:history="1">
                                  <w:r w:rsidR="00C406ED" w:rsidRPr="00C406ED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  <w:lang w:val="vi-VN"/>
                                    </w:rPr>
                                    <w:t>2.</w:t>
                                  </w:r>
                                  <w:r w:rsidR="00C406ED" w:rsidRPr="00C406ED">
                                    <w:rPr>
                                      <w:rFonts w:asciiTheme="majorHAnsi" w:eastAsiaTheme="minorEastAsia" w:hAnsiTheme="majorHAnsi" w:cstheme="majorHAnsi"/>
                                      <w:noProof/>
                                      <w:sz w:val="24"/>
                                      <w:szCs w:val="24"/>
                                      <w:lang w:val="vi-VN" w:eastAsia="vi-VN"/>
                                    </w:rPr>
                                    <w:tab/>
                                  </w:r>
                                  <w:r w:rsidR="00C406ED" w:rsidRPr="00C406ED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  <w:lang w:val="vi-VN"/>
                                    </w:rPr>
                                    <w:t>Cain and Abel:</w: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instrText xml:space="preserve"> PAGEREF _Toc368558415 \h </w:instrTex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C406ED" w:rsidRPr="00C406ED" w:rsidRDefault="00945B4E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ajorHAnsi" w:eastAsiaTheme="minorEastAsia" w:hAnsiTheme="majorHAnsi" w:cstheme="majorHAnsi"/>
                                    <w:noProof/>
                                    <w:sz w:val="24"/>
                                    <w:szCs w:val="24"/>
                                    <w:lang w:val="vi-VN" w:eastAsia="vi-VN"/>
                                  </w:rPr>
                                </w:pPr>
                                <w:hyperlink w:anchor="_Toc368558416" w:history="1">
                                  <w:r w:rsidR="00C406ED" w:rsidRPr="00C406ED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  <w:lang w:val="vi-VN"/>
                                    </w:rPr>
                                    <w:t>2.1.</w:t>
                                  </w:r>
                                  <w:r w:rsidR="00C406ED" w:rsidRPr="00C406ED">
                                    <w:rPr>
                                      <w:rFonts w:asciiTheme="majorHAnsi" w:eastAsiaTheme="minorEastAsia" w:hAnsiTheme="majorHAnsi" w:cstheme="majorHAnsi"/>
                                      <w:noProof/>
                                      <w:sz w:val="24"/>
                                      <w:szCs w:val="24"/>
                                      <w:lang w:val="vi-VN" w:eastAsia="vi-VN"/>
                                    </w:rPr>
                                    <w:tab/>
                                  </w:r>
                                  <w:r w:rsidR="00C406ED" w:rsidRPr="00C406ED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  <w:lang w:val="vi-VN"/>
                                    </w:rPr>
                                    <w:t>Cơ bản về Cain and Abel:</w: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instrText xml:space="preserve"> PAGEREF _Toc368558416 \h </w:instrTex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C406ED" w:rsidRPr="00C406ED" w:rsidRDefault="00945B4E">
                                <w:pPr>
                                  <w:pStyle w:val="TOC3"/>
                                  <w:tabs>
                                    <w:tab w:val="left" w:pos="1320"/>
                                    <w:tab w:val="right" w:leader="dot" w:pos="9345"/>
                                  </w:tabs>
                                  <w:rPr>
                                    <w:rFonts w:asciiTheme="majorHAnsi" w:eastAsiaTheme="minorEastAsia" w:hAnsiTheme="majorHAnsi" w:cstheme="majorHAnsi"/>
                                    <w:noProof/>
                                    <w:sz w:val="24"/>
                                    <w:szCs w:val="24"/>
                                    <w:lang w:val="vi-VN" w:eastAsia="vi-VN"/>
                                  </w:rPr>
                                </w:pPr>
                                <w:hyperlink w:anchor="_Toc368558417" w:history="1">
                                  <w:r w:rsidR="00C406ED" w:rsidRPr="00C406ED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  <w:lang w:val="vi-VN"/>
                                    </w:rPr>
                                    <w:t>2.1.1.</w:t>
                                  </w:r>
                                  <w:r w:rsidR="00C406ED" w:rsidRPr="00C406ED">
                                    <w:rPr>
                                      <w:rFonts w:asciiTheme="majorHAnsi" w:eastAsiaTheme="minorEastAsia" w:hAnsiTheme="majorHAnsi" w:cstheme="majorHAnsi"/>
                                      <w:noProof/>
                                      <w:sz w:val="24"/>
                                      <w:szCs w:val="24"/>
                                      <w:lang w:val="vi-VN" w:eastAsia="vi-VN"/>
                                    </w:rPr>
                                    <w:tab/>
                                  </w:r>
                                  <w:r w:rsidR="00C406ED" w:rsidRPr="00C406ED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  <w:lang w:val="vi-VN"/>
                                    </w:rPr>
                                    <w:t>Giới thiệu tổng quát:</w: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instrText xml:space="preserve"> PAGEREF _Toc368558417 \h </w:instrTex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C406ED" w:rsidRPr="00C406ED" w:rsidRDefault="00945B4E">
                                <w:pPr>
                                  <w:pStyle w:val="TOC3"/>
                                  <w:tabs>
                                    <w:tab w:val="left" w:pos="1320"/>
                                    <w:tab w:val="right" w:leader="dot" w:pos="9345"/>
                                  </w:tabs>
                                  <w:rPr>
                                    <w:rFonts w:asciiTheme="majorHAnsi" w:eastAsiaTheme="minorEastAsia" w:hAnsiTheme="majorHAnsi" w:cstheme="majorHAnsi"/>
                                    <w:noProof/>
                                    <w:sz w:val="24"/>
                                    <w:szCs w:val="24"/>
                                    <w:lang w:val="vi-VN" w:eastAsia="vi-VN"/>
                                  </w:rPr>
                                </w:pPr>
                                <w:hyperlink w:anchor="_Toc368558418" w:history="1">
                                  <w:r w:rsidR="00C406ED" w:rsidRPr="00C406ED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  <w:lang w:val="vi-VN"/>
                                    </w:rPr>
                                    <w:t>2.1.2.</w:t>
                                  </w:r>
                                  <w:r w:rsidR="00C406ED" w:rsidRPr="00C406ED">
                                    <w:rPr>
                                      <w:rFonts w:asciiTheme="majorHAnsi" w:eastAsiaTheme="minorEastAsia" w:hAnsiTheme="majorHAnsi" w:cstheme="majorHAnsi"/>
                                      <w:noProof/>
                                      <w:sz w:val="24"/>
                                      <w:szCs w:val="24"/>
                                      <w:lang w:val="vi-VN" w:eastAsia="vi-VN"/>
                                    </w:rPr>
                                    <w:tab/>
                                  </w:r>
                                  <w:r w:rsidR="00C406ED" w:rsidRPr="00C406ED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  <w:lang w:val="vi-VN"/>
                                    </w:rPr>
                                    <w:t>Chi tiết về Cain and Abel:</w: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instrText xml:space="preserve"> PAGEREF _Toc368558418 \h </w:instrTex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C406ED" w:rsidRPr="00C406ED" w:rsidRDefault="00945B4E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ajorHAnsi" w:eastAsiaTheme="minorEastAsia" w:hAnsiTheme="majorHAnsi" w:cstheme="majorHAnsi"/>
                                    <w:noProof/>
                                    <w:sz w:val="24"/>
                                    <w:szCs w:val="24"/>
                                    <w:lang w:val="vi-VN" w:eastAsia="vi-VN"/>
                                  </w:rPr>
                                </w:pPr>
                                <w:hyperlink w:anchor="_Toc368558419" w:history="1">
                                  <w:r w:rsidR="00C406ED" w:rsidRPr="00C406ED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  <w:lang w:val="vi-VN"/>
                                    </w:rPr>
                                    <w:t>2.2.</w:t>
                                  </w:r>
                                  <w:r w:rsidR="00C406ED" w:rsidRPr="00C406ED">
                                    <w:rPr>
                                      <w:rFonts w:asciiTheme="majorHAnsi" w:eastAsiaTheme="minorEastAsia" w:hAnsiTheme="majorHAnsi" w:cstheme="majorHAnsi"/>
                                      <w:noProof/>
                                      <w:sz w:val="24"/>
                                      <w:szCs w:val="24"/>
                                      <w:lang w:val="vi-VN" w:eastAsia="vi-VN"/>
                                    </w:rPr>
                                    <w:tab/>
                                  </w:r>
                                  <w:r w:rsidR="00C406ED" w:rsidRPr="00C406ED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  <w:lang w:val="vi-VN"/>
                                    </w:rPr>
                                    <w:t>Nguyên tắc hoạt động:</w: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instrText xml:space="preserve"> PAGEREF _Toc368558419 \h </w:instrTex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C406ED" w:rsidRPr="00C406ED" w:rsidRDefault="00945B4E">
                                <w:pPr>
                                  <w:pStyle w:val="TOC3"/>
                                  <w:tabs>
                                    <w:tab w:val="left" w:pos="1320"/>
                                    <w:tab w:val="right" w:leader="dot" w:pos="9345"/>
                                  </w:tabs>
                                  <w:rPr>
                                    <w:rFonts w:asciiTheme="majorHAnsi" w:eastAsiaTheme="minorEastAsia" w:hAnsiTheme="majorHAnsi" w:cstheme="majorHAnsi"/>
                                    <w:noProof/>
                                    <w:sz w:val="24"/>
                                    <w:szCs w:val="24"/>
                                    <w:lang w:val="vi-VN" w:eastAsia="vi-VN"/>
                                  </w:rPr>
                                </w:pPr>
                                <w:hyperlink w:anchor="_Toc368558420" w:history="1">
                                  <w:r w:rsidR="00C406ED" w:rsidRPr="00C406ED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  <w:lang w:eastAsia="vi-VN"/>
                                    </w:rPr>
                                    <w:t>2.2.1.</w:t>
                                  </w:r>
                                  <w:r w:rsidR="00C406ED" w:rsidRPr="00C406ED">
                                    <w:rPr>
                                      <w:rFonts w:asciiTheme="majorHAnsi" w:eastAsiaTheme="minorEastAsia" w:hAnsiTheme="majorHAnsi" w:cstheme="majorHAnsi"/>
                                      <w:noProof/>
                                      <w:sz w:val="24"/>
                                      <w:szCs w:val="24"/>
                                      <w:lang w:val="vi-VN" w:eastAsia="vi-VN"/>
                                    </w:rPr>
                                    <w:tab/>
                                  </w:r>
                                  <w:r w:rsidR="00C406ED" w:rsidRPr="00C406ED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  <w:lang w:eastAsia="vi-VN"/>
                                    </w:rPr>
                                    <w:t>Sơ Lược Quá trình hoạt động</w: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instrText xml:space="preserve"> PAGEREF _Toc368558420 \h </w:instrTex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C406ED" w:rsidRPr="00C406ED" w:rsidRDefault="00945B4E">
                                <w:pPr>
                                  <w:pStyle w:val="TOC3"/>
                                  <w:tabs>
                                    <w:tab w:val="left" w:pos="1320"/>
                                    <w:tab w:val="right" w:leader="dot" w:pos="9345"/>
                                  </w:tabs>
                                  <w:rPr>
                                    <w:rFonts w:asciiTheme="majorHAnsi" w:eastAsiaTheme="minorEastAsia" w:hAnsiTheme="majorHAnsi" w:cstheme="majorHAnsi"/>
                                    <w:noProof/>
                                    <w:sz w:val="24"/>
                                    <w:szCs w:val="24"/>
                                    <w:lang w:val="vi-VN" w:eastAsia="vi-VN"/>
                                  </w:rPr>
                                </w:pPr>
                                <w:hyperlink w:anchor="_Toc368558421" w:history="1">
                                  <w:r w:rsidR="00C406ED" w:rsidRPr="00C406ED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  <w:lang w:eastAsia="vi-VN"/>
                                    </w:rPr>
                                    <w:t>2.2.2.</w:t>
                                  </w:r>
                                  <w:r w:rsidR="00C406ED" w:rsidRPr="00C406ED">
                                    <w:rPr>
                                      <w:rFonts w:asciiTheme="majorHAnsi" w:eastAsiaTheme="minorEastAsia" w:hAnsiTheme="majorHAnsi" w:cstheme="majorHAnsi"/>
                                      <w:noProof/>
                                      <w:sz w:val="24"/>
                                      <w:szCs w:val="24"/>
                                      <w:lang w:val="vi-VN" w:eastAsia="vi-VN"/>
                                    </w:rPr>
                                    <w:tab/>
                                  </w:r>
                                  <w:r w:rsidR="00C406ED" w:rsidRPr="00C406ED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  <w:lang w:eastAsia="vi-VN"/>
                                    </w:rPr>
                                    <w:t>CAIN (Sử dụng phần mềm CAIN)</w: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instrText xml:space="preserve"> PAGEREF _Toc368558421 \h </w:instrTex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C406ED" w:rsidRPr="00C406ED" w:rsidRDefault="00945B4E">
                                <w:pPr>
                                  <w:pStyle w:val="TOC3"/>
                                  <w:tabs>
                                    <w:tab w:val="left" w:pos="1540"/>
                                    <w:tab w:val="right" w:leader="dot" w:pos="9345"/>
                                  </w:tabs>
                                  <w:rPr>
                                    <w:rFonts w:asciiTheme="majorHAnsi" w:eastAsiaTheme="minorEastAsia" w:hAnsiTheme="majorHAnsi" w:cstheme="majorHAnsi"/>
                                    <w:noProof/>
                                    <w:sz w:val="24"/>
                                    <w:szCs w:val="24"/>
                                    <w:lang w:val="vi-VN" w:eastAsia="vi-VN"/>
                                  </w:rPr>
                                </w:pPr>
                                <w:hyperlink w:anchor="_Toc368558422" w:history="1">
                                  <w:r w:rsidR="00C406ED" w:rsidRPr="00C406ED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i/>
                                      <w:iCs/>
                                      <w:noProof/>
                                      <w:color w:val="034990" w:themeColor="hyperlink" w:themeShade="BF"/>
                                      <w:sz w:val="24"/>
                                      <w:szCs w:val="24"/>
                                      <w:lang w:val="en-US" w:eastAsia="vi-VN"/>
                                    </w:rPr>
                                    <w:t>2.2.2.1.</w:t>
                                  </w:r>
                                  <w:r w:rsidR="00C406ED" w:rsidRPr="00C406ED">
                                    <w:rPr>
                                      <w:rFonts w:asciiTheme="majorHAnsi" w:eastAsiaTheme="minorEastAsia" w:hAnsiTheme="majorHAnsi" w:cstheme="majorHAnsi"/>
                                      <w:noProof/>
                                      <w:sz w:val="24"/>
                                      <w:szCs w:val="24"/>
                                      <w:lang w:val="vi-VN" w:eastAsia="vi-VN"/>
                                    </w:rPr>
                                    <w:tab/>
                                  </w:r>
                                  <w:r w:rsidR="00C406ED" w:rsidRPr="00C406ED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i/>
                                      <w:iCs/>
                                      <w:noProof/>
                                      <w:sz w:val="24"/>
                                      <w:szCs w:val="24"/>
                                      <w:lang w:eastAsia="vi-VN"/>
                                    </w:rPr>
                                    <w:t>Yêu cầu về phần cứng</w:t>
                                  </w:r>
                                  <w:r w:rsidR="00C406ED" w:rsidRPr="00C406ED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i/>
                                      <w:iCs/>
                                      <w:noProof/>
                                      <w:sz w:val="24"/>
                                      <w:szCs w:val="24"/>
                                      <w:lang w:val="en-US" w:eastAsia="vi-VN"/>
                                    </w:rPr>
                                    <w:t>:</w: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instrText xml:space="preserve"> PAGEREF _Toc368558422 \h </w:instrTex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C406ED" w:rsidRPr="00C406ED" w:rsidRDefault="00945B4E">
                                <w:pPr>
                                  <w:pStyle w:val="TOC3"/>
                                  <w:tabs>
                                    <w:tab w:val="left" w:pos="1540"/>
                                    <w:tab w:val="right" w:leader="dot" w:pos="9345"/>
                                  </w:tabs>
                                  <w:rPr>
                                    <w:rFonts w:asciiTheme="majorHAnsi" w:eastAsiaTheme="minorEastAsia" w:hAnsiTheme="majorHAnsi" w:cstheme="majorHAnsi"/>
                                    <w:noProof/>
                                    <w:sz w:val="24"/>
                                    <w:szCs w:val="24"/>
                                    <w:lang w:val="vi-VN" w:eastAsia="vi-VN"/>
                                  </w:rPr>
                                </w:pPr>
                                <w:hyperlink w:anchor="_Toc368558423" w:history="1">
                                  <w:r w:rsidR="00C406ED" w:rsidRPr="00C406ED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i/>
                                      <w:iCs/>
                                      <w:noProof/>
                                      <w:color w:val="034990" w:themeColor="hyperlink" w:themeShade="BF"/>
                                      <w:sz w:val="24"/>
                                      <w:szCs w:val="24"/>
                                      <w:lang w:eastAsia="vi-VN"/>
                                    </w:rPr>
                                    <w:t>2.2.2.2.</w:t>
                                  </w:r>
                                  <w:r w:rsidR="00C406ED" w:rsidRPr="00C406ED">
                                    <w:rPr>
                                      <w:rFonts w:asciiTheme="majorHAnsi" w:eastAsiaTheme="minorEastAsia" w:hAnsiTheme="majorHAnsi" w:cstheme="majorHAnsi"/>
                                      <w:noProof/>
                                      <w:sz w:val="24"/>
                                      <w:szCs w:val="24"/>
                                      <w:lang w:val="vi-VN" w:eastAsia="vi-VN"/>
                                    </w:rPr>
                                    <w:tab/>
                                  </w:r>
                                  <w:r w:rsidR="00C406ED" w:rsidRPr="00C406ED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i/>
                                      <w:iCs/>
                                      <w:noProof/>
                                      <w:sz w:val="24"/>
                                      <w:szCs w:val="24"/>
                                      <w:lang w:eastAsia="vi-VN"/>
                                    </w:rPr>
                                    <w:t>Cài đặt:</w: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instrText xml:space="preserve"> PAGEREF _Toc368558423 \h </w:instrTex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C406ED" w:rsidRPr="00C406ED" w:rsidRDefault="00945B4E">
                                <w:pPr>
                                  <w:pStyle w:val="TOC3"/>
                                  <w:tabs>
                                    <w:tab w:val="left" w:pos="1540"/>
                                    <w:tab w:val="right" w:leader="dot" w:pos="9345"/>
                                  </w:tabs>
                                  <w:rPr>
                                    <w:rFonts w:asciiTheme="majorHAnsi" w:eastAsiaTheme="minorEastAsia" w:hAnsiTheme="majorHAnsi" w:cstheme="majorHAnsi"/>
                                    <w:noProof/>
                                    <w:sz w:val="24"/>
                                    <w:szCs w:val="24"/>
                                    <w:lang w:val="vi-VN" w:eastAsia="vi-VN"/>
                                  </w:rPr>
                                </w:pPr>
                                <w:hyperlink w:anchor="_Toc368558424" w:history="1">
                                  <w:r w:rsidR="00C406ED" w:rsidRPr="00C406ED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i/>
                                      <w:iCs/>
                                      <w:noProof/>
                                      <w:color w:val="034990" w:themeColor="hyperlink" w:themeShade="BF"/>
                                      <w:sz w:val="24"/>
                                      <w:szCs w:val="24"/>
                                      <w:lang w:eastAsia="vi-VN"/>
                                    </w:rPr>
                                    <w:t>2.2.2.3.</w:t>
                                  </w:r>
                                  <w:r w:rsidR="00C406ED" w:rsidRPr="00C406ED">
                                    <w:rPr>
                                      <w:rFonts w:asciiTheme="majorHAnsi" w:eastAsiaTheme="minorEastAsia" w:hAnsiTheme="majorHAnsi" w:cstheme="majorHAnsi"/>
                                      <w:noProof/>
                                      <w:sz w:val="24"/>
                                      <w:szCs w:val="24"/>
                                      <w:lang w:val="vi-VN" w:eastAsia="vi-VN"/>
                                    </w:rPr>
                                    <w:tab/>
                                  </w:r>
                                  <w:r w:rsidR="00C406ED" w:rsidRPr="00C406ED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i/>
                                      <w:iCs/>
                                      <w:noProof/>
                                      <w:sz w:val="24"/>
                                      <w:szCs w:val="24"/>
                                      <w:lang w:eastAsia="vi-VN"/>
                                    </w:rPr>
                                    <w:t>Cấu hình:</w: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instrText xml:space="preserve"> PAGEREF _Toc368558424 \h </w:instrTex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C406ED" w:rsidRPr="00C406ED" w:rsidRDefault="00945B4E">
                                <w:pPr>
                                  <w:pStyle w:val="TOC3"/>
                                  <w:tabs>
                                    <w:tab w:val="left" w:pos="1540"/>
                                    <w:tab w:val="right" w:leader="dot" w:pos="9345"/>
                                  </w:tabs>
                                  <w:rPr>
                                    <w:rFonts w:asciiTheme="majorHAnsi" w:eastAsiaTheme="minorEastAsia" w:hAnsiTheme="majorHAnsi" w:cstheme="majorHAnsi"/>
                                    <w:noProof/>
                                    <w:sz w:val="24"/>
                                    <w:szCs w:val="24"/>
                                    <w:lang w:val="vi-VN" w:eastAsia="vi-VN"/>
                                  </w:rPr>
                                </w:pPr>
                                <w:hyperlink w:anchor="_Toc368558425" w:history="1">
                                  <w:r w:rsidR="00C406ED" w:rsidRPr="00C406ED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color w:val="034990" w:themeColor="hyperlink" w:themeShade="BF"/>
                                      <w:sz w:val="24"/>
                                      <w:szCs w:val="24"/>
                                      <w:lang w:eastAsia="vi-VN"/>
                                    </w:rPr>
                                    <w:t>2.2.2.4.</w:t>
                                  </w:r>
                                  <w:r w:rsidR="00C406ED" w:rsidRPr="00C406ED">
                                    <w:rPr>
                                      <w:rFonts w:asciiTheme="majorHAnsi" w:eastAsiaTheme="minorEastAsia" w:hAnsiTheme="majorHAnsi" w:cstheme="majorHAnsi"/>
                                      <w:noProof/>
                                      <w:sz w:val="24"/>
                                      <w:szCs w:val="24"/>
                                      <w:lang w:val="vi-VN" w:eastAsia="vi-VN"/>
                                    </w:rPr>
                                    <w:tab/>
                                  </w:r>
                                  <w:r w:rsidR="00C406ED" w:rsidRPr="00C406ED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i/>
                                      <w:iCs/>
                                      <w:noProof/>
                                      <w:sz w:val="24"/>
                                      <w:szCs w:val="24"/>
                                      <w:lang w:eastAsia="vi-VN"/>
                                    </w:rPr>
                                    <w:t>Các ứng dụng của CAIN:</w: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instrText xml:space="preserve"> PAGEREF _Toc368558425 \h </w:instrTex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C406ED" w:rsidRPr="00C406ED" w:rsidRDefault="00945B4E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ajorHAnsi" w:eastAsiaTheme="minorEastAsia" w:hAnsiTheme="majorHAnsi" w:cstheme="majorHAnsi"/>
                                    <w:noProof/>
                                    <w:sz w:val="24"/>
                                    <w:szCs w:val="24"/>
                                    <w:lang w:val="vi-VN" w:eastAsia="vi-VN"/>
                                  </w:rPr>
                                </w:pPr>
                                <w:hyperlink w:anchor="_Toc368558426" w:history="1">
                                  <w:r w:rsidR="00C406ED" w:rsidRPr="00C406ED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  <w:lang w:val="vi-VN"/>
                                    </w:rPr>
                                    <w:t>2.3.</w:t>
                                  </w:r>
                                  <w:r w:rsidR="00C406ED" w:rsidRPr="00C406ED">
                                    <w:rPr>
                                      <w:rFonts w:asciiTheme="majorHAnsi" w:eastAsiaTheme="minorEastAsia" w:hAnsiTheme="majorHAnsi" w:cstheme="majorHAnsi"/>
                                      <w:noProof/>
                                      <w:sz w:val="24"/>
                                      <w:szCs w:val="24"/>
                                      <w:lang w:val="vi-VN" w:eastAsia="vi-VN"/>
                                    </w:rPr>
                                    <w:tab/>
                                  </w:r>
                                  <w:r w:rsidR="00C406ED" w:rsidRPr="00C406ED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  <w:lang w:val="vi-VN"/>
                                    </w:rPr>
                                    <w:t>Demo:</w: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instrText xml:space="preserve"> PAGEREF _Toc368558426 \h </w:instrTex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>14</w:t>
                                  </w:r>
                                  <w:r w:rsidR="00C406ED" w:rsidRPr="00C406ED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97517C" w:rsidRDefault="0097517C" w:rsidP="0097517C">
                                <w:r w:rsidRPr="0015123D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97517C" w:rsidRPr="00552B59" w:rsidRDefault="0097517C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F4E79"/>
                                <w:lang w:val="en-US"/>
                              </w:rPr>
                            </w:pPr>
                            <w:r w:rsidRPr="00552B59">
                              <w:rPr>
                                <w:rFonts w:ascii="Tahoma" w:hAnsi="Tahoma" w:cs="Tahoma"/>
                                <w:color w:val="1F4E79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FCABB" id="Text Box 15" o:spid="_x0000_s1030" type="#_x0000_t202" style="position:absolute;margin-left:31.95pt;margin-top:202.9pt;width:404.25pt;height:44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ZBTuAIAAMI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" filled="f" stroked="f">
                <v:textbox>
                  <w:txbxContent>
                    <w:sdt>
                      <w:sdtPr>
                        <w:rPr>
                          <w:rFonts w:ascii="Calibri" w:eastAsia="Calibri" w:hAnsi="Calibri" w:cstheme="majorHAnsi"/>
                          <w:color w:val="1F4E79" w:themeColor="accent1" w:themeShade="80"/>
                          <w:sz w:val="24"/>
                          <w:szCs w:val="24"/>
                          <w:lang w:val="ru-RU"/>
                        </w:rPr>
                        <w:id w:val="-598640067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b/>
                          <w:bCs/>
                          <w:noProof/>
                        </w:rPr>
                      </w:sdtEndPr>
                      <w:sdtContent>
                        <w:p w:rsidR="0097517C" w:rsidRPr="0015123D" w:rsidRDefault="0097517C" w:rsidP="0097517C">
                          <w:pPr>
                            <w:pStyle w:val="TOCHeading"/>
                            <w:rPr>
                              <w:rFonts w:cstheme="majorHAnsi"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</w:p>
                        <w:p w:rsidR="00C406ED" w:rsidRPr="00C406ED" w:rsidRDefault="0097517C">
                          <w:pPr>
                            <w:pStyle w:val="TOC1"/>
                            <w:tabs>
                              <w:tab w:val="left" w:pos="440"/>
                              <w:tab w:val="right" w:leader="dot" w:pos="9345"/>
                            </w:tabs>
                            <w:rPr>
                              <w:rFonts w:asciiTheme="majorHAnsi" w:eastAsiaTheme="minorEastAsia" w:hAnsiTheme="majorHAnsi" w:cstheme="majorHAnsi"/>
                              <w:noProof/>
                              <w:sz w:val="24"/>
                              <w:szCs w:val="24"/>
                              <w:lang w:val="vi-VN" w:eastAsia="vi-VN"/>
                            </w:rPr>
                          </w:pPr>
                          <w:r w:rsidRPr="0015123D">
                            <w:rPr>
                              <w:rFonts w:asciiTheme="majorHAnsi" w:hAnsiTheme="majorHAnsi" w:cstheme="majorHAnsi"/>
                              <w:color w:val="1F4E79" w:themeColor="accent1" w:themeShade="80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15123D">
                            <w:rPr>
                              <w:rFonts w:asciiTheme="majorHAnsi" w:hAnsiTheme="majorHAnsi" w:cstheme="majorHAnsi"/>
                              <w:color w:val="1F4E79" w:themeColor="accent1" w:themeShade="80"/>
                              <w:sz w:val="24"/>
                              <w:szCs w:val="24"/>
                            </w:rPr>
                            <w:instrText xml:space="preserve"> TOC \o "1-3" \h \z \u </w:instrText>
                          </w:r>
                          <w:r w:rsidRPr="0015123D">
                            <w:rPr>
                              <w:rFonts w:asciiTheme="majorHAnsi" w:hAnsiTheme="majorHAnsi" w:cstheme="majorHAnsi"/>
                              <w:color w:val="1F4E79" w:themeColor="accent1" w:themeShade="80"/>
                              <w:sz w:val="24"/>
                              <w:szCs w:val="24"/>
                            </w:rPr>
                            <w:fldChar w:fldCharType="separate"/>
                          </w:r>
                          <w:hyperlink w:anchor="_Toc368558414" w:history="1">
                            <w:r w:rsidR="00C406ED" w:rsidRPr="00C406ED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lang w:val="vi-VN"/>
                              </w:rPr>
                              <w:t>1.</w:t>
                            </w:r>
                            <w:r w:rsidR="00C406ED" w:rsidRPr="00C406ED">
                              <w:rPr>
                                <w:rFonts w:asciiTheme="majorHAnsi" w:eastAsiaTheme="minorEastAsia" w:hAnsiTheme="majorHAnsi" w:cstheme="majorHAnsi"/>
                                <w:noProof/>
                                <w:sz w:val="24"/>
                                <w:szCs w:val="24"/>
                                <w:lang w:val="vi-VN" w:eastAsia="vi-VN"/>
                              </w:rPr>
                              <w:tab/>
                            </w:r>
                            <w:r w:rsidR="00C406ED" w:rsidRPr="00C406ED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lang w:val="vi-VN"/>
                              </w:rPr>
                              <w:t>Thành viên:</w: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ab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instrText xml:space="preserve"> PAGEREF _Toc368558414 \h </w:instrTex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>1</w: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end"/>
                            </w:r>
                          </w:hyperlink>
                        </w:p>
                        <w:p w:rsidR="00C406ED" w:rsidRPr="00C406ED" w:rsidRDefault="00827B62">
                          <w:pPr>
                            <w:pStyle w:val="TOC1"/>
                            <w:tabs>
                              <w:tab w:val="left" w:pos="440"/>
                              <w:tab w:val="right" w:leader="dot" w:pos="9345"/>
                            </w:tabs>
                            <w:rPr>
                              <w:rFonts w:asciiTheme="majorHAnsi" w:eastAsiaTheme="minorEastAsia" w:hAnsiTheme="majorHAnsi" w:cstheme="majorHAnsi"/>
                              <w:noProof/>
                              <w:sz w:val="24"/>
                              <w:szCs w:val="24"/>
                              <w:lang w:val="vi-VN" w:eastAsia="vi-VN"/>
                            </w:rPr>
                          </w:pPr>
                          <w:hyperlink w:anchor="_Toc368558415" w:history="1">
                            <w:r w:rsidR="00C406ED" w:rsidRPr="00C406ED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lang w:val="vi-VN"/>
                              </w:rPr>
                              <w:t>2.</w:t>
                            </w:r>
                            <w:r w:rsidR="00C406ED" w:rsidRPr="00C406ED">
                              <w:rPr>
                                <w:rFonts w:asciiTheme="majorHAnsi" w:eastAsiaTheme="minorEastAsia" w:hAnsiTheme="majorHAnsi" w:cstheme="majorHAnsi"/>
                                <w:noProof/>
                                <w:sz w:val="24"/>
                                <w:szCs w:val="24"/>
                                <w:lang w:val="vi-VN" w:eastAsia="vi-VN"/>
                              </w:rPr>
                              <w:tab/>
                            </w:r>
                            <w:r w:rsidR="00C406ED" w:rsidRPr="00C406ED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lang w:val="vi-VN"/>
                              </w:rPr>
                              <w:t>Cain and Abel:</w: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ab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instrText xml:space="preserve"> PAGEREF _Toc368558415 \h </w:instrTex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>1</w: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end"/>
                            </w:r>
                          </w:hyperlink>
                        </w:p>
                        <w:p w:rsidR="00C406ED" w:rsidRPr="00C406ED" w:rsidRDefault="00827B62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ajorHAnsi" w:eastAsiaTheme="minorEastAsia" w:hAnsiTheme="majorHAnsi" w:cstheme="majorHAnsi"/>
                              <w:noProof/>
                              <w:sz w:val="24"/>
                              <w:szCs w:val="24"/>
                              <w:lang w:val="vi-VN" w:eastAsia="vi-VN"/>
                            </w:rPr>
                          </w:pPr>
                          <w:hyperlink w:anchor="_Toc368558416" w:history="1">
                            <w:r w:rsidR="00C406ED" w:rsidRPr="00C406ED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lang w:val="vi-VN"/>
                              </w:rPr>
                              <w:t>2.1.</w:t>
                            </w:r>
                            <w:r w:rsidR="00C406ED" w:rsidRPr="00C406ED">
                              <w:rPr>
                                <w:rFonts w:asciiTheme="majorHAnsi" w:eastAsiaTheme="minorEastAsia" w:hAnsiTheme="majorHAnsi" w:cstheme="majorHAnsi"/>
                                <w:noProof/>
                                <w:sz w:val="24"/>
                                <w:szCs w:val="24"/>
                                <w:lang w:val="vi-VN" w:eastAsia="vi-VN"/>
                              </w:rPr>
                              <w:tab/>
                            </w:r>
                            <w:r w:rsidR="00C406ED" w:rsidRPr="00C406ED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lang w:val="vi-VN"/>
                              </w:rPr>
                              <w:t>Cơ bản về Cain and Abel:</w: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ab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instrText xml:space="preserve"> PAGEREF _Toc368558416 \h </w:instrTex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>1</w: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end"/>
                            </w:r>
                          </w:hyperlink>
                        </w:p>
                        <w:p w:rsidR="00C406ED" w:rsidRPr="00C406ED" w:rsidRDefault="00827B62">
                          <w:pPr>
                            <w:pStyle w:val="TOC3"/>
                            <w:tabs>
                              <w:tab w:val="left" w:pos="1320"/>
                              <w:tab w:val="right" w:leader="dot" w:pos="9345"/>
                            </w:tabs>
                            <w:rPr>
                              <w:rFonts w:asciiTheme="majorHAnsi" w:eastAsiaTheme="minorEastAsia" w:hAnsiTheme="majorHAnsi" w:cstheme="majorHAnsi"/>
                              <w:noProof/>
                              <w:sz w:val="24"/>
                              <w:szCs w:val="24"/>
                              <w:lang w:val="vi-VN" w:eastAsia="vi-VN"/>
                            </w:rPr>
                          </w:pPr>
                          <w:hyperlink w:anchor="_Toc368558417" w:history="1">
                            <w:r w:rsidR="00C406ED" w:rsidRPr="00C406ED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lang w:val="vi-VN"/>
                              </w:rPr>
                              <w:t>2.1.1.</w:t>
                            </w:r>
                            <w:r w:rsidR="00C406ED" w:rsidRPr="00C406ED">
                              <w:rPr>
                                <w:rFonts w:asciiTheme="majorHAnsi" w:eastAsiaTheme="minorEastAsia" w:hAnsiTheme="majorHAnsi" w:cstheme="majorHAnsi"/>
                                <w:noProof/>
                                <w:sz w:val="24"/>
                                <w:szCs w:val="24"/>
                                <w:lang w:val="vi-VN" w:eastAsia="vi-VN"/>
                              </w:rPr>
                              <w:tab/>
                            </w:r>
                            <w:r w:rsidR="00C406ED" w:rsidRPr="00C406ED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lang w:val="vi-VN"/>
                              </w:rPr>
                              <w:t>Giới thiệu tổng quát:</w: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ab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instrText xml:space="preserve"> PAGEREF _Toc368558417 \h </w:instrTex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>1</w: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end"/>
                            </w:r>
                          </w:hyperlink>
                        </w:p>
                        <w:p w:rsidR="00C406ED" w:rsidRPr="00C406ED" w:rsidRDefault="00827B62">
                          <w:pPr>
                            <w:pStyle w:val="TOC3"/>
                            <w:tabs>
                              <w:tab w:val="left" w:pos="1320"/>
                              <w:tab w:val="right" w:leader="dot" w:pos="9345"/>
                            </w:tabs>
                            <w:rPr>
                              <w:rFonts w:asciiTheme="majorHAnsi" w:eastAsiaTheme="minorEastAsia" w:hAnsiTheme="majorHAnsi" w:cstheme="majorHAnsi"/>
                              <w:noProof/>
                              <w:sz w:val="24"/>
                              <w:szCs w:val="24"/>
                              <w:lang w:val="vi-VN" w:eastAsia="vi-VN"/>
                            </w:rPr>
                          </w:pPr>
                          <w:hyperlink w:anchor="_Toc368558418" w:history="1">
                            <w:r w:rsidR="00C406ED" w:rsidRPr="00C406ED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lang w:val="vi-VN"/>
                              </w:rPr>
                              <w:t>2.1.2.</w:t>
                            </w:r>
                            <w:r w:rsidR="00C406ED" w:rsidRPr="00C406ED">
                              <w:rPr>
                                <w:rFonts w:asciiTheme="majorHAnsi" w:eastAsiaTheme="minorEastAsia" w:hAnsiTheme="majorHAnsi" w:cstheme="majorHAnsi"/>
                                <w:noProof/>
                                <w:sz w:val="24"/>
                                <w:szCs w:val="24"/>
                                <w:lang w:val="vi-VN" w:eastAsia="vi-VN"/>
                              </w:rPr>
                              <w:tab/>
                            </w:r>
                            <w:r w:rsidR="00C406ED" w:rsidRPr="00C406ED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lang w:val="vi-VN"/>
                              </w:rPr>
                              <w:t>Chi tiết về Cain and Abel:</w: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ab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instrText xml:space="preserve"> PAGEREF _Toc368558418 \h </w:instrTex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>1</w: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end"/>
                            </w:r>
                          </w:hyperlink>
                        </w:p>
                        <w:p w:rsidR="00C406ED" w:rsidRPr="00C406ED" w:rsidRDefault="00827B62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ajorHAnsi" w:eastAsiaTheme="minorEastAsia" w:hAnsiTheme="majorHAnsi" w:cstheme="majorHAnsi"/>
                              <w:noProof/>
                              <w:sz w:val="24"/>
                              <w:szCs w:val="24"/>
                              <w:lang w:val="vi-VN" w:eastAsia="vi-VN"/>
                            </w:rPr>
                          </w:pPr>
                          <w:hyperlink w:anchor="_Toc368558419" w:history="1">
                            <w:r w:rsidR="00C406ED" w:rsidRPr="00C406ED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lang w:val="vi-VN"/>
                              </w:rPr>
                              <w:t>2.2.</w:t>
                            </w:r>
                            <w:r w:rsidR="00C406ED" w:rsidRPr="00C406ED">
                              <w:rPr>
                                <w:rFonts w:asciiTheme="majorHAnsi" w:eastAsiaTheme="minorEastAsia" w:hAnsiTheme="majorHAnsi" w:cstheme="majorHAnsi"/>
                                <w:noProof/>
                                <w:sz w:val="24"/>
                                <w:szCs w:val="24"/>
                                <w:lang w:val="vi-VN" w:eastAsia="vi-VN"/>
                              </w:rPr>
                              <w:tab/>
                            </w:r>
                            <w:r w:rsidR="00C406ED" w:rsidRPr="00C406ED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lang w:val="vi-VN"/>
                              </w:rPr>
                              <w:t>Nguyên tắc hoạt động:</w: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ab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instrText xml:space="preserve"> PAGEREF _Toc368558419 \h </w:instrTex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>3</w: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end"/>
                            </w:r>
                          </w:hyperlink>
                        </w:p>
                        <w:p w:rsidR="00C406ED" w:rsidRPr="00C406ED" w:rsidRDefault="00827B62">
                          <w:pPr>
                            <w:pStyle w:val="TOC3"/>
                            <w:tabs>
                              <w:tab w:val="left" w:pos="1320"/>
                              <w:tab w:val="right" w:leader="dot" w:pos="9345"/>
                            </w:tabs>
                            <w:rPr>
                              <w:rFonts w:asciiTheme="majorHAnsi" w:eastAsiaTheme="minorEastAsia" w:hAnsiTheme="majorHAnsi" w:cstheme="majorHAnsi"/>
                              <w:noProof/>
                              <w:sz w:val="24"/>
                              <w:szCs w:val="24"/>
                              <w:lang w:val="vi-VN" w:eastAsia="vi-VN"/>
                            </w:rPr>
                          </w:pPr>
                          <w:hyperlink w:anchor="_Toc368558420" w:history="1">
                            <w:r w:rsidR="00C406ED" w:rsidRPr="00C406ED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lang w:eastAsia="vi-VN"/>
                              </w:rPr>
                              <w:t>2.2.1.</w:t>
                            </w:r>
                            <w:r w:rsidR="00C406ED" w:rsidRPr="00C406ED">
                              <w:rPr>
                                <w:rFonts w:asciiTheme="majorHAnsi" w:eastAsiaTheme="minorEastAsia" w:hAnsiTheme="majorHAnsi" w:cstheme="majorHAnsi"/>
                                <w:noProof/>
                                <w:sz w:val="24"/>
                                <w:szCs w:val="24"/>
                                <w:lang w:val="vi-VN" w:eastAsia="vi-VN"/>
                              </w:rPr>
                              <w:tab/>
                            </w:r>
                            <w:r w:rsidR="00C406ED" w:rsidRPr="00C406ED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lang w:eastAsia="vi-VN"/>
                              </w:rPr>
                              <w:t>Sơ Lược Quá trình hoạt động</w: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ab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instrText xml:space="preserve"> PAGEREF _Toc368558420 \h </w:instrTex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>3</w: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end"/>
                            </w:r>
                          </w:hyperlink>
                        </w:p>
                        <w:p w:rsidR="00C406ED" w:rsidRPr="00C406ED" w:rsidRDefault="00827B62">
                          <w:pPr>
                            <w:pStyle w:val="TOC3"/>
                            <w:tabs>
                              <w:tab w:val="left" w:pos="1320"/>
                              <w:tab w:val="right" w:leader="dot" w:pos="9345"/>
                            </w:tabs>
                            <w:rPr>
                              <w:rFonts w:asciiTheme="majorHAnsi" w:eastAsiaTheme="minorEastAsia" w:hAnsiTheme="majorHAnsi" w:cstheme="majorHAnsi"/>
                              <w:noProof/>
                              <w:sz w:val="24"/>
                              <w:szCs w:val="24"/>
                              <w:lang w:val="vi-VN" w:eastAsia="vi-VN"/>
                            </w:rPr>
                          </w:pPr>
                          <w:hyperlink w:anchor="_Toc368558421" w:history="1">
                            <w:r w:rsidR="00C406ED" w:rsidRPr="00C406ED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lang w:eastAsia="vi-VN"/>
                              </w:rPr>
                              <w:t>2.2.2.</w:t>
                            </w:r>
                            <w:r w:rsidR="00C406ED" w:rsidRPr="00C406ED">
                              <w:rPr>
                                <w:rFonts w:asciiTheme="majorHAnsi" w:eastAsiaTheme="minorEastAsia" w:hAnsiTheme="majorHAnsi" w:cstheme="majorHAnsi"/>
                                <w:noProof/>
                                <w:sz w:val="24"/>
                                <w:szCs w:val="24"/>
                                <w:lang w:val="vi-VN" w:eastAsia="vi-VN"/>
                              </w:rPr>
                              <w:tab/>
                            </w:r>
                            <w:r w:rsidR="00C406ED" w:rsidRPr="00C406ED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lang w:eastAsia="vi-VN"/>
                              </w:rPr>
                              <w:t>CAIN (Sử dụng phần mềm CAIN)</w: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ab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instrText xml:space="preserve"> PAGEREF _Toc368558421 \h </w:instrTex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>5</w: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end"/>
                            </w:r>
                          </w:hyperlink>
                        </w:p>
                        <w:p w:rsidR="00C406ED" w:rsidRPr="00C406ED" w:rsidRDefault="00827B62">
                          <w:pPr>
                            <w:pStyle w:val="TOC3"/>
                            <w:tabs>
                              <w:tab w:val="left" w:pos="1540"/>
                              <w:tab w:val="right" w:leader="dot" w:pos="9345"/>
                            </w:tabs>
                            <w:rPr>
                              <w:rFonts w:asciiTheme="majorHAnsi" w:eastAsiaTheme="minorEastAsia" w:hAnsiTheme="majorHAnsi" w:cstheme="majorHAnsi"/>
                              <w:noProof/>
                              <w:sz w:val="24"/>
                              <w:szCs w:val="24"/>
                              <w:lang w:val="vi-VN" w:eastAsia="vi-VN"/>
                            </w:rPr>
                          </w:pPr>
                          <w:hyperlink w:anchor="_Toc368558422" w:history="1">
                            <w:r w:rsidR="00C406ED" w:rsidRPr="00C406ED">
                              <w:rPr>
                                <w:rStyle w:val="Hyperlink"/>
                                <w:rFonts w:asciiTheme="majorHAnsi" w:hAnsiTheme="majorHAnsi" w:cstheme="majorHAnsi"/>
                                <w:i/>
                                <w:iCs/>
                                <w:noProof/>
                                <w:color w:val="034990" w:themeColor="hyperlink" w:themeShade="BF"/>
                                <w:sz w:val="24"/>
                                <w:szCs w:val="24"/>
                                <w:lang w:val="en-US" w:eastAsia="vi-VN"/>
                              </w:rPr>
                              <w:t>2.2.2.1.</w:t>
                            </w:r>
                            <w:r w:rsidR="00C406ED" w:rsidRPr="00C406ED">
                              <w:rPr>
                                <w:rFonts w:asciiTheme="majorHAnsi" w:eastAsiaTheme="minorEastAsia" w:hAnsiTheme="majorHAnsi" w:cstheme="majorHAnsi"/>
                                <w:noProof/>
                                <w:sz w:val="24"/>
                                <w:szCs w:val="24"/>
                                <w:lang w:val="vi-VN" w:eastAsia="vi-VN"/>
                              </w:rPr>
                              <w:tab/>
                            </w:r>
                            <w:r w:rsidR="00C406ED" w:rsidRPr="00C406ED">
                              <w:rPr>
                                <w:rStyle w:val="Hyperlink"/>
                                <w:rFonts w:asciiTheme="majorHAnsi" w:hAnsiTheme="majorHAnsi" w:cstheme="majorHAnsi"/>
                                <w:i/>
                                <w:iCs/>
                                <w:noProof/>
                                <w:sz w:val="24"/>
                                <w:szCs w:val="24"/>
                                <w:lang w:eastAsia="vi-VN"/>
                              </w:rPr>
                              <w:t>Yêu cầu về phần cứng</w:t>
                            </w:r>
                            <w:r w:rsidR="00C406ED" w:rsidRPr="00C406ED">
                              <w:rPr>
                                <w:rStyle w:val="Hyperlink"/>
                                <w:rFonts w:asciiTheme="majorHAnsi" w:hAnsiTheme="majorHAnsi" w:cstheme="majorHAnsi"/>
                                <w:i/>
                                <w:iCs/>
                                <w:noProof/>
                                <w:sz w:val="24"/>
                                <w:szCs w:val="24"/>
                                <w:lang w:val="en-US" w:eastAsia="vi-VN"/>
                              </w:rPr>
                              <w:t>:</w: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ab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instrText xml:space="preserve"> PAGEREF _Toc368558422 \h </w:instrTex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>5</w: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end"/>
                            </w:r>
                          </w:hyperlink>
                        </w:p>
                        <w:p w:rsidR="00C406ED" w:rsidRPr="00C406ED" w:rsidRDefault="00827B62">
                          <w:pPr>
                            <w:pStyle w:val="TOC3"/>
                            <w:tabs>
                              <w:tab w:val="left" w:pos="1540"/>
                              <w:tab w:val="right" w:leader="dot" w:pos="9345"/>
                            </w:tabs>
                            <w:rPr>
                              <w:rFonts w:asciiTheme="majorHAnsi" w:eastAsiaTheme="minorEastAsia" w:hAnsiTheme="majorHAnsi" w:cstheme="majorHAnsi"/>
                              <w:noProof/>
                              <w:sz w:val="24"/>
                              <w:szCs w:val="24"/>
                              <w:lang w:val="vi-VN" w:eastAsia="vi-VN"/>
                            </w:rPr>
                          </w:pPr>
                          <w:hyperlink w:anchor="_Toc368558423" w:history="1">
                            <w:r w:rsidR="00C406ED" w:rsidRPr="00C406ED">
                              <w:rPr>
                                <w:rStyle w:val="Hyperlink"/>
                                <w:rFonts w:asciiTheme="majorHAnsi" w:hAnsiTheme="majorHAnsi" w:cstheme="majorHAnsi"/>
                                <w:i/>
                                <w:iCs/>
                                <w:noProof/>
                                <w:color w:val="034990" w:themeColor="hyperlink" w:themeShade="BF"/>
                                <w:sz w:val="24"/>
                                <w:szCs w:val="24"/>
                                <w:lang w:eastAsia="vi-VN"/>
                              </w:rPr>
                              <w:t>2.2.2.2.</w:t>
                            </w:r>
                            <w:r w:rsidR="00C406ED" w:rsidRPr="00C406ED">
                              <w:rPr>
                                <w:rFonts w:asciiTheme="majorHAnsi" w:eastAsiaTheme="minorEastAsia" w:hAnsiTheme="majorHAnsi" w:cstheme="majorHAnsi"/>
                                <w:noProof/>
                                <w:sz w:val="24"/>
                                <w:szCs w:val="24"/>
                                <w:lang w:val="vi-VN" w:eastAsia="vi-VN"/>
                              </w:rPr>
                              <w:tab/>
                            </w:r>
                            <w:r w:rsidR="00C406ED" w:rsidRPr="00C406ED">
                              <w:rPr>
                                <w:rStyle w:val="Hyperlink"/>
                                <w:rFonts w:asciiTheme="majorHAnsi" w:hAnsiTheme="majorHAnsi" w:cstheme="majorHAnsi"/>
                                <w:i/>
                                <w:iCs/>
                                <w:noProof/>
                                <w:sz w:val="24"/>
                                <w:szCs w:val="24"/>
                                <w:lang w:eastAsia="vi-VN"/>
                              </w:rPr>
                              <w:t>Cài đặt:</w: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ab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instrText xml:space="preserve"> PAGEREF _Toc368558423 \h </w:instrTex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>5</w: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end"/>
                            </w:r>
                          </w:hyperlink>
                        </w:p>
                        <w:p w:rsidR="00C406ED" w:rsidRPr="00C406ED" w:rsidRDefault="00827B62">
                          <w:pPr>
                            <w:pStyle w:val="TOC3"/>
                            <w:tabs>
                              <w:tab w:val="left" w:pos="1540"/>
                              <w:tab w:val="right" w:leader="dot" w:pos="9345"/>
                            </w:tabs>
                            <w:rPr>
                              <w:rFonts w:asciiTheme="majorHAnsi" w:eastAsiaTheme="minorEastAsia" w:hAnsiTheme="majorHAnsi" w:cstheme="majorHAnsi"/>
                              <w:noProof/>
                              <w:sz w:val="24"/>
                              <w:szCs w:val="24"/>
                              <w:lang w:val="vi-VN" w:eastAsia="vi-VN"/>
                            </w:rPr>
                          </w:pPr>
                          <w:hyperlink w:anchor="_Toc368558424" w:history="1">
                            <w:r w:rsidR="00C406ED" w:rsidRPr="00C406ED">
                              <w:rPr>
                                <w:rStyle w:val="Hyperlink"/>
                                <w:rFonts w:asciiTheme="majorHAnsi" w:hAnsiTheme="majorHAnsi" w:cstheme="majorHAnsi"/>
                                <w:i/>
                                <w:iCs/>
                                <w:noProof/>
                                <w:color w:val="034990" w:themeColor="hyperlink" w:themeShade="BF"/>
                                <w:sz w:val="24"/>
                                <w:szCs w:val="24"/>
                                <w:lang w:eastAsia="vi-VN"/>
                              </w:rPr>
                              <w:t>2.2.2.3.</w:t>
                            </w:r>
                            <w:r w:rsidR="00C406ED" w:rsidRPr="00C406ED">
                              <w:rPr>
                                <w:rFonts w:asciiTheme="majorHAnsi" w:eastAsiaTheme="minorEastAsia" w:hAnsiTheme="majorHAnsi" w:cstheme="majorHAnsi"/>
                                <w:noProof/>
                                <w:sz w:val="24"/>
                                <w:szCs w:val="24"/>
                                <w:lang w:val="vi-VN" w:eastAsia="vi-VN"/>
                              </w:rPr>
                              <w:tab/>
                            </w:r>
                            <w:r w:rsidR="00C406ED" w:rsidRPr="00C406ED">
                              <w:rPr>
                                <w:rStyle w:val="Hyperlink"/>
                                <w:rFonts w:asciiTheme="majorHAnsi" w:hAnsiTheme="majorHAnsi" w:cstheme="majorHAnsi"/>
                                <w:i/>
                                <w:iCs/>
                                <w:noProof/>
                                <w:sz w:val="24"/>
                                <w:szCs w:val="24"/>
                                <w:lang w:eastAsia="vi-VN"/>
                              </w:rPr>
                              <w:t>Cấu hình:</w: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ab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instrText xml:space="preserve"> PAGEREF _Toc368558424 \h </w:instrTex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>5</w: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end"/>
                            </w:r>
                          </w:hyperlink>
                        </w:p>
                        <w:p w:rsidR="00C406ED" w:rsidRPr="00C406ED" w:rsidRDefault="00827B62">
                          <w:pPr>
                            <w:pStyle w:val="TOC3"/>
                            <w:tabs>
                              <w:tab w:val="left" w:pos="1540"/>
                              <w:tab w:val="right" w:leader="dot" w:pos="9345"/>
                            </w:tabs>
                            <w:rPr>
                              <w:rFonts w:asciiTheme="majorHAnsi" w:eastAsiaTheme="minorEastAsia" w:hAnsiTheme="majorHAnsi" w:cstheme="majorHAnsi"/>
                              <w:noProof/>
                              <w:sz w:val="24"/>
                              <w:szCs w:val="24"/>
                              <w:lang w:val="vi-VN" w:eastAsia="vi-VN"/>
                            </w:rPr>
                          </w:pPr>
                          <w:hyperlink w:anchor="_Toc368558425" w:history="1">
                            <w:r w:rsidR="00C406ED" w:rsidRPr="00C406ED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color w:val="034990" w:themeColor="hyperlink" w:themeShade="BF"/>
                                <w:sz w:val="24"/>
                                <w:szCs w:val="24"/>
                                <w:lang w:eastAsia="vi-VN"/>
                              </w:rPr>
                              <w:t>2.2.2.4.</w:t>
                            </w:r>
                            <w:r w:rsidR="00C406ED" w:rsidRPr="00C406ED">
                              <w:rPr>
                                <w:rFonts w:asciiTheme="majorHAnsi" w:eastAsiaTheme="minorEastAsia" w:hAnsiTheme="majorHAnsi" w:cstheme="majorHAnsi"/>
                                <w:noProof/>
                                <w:sz w:val="24"/>
                                <w:szCs w:val="24"/>
                                <w:lang w:val="vi-VN" w:eastAsia="vi-VN"/>
                              </w:rPr>
                              <w:tab/>
                            </w:r>
                            <w:r w:rsidR="00C406ED" w:rsidRPr="00C406ED">
                              <w:rPr>
                                <w:rStyle w:val="Hyperlink"/>
                                <w:rFonts w:asciiTheme="majorHAnsi" w:hAnsiTheme="majorHAnsi" w:cstheme="majorHAnsi"/>
                                <w:i/>
                                <w:iCs/>
                                <w:noProof/>
                                <w:sz w:val="24"/>
                                <w:szCs w:val="24"/>
                                <w:lang w:eastAsia="vi-VN"/>
                              </w:rPr>
                              <w:t>Các ứng dụng của CAIN:</w: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ab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instrText xml:space="preserve"> PAGEREF _Toc368558425 \h </w:instrTex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>8</w: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end"/>
                            </w:r>
                          </w:hyperlink>
                        </w:p>
                        <w:p w:rsidR="00C406ED" w:rsidRPr="00C406ED" w:rsidRDefault="00827B62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ajorHAnsi" w:eastAsiaTheme="minorEastAsia" w:hAnsiTheme="majorHAnsi" w:cstheme="majorHAnsi"/>
                              <w:noProof/>
                              <w:sz w:val="24"/>
                              <w:szCs w:val="24"/>
                              <w:lang w:val="vi-VN" w:eastAsia="vi-VN"/>
                            </w:rPr>
                          </w:pPr>
                          <w:hyperlink w:anchor="_Toc368558426" w:history="1">
                            <w:r w:rsidR="00C406ED" w:rsidRPr="00C406ED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lang w:val="vi-VN"/>
                              </w:rPr>
                              <w:t>2.3.</w:t>
                            </w:r>
                            <w:r w:rsidR="00C406ED" w:rsidRPr="00C406ED">
                              <w:rPr>
                                <w:rFonts w:asciiTheme="majorHAnsi" w:eastAsiaTheme="minorEastAsia" w:hAnsiTheme="majorHAnsi" w:cstheme="majorHAnsi"/>
                                <w:noProof/>
                                <w:sz w:val="24"/>
                                <w:szCs w:val="24"/>
                                <w:lang w:val="vi-VN" w:eastAsia="vi-VN"/>
                              </w:rPr>
                              <w:tab/>
                            </w:r>
                            <w:r w:rsidR="00C406ED" w:rsidRPr="00C406ED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lang w:val="vi-VN"/>
                              </w:rPr>
                              <w:t>Demo:</w: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ab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instrText xml:space="preserve"> PAGEREF _Toc368558426 \h </w:instrTex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>14</w:t>
                            </w:r>
                            <w:r w:rsidR="00C406ED" w:rsidRPr="00C406ED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end"/>
                            </w:r>
                          </w:hyperlink>
                        </w:p>
                        <w:p w:rsidR="0097517C" w:rsidRDefault="0097517C" w:rsidP="0097517C">
                          <w:r w:rsidRPr="0015123D"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1F4E79" w:themeColor="accent1" w:themeShade="8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sdtContent>
                    </w:sdt>
                    <w:p w:rsidR="0097517C" w:rsidRPr="00552B59" w:rsidRDefault="0097517C" w:rsidP="0097517C">
                      <w:pPr>
                        <w:jc w:val="both"/>
                        <w:rPr>
                          <w:rFonts w:ascii="Tahoma" w:hAnsi="Tahoma" w:cs="Tahoma"/>
                          <w:color w:val="1F4E79"/>
                          <w:lang w:val="en-US"/>
                        </w:rPr>
                      </w:pPr>
                      <w:r w:rsidRPr="00552B59">
                        <w:rPr>
                          <w:rFonts w:ascii="Tahoma" w:hAnsi="Tahoma" w:cs="Tahoma"/>
                          <w:color w:val="1F4E79"/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7517C" w:rsidRPr="003F1E0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8085A" wp14:editId="6CF52F19">
                <wp:simplePos x="0" y="0"/>
                <wp:positionH relativeFrom="column">
                  <wp:posOffset>1653540</wp:posOffset>
                </wp:positionH>
                <wp:positionV relativeFrom="paragraph">
                  <wp:posOffset>-234315</wp:posOffset>
                </wp:positionV>
                <wp:extent cx="4286250" cy="447675"/>
                <wp:effectExtent l="0" t="0" r="0" b="635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517C" w:rsidRPr="009177B1" w:rsidRDefault="009177B1" w:rsidP="0097517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u w:val="none"/>
                                <w:lang w:val="en-US"/>
                              </w:rPr>
                              <w:t>LỊCH SỬ TÀI LIỆU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8085A" id="Text Box 12" o:spid="_x0000_s1031" type="#_x0000_t202" style="position:absolute;margin-left:130.2pt;margin-top:-18.45pt;width:33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XCuAIAAME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" filled="f" stroked="f">
                <v:textbox>
                  <w:txbxContent>
                    <w:p w:rsidR="0097517C" w:rsidRPr="009177B1" w:rsidRDefault="009177B1" w:rsidP="0097517C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Style w:val="SubtleReference"/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u w:val="none"/>
                          <w:lang w:val="en-US"/>
                        </w:rPr>
                        <w:t>LỊCH SỬ TÀI LIỆU</w:t>
                      </w:r>
                    </w:p>
                  </w:txbxContent>
                </v:textbox>
              </v:shape>
            </w:pict>
          </mc:Fallback>
        </mc:AlternateContent>
      </w:r>
      <w:r w:rsidR="0097517C" w:rsidRPr="003F1E0D">
        <w:rPr>
          <w:lang w:val="vi-VN"/>
        </w:rPr>
        <w:br w:type="page"/>
      </w:r>
    </w:p>
    <w:p w:rsidR="00552B59" w:rsidRPr="0078579F" w:rsidRDefault="009177B1" w:rsidP="0078579F">
      <w:pPr>
        <w:pStyle w:val="Heading1"/>
        <w:numPr>
          <w:ilvl w:val="0"/>
          <w:numId w:val="17"/>
        </w:numPr>
        <w:rPr>
          <w:rStyle w:val="SubtleReference"/>
          <w:smallCaps w:val="0"/>
          <w:color w:val="auto"/>
          <w:u w:val="none"/>
        </w:rPr>
      </w:pPr>
      <w:bookmarkStart w:id="0" w:name="_Toc368055103"/>
      <w:bookmarkStart w:id="1" w:name="_Toc368557983"/>
      <w:bookmarkStart w:id="2" w:name="_Toc368558044"/>
      <w:bookmarkStart w:id="3" w:name="_Toc368558251"/>
      <w:bookmarkStart w:id="4" w:name="_Toc368558304"/>
      <w:bookmarkStart w:id="5" w:name="_Toc368558344"/>
      <w:bookmarkStart w:id="6" w:name="_Toc368558414"/>
      <w:r w:rsidRPr="0078579F">
        <w:rPr>
          <w:rStyle w:val="SubtleReference"/>
          <w:smallCaps w:val="0"/>
          <w:color w:val="auto"/>
          <w:u w:val="none"/>
        </w:rPr>
        <w:lastRenderedPageBreak/>
        <w:t>Thành viên</w:t>
      </w:r>
      <w:bookmarkStart w:id="7" w:name="_Toc367930288"/>
      <w:bookmarkEnd w:id="0"/>
      <w:bookmarkEnd w:id="1"/>
      <w:bookmarkEnd w:id="2"/>
      <w:bookmarkEnd w:id="3"/>
      <w:bookmarkEnd w:id="4"/>
      <w:bookmarkEnd w:id="5"/>
      <w:bookmarkEnd w:id="6"/>
    </w:p>
    <w:tbl>
      <w:tblPr>
        <w:tblStyle w:val="TableGrid"/>
        <w:tblW w:w="8005" w:type="dxa"/>
        <w:jc w:val="center"/>
        <w:tblLook w:val="04A0" w:firstRow="1" w:lastRow="0" w:firstColumn="1" w:lastColumn="0" w:noHBand="0" w:noVBand="1"/>
      </w:tblPr>
      <w:tblGrid>
        <w:gridCol w:w="1345"/>
        <w:gridCol w:w="6660"/>
      </w:tblGrid>
      <w:tr w:rsidR="00D44958" w:rsidRPr="003F1E0D" w:rsidTr="006D46E0">
        <w:trPr>
          <w:jc w:val="center"/>
        </w:trPr>
        <w:tc>
          <w:tcPr>
            <w:tcW w:w="1345" w:type="dxa"/>
          </w:tcPr>
          <w:p w:rsidR="00D44958" w:rsidRPr="003F1E0D" w:rsidRDefault="009177B1" w:rsidP="000241DE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F1E0D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T094054</w:t>
            </w:r>
          </w:p>
        </w:tc>
        <w:tc>
          <w:tcPr>
            <w:tcW w:w="6660" w:type="dxa"/>
          </w:tcPr>
          <w:p w:rsidR="00D44958" w:rsidRPr="003F1E0D" w:rsidRDefault="009177B1" w:rsidP="000241DE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F1E0D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Trịnh Thái Anh</w:t>
            </w:r>
          </w:p>
        </w:tc>
      </w:tr>
      <w:tr w:rsidR="009177B1" w:rsidRPr="003F1E0D" w:rsidTr="006D46E0">
        <w:trPr>
          <w:jc w:val="center"/>
        </w:trPr>
        <w:tc>
          <w:tcPr>
            <w:tcW w:w="1345" w:type="dxa"/>
          </w:tcPr>
          <w:p w:rsidR="009177B1" w:rsidRPr="003F1E0D" w:rsidRDefault="009177B1" w:rsidP="009177B1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F1E0D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T103573</w:t>
            </w:r>
          </w:p>
        </w:tc>
        <w:tc>
          <w:tcPr>
            <w:tcW w:w="6660" w:type="dxa"/>
          </w:tcPr>
          <w:p w:rsidR="009177B1" w:rsidRPr="003F1E0D" w:rsidRDefault="009177B1" w:rsidP="009177B1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F1E0D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Lê Ngọc Châu</w:t>
            </w:r>
          </w:p>
        </w:tc>
      </w:tr>
      <w:tr w:rsidR="009177B1" w:rsidRPr="003F1E0D" w:rsidTr="006D46E0">
        <w:trPr>
          <w:jc w:val="center"/>
        </w:trPr>
        <w:tc>
          <w:tcPr>
            <w:tcW w:w="1345" w:type="dxa"/>
          </w:tcPr>
          <w:p w:rsidR="009177B1" w:rsidRPr="003F1E0D" w:rsidRDefault="009177B1" w:rsidP="009177B1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F1E0D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T105026</w:t>
            </w:r>
          </w:p>
        </w:tc>
        <w:tc>
          <w:tcPr>
            <w:tcW w:w="6660" w:type="dxa"/>
          </w:tcPr>
          <w:p w:rsidR="009177B1" w:rsidRPr="003F1E0D" w:rsidRDefault="009177B1" w:rsidP="009177B1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F1E0D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Khấu Thành Đạo</w:t>
            </w:r>
          </w:p>
        </w:tc>
      </w:tr>
      <w:tr w:rsidR="009177B1" w:rsidRPr="003F1E0D" w:rsidTr="006D46E0">
        <w:trPr>
          <w:jc w:val="center"/>
        </w:trPr>
        <w:tc>
          <w:tcPr>
            <w:tcW w:w="1345" w:type="dxa"/>
          </w:tcPr>
          <w:p w:rsidR="009177B1" w:rsidRPr="003F1E0D" w:rsidRDefault="009177B1" w:rsidP="009177B1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F1E0D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T104898</w:t>
            </w:r>
          </w:p>
        </w:tc>
        <w:tc>
          <w:tcPr>
            <w:tcW w:w="6660" w:type="dxa"/>
          </w:tcPr>
          <w:p w:rsidR="009177B1" w:rsidRPr="003F1E0D" w:rsidRDefault="009177B1" w:rsidP="009177B1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F1E0D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Huỳnh Trọng Khang</w:t>
            </w:r>
          </w:p>
        </w:tc>
      </w:tr>
      <w:tr w:rsidR="009177B1" w:rsidRPr="003F1E0D" w:rsidTr="006D46E0">
        <w:trPr>
          <w:jc w:val="center"/>
        </w:trPr>
        <w:tc>
          <w:tcPr>
            <w:tcW w:w="1345" w:type="dxa"/>
          </w:tcPr>
          <w:p w:rsidR="009177B1" w:rsidRPr="003F1E0D" w:rsidRDefault="009177B1" w:rsidP="009177B1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F1E0D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T101184</w:t>
            </w:r>
          </w:p>
        </w:tc>
        <w:tc>
          <w:tcPr>
            <w:tcW w:w="6660" w:type="dxa"/>
          </w:tcPr>
          <w:p w:rsidR="009177B1" w:rsidRPr="003F1E0D" w:rsidRDefault="009177B1" w:rsidP="009177B1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F1E0D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Tạ Ngọc Thiên Phú</w:t>
            </w:r>
          </w:p>
        </w:tc>
      </w:tr>
      <w:tr w:rsidR="009177B1" w:rsidRPr="003F1E0D" w:rsidTr="006D46E0">
        <w:trPr>
          <w:jc w:val="center"/>
        </w:trPr>
        <w:tc>
          <w:tcPr>
            <w:tcW w:w="1345" w:type="dxa"/>
          </w:tcPr>
          <w:p w:rsidR="009177B1" w:rsidRPr="003F1E0D" w:rsidRDefault="009177B1" w:rsidP="009177B1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F1E0D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T103569</w:t>
            </w:r>
          </w:p>
        </w:tc>
        <w:tc>
          <w:tcPr>
            <w:tcW w:w="6660" w:type="dxa"/>
          </w:tcPr>
          <w:p w:rsidR="009177B1" w:rsidRPr="003F1E0D" w:rsidRDefault="009177B1" w:rsidP="009177B1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F1E0D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Nguyễn Hoàng Fa Thứ</w:t>
            </w:r>
          </w:p>
        </w:tc>
      </w:tr>
    </w:tbl>
    <w:bookmarkEnd w:id="7"/>
    <w:p w:rsidR="00F24F5F" w:rsidRDefault="0078579F" w:rsidP="0078579F">
      <w:pPr>
        <w:pStyle w:val="Heading1"/>
        <w:numPr>
          <w:ilvl w:val="0"/>
          <w:numId w:val="17"/>
        </w:numPr>
        <w:rPr>
          <w:rFonts w:eastAsia="Times New Roman"/>
          <w:lang w:val="en-US" w:eastAsia="vi-VN"/>
        </w:rPr>
      </w:pPr>
      <w:proofErr w:type="spellStart"/>
      <w:r>
        <w:rPr>
          <w:rFonts w:eastAsia="Times New Roman"/>
          <w:lang w:val="en-US" w:eastAsia="vi-VN"/>
        </w:rPr>
        <w:t>Giới</w:t>
      </w:r>
      <w:proofErr w:type="spellEnd"/>
      <w:r>
        <w:rPr>
          <w:rFonts w:eastAsia="Times New Roman"/>
          <w:lang w:val="en-US" w:eastAsia="vi-VN"/>
        </w:rPr>
        <w:t xml:space="preserve"> </w:t>
      </w:r>
      <w:proofErr w:type="spellStart"/>
      <w:r>
        <w:rPr>
          <w:rFonts w:eastAsia="Times New Roman"/>
          <w:lang w:val="en-US" w:eastAsia="vi-VN"/>
        </w:rPr>
        <w:t>thiệu</w:t>
      </w:r>
      <w:proofErr w:type="spellEnd"/>
      <w:r>
        <w:rPr>
          <w:rFonts w:eastAsia="Times New Roman"/>
          <w:lang w:val="en-US" w:eastAsia="vi-VN"/>
        </w:rPr>
        <w:t xml:space="preserve"> SQL Injection</w:t>
      </w:r>
    </w:p>
    <w:p w:rsidR="0078579F" w:rsidRPr="0078579F" w:rsidRDefault="0078579F" w:rsidP="0078579F">
      <w:pPr>
        <w:rPr>
          <w:lang w:val="en-US" w:eastAsia="vi-VN"/>
        </w:rPr>
      </w:pPr>
      <w:bookmarkStart w:id="8" w:name="_GoBack"/>
      <w:bookmarkEnd w:id="8"/>
    </w:p>
    <w:sectPr w:rsidR="0078579F" w:rsidRPr="0078579F" w:rsidSect="00436E00">
      <w:pgSz w:w="11906" w:h="16838"/>
      <w:pgMar w:top="720" w:right="850" w:bottom="450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B4E" w:rsidRDefault="00945B4E" w:rsidP="0097517C">
      <w:pPr>
        <w:spacing w:after="0" w:line="240" w:lineRule="auto"/>
      </w:pPr>
      <w:r>
        <w:separator/>
      </w:r>
    </w:p>
  </w:endnote>
  <w:endnote w:type="continuationSeparator" w:id="0">
    <w:p w:rsidR="00945B4E" w:rsidRDefault="00945B4E" w:rsidP="0097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085" w:rsidRDefault="00851085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78579F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97517C" w:rsidRDefault="009751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B4E" w:rsidRDefault="00945B4E" w:rsidP="0097517C">
      <w:pPr>
        <w:spacing w:after="0" w:line="240" w:lineRule="auto"/>
      </w:pPr>
      <w:r>
        <w:separator/>
      </w:r>
    </w:p>
  </w:footnote>
  <w:footnote w:type="continuationSeparator" w:id="0">
    <w:p w:rsidR="00945B4E" w:rsidRDefault="00945B4E" w:rsidP="00975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A2A44"/>
    <w:multiLevelType w:val="multilevel"/>
    <w:tmpl w:val="73A4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C230E2"/>
    <w:multiLevelType w:val="multilevel"/>
    <w:tmpl w:val="2320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67699D"/>
    <w:multiLevelType w:val="multilevel"/>
    <w:tmpl w:val="972E276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1F4E79" w:themeColor="accent1" w:themeShade="8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57C64A1"/>
    <w:multiLevelType w:val="hybridMultilevel"/>
    <w:tmpl w:val="96408176"/>
    <w:lvl w:ilvl="0" w:tplc="36F0EF1A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05CDF"/>
    <w:multiLevelType w:val="multilevel"/>
    <w:tmpl w:val="4062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BD3F22"/>
    <w:multiLevelType w:val="multilevel"/>
    <w:tmpl w:val="8D88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BF34CCA"/>
    <w:multiLevelType w:val="multilevel"/>
    <w:tmpl w:val="71A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33174AC"/>
    <w:multiLevelType w:val="multilevel"/>
    <w:tmpl w:val="517C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AA904E9"/>
    <w:multiLevelType w:val="multilevel"/>
    <w:tmpl w:val="1D46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2313CD"/>
    <w:multiLevelType w:val="hybridMultilevel"/>
    <w:tmpl w:val="2B8E6B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974F45"/>
    <w:multiLevelType w:val="multilevel"/>
    <w:tmpl w:val="9A18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CA5062"/>
    <w:multiLevelType w:val="multilevel"/>
    <w:tmpl w:val="19A2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9650465"/>
    <w:multiLevelType w:val="multilevel"/>
    <w:tmpl w:val="7320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8F7C52"/>
    <w:multiLevelType w:val="multilevel"/>
    <w:tmpl w:val="5D1A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29752BC"/>
    <w:multiLevelType w:val="multilevel"/>
    <w:tmpl w:val="68FA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7C6DE6"/>
    <w:multiLevelType w:val="hybridMultilevel"/>
    <w:tmpl w:val="528C3886"/>
    <w:lvl w:ilvl="0" w:tplc="495245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5A09AC"/>
    <w:multiLevelType w:val="multilevel"/>
    <w:tmpl w:val="5754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12"/>
  </w:num>
  <w:num w:numId="7">
    <w:abstractNumId w:val="16"/>
  </w:num>
  <w:num w:numId="8">
    <w:abstractNumId w:val="14"/>
  </w:num>
  <w:num w:numId="9">
    <w:abstractNumId w:val="10"/>
  </w:num>
  <w:num w:numId="10">
    <w:abstractNumId w:val="15"/>
  </w:num>
  <w:num w:numId="11">
    <w:abstractNumId w:val="6"/>
  </w:num>
  <w:num w:numId="12">
    <w:abstractNumId w:val="13"/>
  </w:num>
  <w:num w:numId="13">
    <w:abstractNumId w:val="7"/>
  </w:num>
  <w:num w:numId="14">
    <w:abstractNumId w:val="11"/>
  </w:num>
  <w:num w:numId="15">
    <w:abstractNumId w:val="0"/>
  </w:num>
  <w:num w:numId="16">
    <w:abstractNumId w:val="5"/>
  </w:num>
  <w:num w:numId="17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59"/>
    <w:rsid w:val="000241DE"/>
    <w:rsid w:val="00030D27"/>
    <w:rsid w:val="000408CE"/>
    <w:rsid w:val="00114656"/>
    <w:rsid w:val="00132C77"/>
    <w:rsid w:val="0015123D"/>
    <w:rsid w:val="00196B7D"/>
    <w:rsid w:val="001C1C13"/>
    <w:rsid w:val="001D0432"/>
    <w:rsid w:val="001D21DE"/>
    <w:rsid w:val="00214218"/>
    <w:rsid w:val="00252033"/>
    <w:rsid w:val="002A41A5"/>
    <w:rsid w:val="002D0BA0"/>
    <w:rsid w:val="002E0947"/>
    <w:rsid w:val="0030128A"/>
    <w:rsid w:val="00332B23"/>
    <w:rsid w:val="003B3AB4"/>
    <w:rsid w:val="003D3A8C"/>
    <w:rsid w:val="003F1E0D"/>
    <w:rsid w:val="00436E00"/>
    <w:rsid w:val="004419BF"/>
    <w:rsid w:val="004E3995"/>
    <w:rsid w:val="00514031"/>
    <w:rsid w:val="005177F8"/>
    <w:rsid w:val="00552B59"/>
    <w:rsid w:val="00575983"/>
    <w:rsid w:val="005E720C"/>
    <w:rsid w:val="00617E48"/>
    <w:rsid w:val="00620DFE"/>
    <w:rsid w:val="0068250F"/>
    <w:rsid w:val="006D46E0"/>
    <w:rsid w:val="00761BC5"/>
    <w:rsid w:val="0078579F"/>
    <w:rsid w:val="007C62BB"/>
    <w:rsid w:val="007D2ABB"/>
    <w:rsid w:val="00827B62"/>
    <w:rsid w:val="008464CC"/>
    <w:rsid w:val="0084767C"/>
    <w:rsid w:val="00851085"/>
    <w:rsid w:val="008A63FD"/>
    <w:rsid w:val="009177B1"/>
    <w:rsid w:val="00945B4E"/>
    <w:rsid w:val="00946944"/>
    <w:rsid w:val="0097517C"/>
    <w:rsid w:val="009C19B7"/>
    <w:rsid w:val="00A55998"/>
    <w:rsid w:val="00B17632"/>
    <w:rsid w:val="00B95A9D"/>
    <w:rsid w:val="00BB250C"/>
    <w:rsid w:val="00BB5604"/>
    <w:rsid w:val="00C122F4"/>
    <w:rsid w:val="00C406ED"/>
    <w:rsid w:val="00D44958"/>
    <w:rsid w:val="00D467EA"/>
    <w:rsid w:val="00D620C5"/>
    <w:rsid w:val="00E064E2"/>
    <w:rsid w:val="00E20BDB"/>
    <w:rsid w:val="00E91E86"/>
    <w:rsid w:val="00E924FF"/>
    <w:rsid w:val="00EB09F2"/>
    <w:rsid w:val="00EE7C57"/>
    <w:rsid w:val="00F15BD5"/>
    <w:rsid w:val="00F24F5F"/>
    <w:rsid w:val="00F5371A"/>
    <w:rsid w:val="00FF5CB6"/>
    <w:rsid w:val="00FF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FF62E-A28D-4744-AC0B-EA0287D4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7F8"/>
    <w:pPr>
      <w:spacing w:after="200" w:line="276" w:lineRule="auto"/>
    </w:pPr>
    <w:rPr>
      <w:sz w:val="22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B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B5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6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B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A5"/>
    <w:rPr>
      <w:rFonts w:ascii="Tahoma" w:hAnsi="Tahoma" w:cs="Tahoma"/>
      <w:sz w:val="16"/>
      <w:szCs w:val="16"/>
    </w:rPr>
  </w:style>
  <w:style w:type="character" w:styleId="SubtleReference">
    <w:name w:val="Subtle Reference"/>
    <w:uiPriority w:val="31"/>
    <w:qFormat/>
    <w:rsid w:val="00552B59"/>
    <w:rPr>
      <w:smallCaps/>
      <w:color w:val="DA1F28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52B59"/>
    <w:rPr>
      <w:rFonts w:eastAsia="Times New Roman"/>
      <w:i/>
      <w:iCs/>
      <w:color w:val="00000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52B59"/>
    <w:rPr>
      <w:rFonts w:eastAsia="Times New Roman"/>
      <w:i/>
      <w:iCs/>
      <w:color w:val="000000"/>
      <w:sz w:val="22"/>
      <w:szCs w:val="22"/>
      <w:lang w:val="en-US" w:eastAsia="en-US"/>
    </w:rPr>
  </w:style>
  <w:style w:type="table" w:styleId="LightShading-Accent5">
    <w:name w:val="Light Shading Accent 5"/>
    <w:basedOn w:val="TableNormal"/>
    <w:uiPriority w:val="60"/>
    <w:rsid w:val="00552B5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52B59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en-US"/>
    </w:rPr>
  </w:style>
  <w:style w:type="table" w:styleId="TableGrid">
    <w:name w:val="Table Grid"/>
    <w:basedOn w:val="TableNormal"/>
    <w:uiPriority w:val="59"/>
    <w:rsid w:val="0055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2B59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en-US"/>
    </w:rPr>
  </w:style>
  <w:style w:type="paragraph" w:styleId="ListParagraph">
    <w:name w:val="List Paragraph"/>
    <w:basedOn w:val="Normal"/>
    <w:uiPriority w:val="34"/>
    <w:qFormat/>
    <w:rsid w:val="000241DE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4495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ps">
    <w:name w:val="hps"/>
    <w:rsid w:val="007C62BB"/>
  </w:style>
  <w:style w:type="paragraph" w:styleId="BodyText">
    <w:name w:val="Body Text"/>
    <w:basedOn w:val="Normal"/>
    <w:link w:val="BodyTextChar"/>
    <w:uiPriority w:val="99"/>
    <w:semiHidden/>
    <w:unhideWhenUsed/>
    <w:rsid w:val="00332B23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32B23"/>
    <w:rPr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5123D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12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12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12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7C"/>
    <w:rPr>
      <w:sz w:val="22"/>
      <w:szCs w:val="22"/>
      <w:lang w:val="ru-RU" w:eastAsia="en-US"/>
    </w:rPr>
  </w:style>
  <w:style w:type="paragraph" w:styleId="Footer">
    <w:name w:val="footer"/>
    <w:basedOn w:val="Normal"/>
    <w:link w:val="Foot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17C"/>
    <w:rPr>
      <w:sz w:val="22"/>
      <w:szCs w:val="22"/>
      <w:lang w:val="ru-R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B560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en-US"/>
    </w:rPr>
  </w:style>
  <w:style w:type="paragraph" w:styleId="NormalWeb">
    <w:name w:val="Normal (Web)"/>
    <w:basedOn w:val="Normal"/>
    <w:uiPriority w:val="99"/>
    <w:unhideWhenUsed/>
    <w:rsid w:val="00D620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96B7D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ru-RU" w:eastAsia="en-US"/>
    </w:rPr>
  </w:style>
  <w:style w:type="paragraph" w:styleId="NoSpacing">
    <w:name w:val="No Spacing"/>
    <w:uiPriority w:val="1"/>
    <w:qFormat/>
    <w:rsid w:val="00114656"/>
    <w:rPr>
      <w:sz w:val="22"/>
      <w:szCs w:val="22"/>
      <w:lang w:val="ru-RU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4767C"/>
    <w:pPr>
      <w:spacing w:after="100"/>
      <w:ind w:left="440"/>
    </w:pPr>
  </w:style>
  <w:style w:type="paragraph" w:customStyle="1" w:styleId="whs5">
    <w:name w:val="whs5"/>
    <w:basedOn w:val="Normal"/>
    <w:rsid w:val="008A63F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D0432"/>
    <w:rPr>
      <w:b/>
      <w:bCs/>
    </w:rPr>
  </w:style>
  <w:style w:type="character" w:customStyle="1" w:styleId="apple-converted-space">
    <w:name w:val="apple-converted-space"/>
    <w:basedOn w:val="DefaultParagraphFont"/>
    <w:rsid w:val="001D0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1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7%20(n&#259;m%204%20-%202013-2014)\SPQM\TA\TA1\Digit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AFFF7D8-8CEE-40E0-A798-270336A42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Digital.dot</Template>
  <TotalTime>331</TotalTime>
  <Pages>3</Pages>
  <Words>30</Words>
  <Characters>174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Ngoc Le</cp:lastModifiedBy>
  <cp:revision>38</cp:revision>
  <dcterms:created xsi:type="dcterms:W3CDTF">2013-09-27T06:26:00Z</dcterms:created>
  <dcterms:modified xsi:type="dcterms:W3CDTF">2013-12-26T03:51:00Z</dcterms:modified>
</cp:coreProperties>
</file>