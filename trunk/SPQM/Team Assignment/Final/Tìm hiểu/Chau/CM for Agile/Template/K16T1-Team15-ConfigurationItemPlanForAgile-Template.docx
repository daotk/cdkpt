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6F72A7" w:rsidRDefault="002E065E" w:rsidP="0057799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-3810</wp:posOffset>
                </wp:positionH>
                <wp:positionV relativeFrom="paragraph">
                  <wp:posOffset>2308860</wp:posOffset>
                </wp:positionV>
                <wp:extent cx="6038850" cy="22002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552B59" w:rsidRDefault="006A4515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CONFIGURATION ITEM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81.8pt;width:475.5pt;height:173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K2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" filled="f" stroked="f">
                <v:textbox>
                  <w:txbxContent>
                    <w:p w:rsidR="00605085" w:rsidRPr="00552B59" w:rsidRDefault="006A4515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CONFIGURATION ITEM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D47689" w:rsidRDefault="00D47689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Project’s name</w:t>
                            </w:r>
                          </w:p>
                          <w:p w:rsidR="00605085" w:rsidRPr="00552B59" w:rsidRDefault="0060508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605085" w:rsidRPr="00D47689" w:rsidRDefault="00D47689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Project’s name</w:t>
                      </w:r>
                    </w:p>
                    <w:p w:rsidR="00605085" w:rsidRPr="00552B59" w:rsidRDefault="0060508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6F72A7">
        <w:rPr>
          <w:rFonts w:asciiTheme="majorHAnsi" w:hAnsiTheme="majorHAnsi" w:cstheme="majorHAnsi"/>
          <w:sz w:val="24"/>
          <w:szCs w:val="24"/>
        </w:rPr>
        <w:br w:type="page"/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6F72A7" w:rsidRDefault="00851085" w:rsidP="0057799C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6F72A7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6F72A7" w:rsidRDefault="00851085" w:rsidP="0057799C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lastRenderedPageBreak/>
        <w:drawing>
          <wp:anchor distT="0" distB="0" distL="114300" distR="114300" simplePos="0" relativeHeight="251664384" behindDoc="1" locked="0" layoutInCell="1" allowOverlap="1" wp14:anchorId="71AD3E51" wp14:editId="1E3C94F3">
            <wp:simplePos x="0" y="0"/>
            <wp:positionH relativeFrom="column">
              <wp:posOffset>-1066800</wp:posOffset>
            </wp:positionH>
            <wp:positionV relativeFrom="paragraph">
              <wp:posOffset>-734060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76AB" wp14:editId="4D3C6659">
                <wp:simplePos x="0" y="0"/>
                <wp:positionH relativeFrom="column">
                  <wp:posOffset>958215</wp:posOffset>
                </wp:positionH>
                <wp:positionV relativeFrom="paragraph">
                  <wp:posOffset>2072005</wp:posOffset>
                </wp:positionV>
                <wp:extent cx="4981575" cy="447675"/>
                <wp:effectExtent l="0" t="0" r="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pStyle w:val="Quote"/>
                              <w:ind w:left="-54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smallCaps/>
                                <w:color w:val="1F4E79"/>
                                <w:spacing w:val="2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CONTENTS</w:t>
                            </w:r>
                          </w:p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31849B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76AB" id="Text Box 13" o:spid="_x0000_s1028" type="#_x0000_t202" style="position:absolute;margin-left:75.45pt;margin-top:163.15pt;width:39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8Z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" filled="f" stroked="f">
                <v:textbox>
                  <w:txbxContent>
                    <w:p w:rsidR="00605085" w:rsidRPr="006D46E0" w:rsidRDefault="00605085" w:rsidP="0097517C">
                      <w:pPr>
                        <w:pStyle w:val="Quote"/>
                        <w:ind w:left="-54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smallCaps/>
                          <w:color w:val="1F4E79"/>
                          <w:spacing w:val="20"/>
                          <w:sz w:val="40"/>
                          <w:szCs w:val="40"/>
                          <w:lang w:val="vi-VN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i w:val="0"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CONTENTS</w:t>
                      </w:r>
                    </w:p>
                    <w:p w:rsidR="00605085" w:rsidRPr="006D46E0" w:rsidRDefault="00605085" w:rsidP="0097517C">
                      <w:pPr>
                        <w:jc w:val="right"/>
                        <w:rPr>
                          <w:rFonts w:ascii="Tahoma" w:hAnsi="Tahoma" w:cs="Tahoma"/>
                          <w:b/>
                          <w:color w:val="31849B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03A9" wp14:editId="66074595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605085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[dd/mm/yy]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D47689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[version]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D47689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[Name]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D47689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[Description update document]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5472B" w:rsidRDefault="00605085" w:rsidP="00744CA3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5085" w:rsidRPr="002A41A5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603A9" id="Text Box 14" o:spid="_x0000_s1029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BJn&#10;ZTjfAAAAC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605085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605085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D47689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[dd/mm/yy]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D47689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[version]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D47689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[Name]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D47689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[Description update document]</w:t>
                            </w:r>
                          </w:p>
                        </w:tc>
                      </w:tr>
                      <w:tr w:rsidR="00605085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5472B" w:rsidRDefault="00605085" w:rsidP="00744CA3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05085" w:rsidRPr="002A41A5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CABB" wp14:editId="117143B9">
                <wp:simplePos x="0" y="0"/>
                <wp:positionH relativeFrom="column">
                  <wp:posOffset>405765</wp:posOffset>
                </wp:positionH>
                <wp:positionV relativeFrom="paragraph">
                  <wp:posOffset>2576830</wp:posOffset>
                </wp:positionV>
                <wp:extent cx="5133975" cy="5629275"/>
                <wp:effectExtent l="0" t="0" r="0" b="95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eastAsia="Calibri" w:hAnsi="Calibri" w:cs="Times New Roman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  <w:id w:val="-839979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:rsidR="00605085" w:rsidRDefault="00605085">
                                <w:pPr>
                                  <w:pStyle w:val="TOCHeading"/>
                                </w:pPr>
                              </w:p>
                              <w:p w:rsidR="0080231A" w:rsidRDefault="00605085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376275191" w:history="1"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1.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Member Lists: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_Toc376275191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192" w:history="1"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2.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Introduction: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_Toc376275192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193" w:history="1"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2.1.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Purpose: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_Toc376275193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194" w:history="1"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2.2.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Audience: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_Toc376275194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195" w:history="1"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3.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Configuration Management: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_Toc376275195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196" w:history="1"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3.1.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Organization: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_Toc376275196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197" w:history="1"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3.2.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Training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_Toc376275197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198" w:history="1"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4.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Configuration Management Guide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_Toc376275198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199" w:history="1"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4.1.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Configuration Items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_Toc376275199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200" w:history="1"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4.2.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Configuration Items Guide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_Toc376275200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3"/>
                                  <w:tabs>
                                    <w:tab w:val="left" w:pos="132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201" w:history="1">
                                  <w:r w:rsidR="0080231A" w:rsidRPr="00403905">
                                    <w:rPr>
                                      <w:rStyle w:val="Hyperlink"/>
                                      <w:i/>
                                      <w:noProof/>
                                      <w:color w:val="023160" w:themeColor="hyperlink" w:themeShade="80"/>
                                      <w:lang w:val="en-US"/>
                                    </w:rPr>
                                    <w:t>4.2.1.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  <w:lang w:val="en-US"/>
                                    </w:rPr>
                                    <w:t>Document name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_Toc376275201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3"/>
                                  <w:tabs>
                                    <w:tab w:val="left" w:pos="132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202" w:history="1">
                                  <w:r w:rsidR="0080231A" w:rsidRPr="00403905">
                                    <w:rPr>
                                      <w:rStyle w:val="Hyperlink"/>
                                      <w:i/>
                                      <w:noProof/>
                                      <w:color w:val="023160" w:themeColor="hyperlink" w:themeShade="80"/>
                                    </w:rPr>
                                    <w:t>4.2.2.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</w:rPr>
                                    <w:t>Process make changes document on SVN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_Toc376275202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3"/>
                                  <w:tabs>
                                    <w:tab w:val="left" w:pos="132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203" w:history="1">
                                  <w:r w:rsidR="0080231A" w:rsidRPr="00403905">
                                    <w:rPr>
                                      <w:rStyle w:val="Hyperlink"/>
                                      <w:i/>
                                      <w:noProof/>
                                      <w:color w:val="023160" w:themeColor="hyperlink" w:themeShade="80"/>
                                      <w:lang w:val="en-US"/>
                                    </w:rPr>
                                    <w:t>4.2.3.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  <w:lang w:val="en-US"/>
                                    </w:rPr>
                                    <w:t>Process submit task to repository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_Toc376275203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3"/>
                                  <w:tabs>
                                    <w:tab w:val="left" w:pos="132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204" w:history="1">
                                  <w:r w:rsidR="0080231A" w:rsidRPr="00403905">
                                    <w:rPr>
                                      <w:rStyle w:val="Hyperlink"/>
                                      <w:i/>
                                      <w:noProof/>
                                      <w:color w:val="023160" w:themeColor="hyperlink" w:themeShade="80"/>
                                      <w:lang w:val="en-US"/>
                                    </w:rPr>
                                    <w:t>4.2.4.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  <w:lang w:val="en-US"/>
                                    </w:rPr>
                                    <w:t>Tool for access to the repository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_Toc376275204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3"/>
                                  <w:tabs>
                                    <w:tab w:val="left" w:pos="132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205" w:history="1">
                                  <w:r w:rsidR="0080231A" w:rsidRPr="00403905">
                                    <w:rPr>
                                      <w:rStyle w:val="Hyperlink"/>
                                      <w:i/>
                                      <w:noProof/>
                                      <w:color w:val="023160" w:themeColor="hyperlink" w:themeShade="80"/>
                                      <w:lang w:val="en-US"/>
                                    </w:rPr>
                                    <w:t>4.2.5.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  <w:lang w:val="en-US"/>
                                    </w:rPr>
                                    <w:t>Tool for edit document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_Toc376275205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80231A" w:rsidRDefault="00C14F9F">
                                <w:pPr>
                                  <w:pStyle w:val="TOC3"/>
                                  <w:tabs>
                                    <w:tab w:val="left" w:pos="132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5206" w:history="1">
                                  <w:r w:rsidR="0080231A" w:rsidRPr="00403905">
                                    <w:rPr>
                                      <w:rStyle w:val="Hyperlink"/>
                                      <w:i/>
                                      <w:noProof/>
                                      <w:color w:val="023160" w:themeColor="hyperlink" w:themeShade="80"/>
                                      <w:lang w:val="en-US"/>
                                    </w:rPr>
                                    <w:t>4.2.6.</w:t>
                                  </w:r>
                                  <w:r w:rsidR="008023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80231A" w:rsidRPr="00403905">
                                    <w:rPr>
                                      <w:rStyle w:val="Hyperlink"/>
                                      <w:noProof/>
                                      <w:color w:val="023160" w:themeColor="hyperlink" w:themeShade="80"/>
                                      <w:lang w:val="en-US"/>
                                    </w:rPr>
                                    <w:t>Organize for store document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_Toc376275206 \h </w:instrTex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 w:rsidR="008023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05085" w:rsidRDefault="00605085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605085" w:rsidRPr="00552B59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</w:pPr>
                            <w:r w:rsidRPr="00552B59"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CABB" id="Text Box 15" o:spid="_x0000_s1030" type="#_x0000_t202" style="position:absolute;margin-left:31.95pt;margin-top:202.9pt;width:404.2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BTuA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="Calibri" w:eastAsia="Calibri" w:hAnsi="Calibri" w:cs="Times New Roman"/>
                          <w:color w:val="auto"/>
                          <w:sz w:val="22"/>
                          <w:szCs w:val="22"/>
                          <w:lang w:val="ru-RU"/>
                        </w:rPr>
                        <w:id w:val="-83997954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:rsidR="00605085" w:rsidRDefault="00605085">
                          <w:pPr>
                            <w:pStyle w:val="TOCHeading"/>
                          </w:pPr>
                        </w:p>
                        <w:p w:rsidR="0080231A" w:rsidRDefault="00605085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376275191" w:history="1"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1.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Member Lists: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_Toc376275191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192" w:history="1"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2.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Introduction: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_Toc376275192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193" w:history="1"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2.1.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Purpose: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_Toc376275193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194" w:history="1"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2.2.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Audience: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_Toc376275194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195" w:history="1"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3.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Configuration Management: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_Toc376275195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196" w:history="1"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3.1.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Organization: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_Toc376275196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197" w:history="1"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3.2.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Training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_Toc376275197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198" w:history="1"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4.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Configuration Management Guide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_Toc376275198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199" w:history="1"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4.1.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Configuration Items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_Toc376275199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200" w:history="1"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4.2.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Configuration Items Guide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_Toc376275200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3"/>
                            <w:tabs>
                              <w:tab w:val="left" w:pos="132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201" w:history="1">
                            <w:r w:rsidR="0080231A" w:rsidRPr="00403905">
                              <w:rPr>
                                <w:rStyle w:val="Hyperlink"/>
                                <w:i/>
                                <w:noProof/>
                                <w:color w:val="023160" w:themeColor="hyperlink" w:themeShade="80"/>
                                <w:lang w:val="en-US"/>
                              </w:rPr>
                              <w:t>4.2.1.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  <w:lang w:val="en-US"/>
                              </w:rPr>
                              <w:t>Document name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_Toc376275201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3"/>
                            <w:tabs>
                              <w:tab w:val="left" w:pos="132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202" w:history="1">
                            <w:r w:rsidR="0080231A" w:rsidRPr="00403905">
                              <w:rPr>
                                <w:rStyle w:val="Hyperlink"/>
                                <w:i/>
                                <w:noProof/>
                                <w:color w:val="023160" w:themeColor="hyperlink" w:themeShade="80"/>
                              </w:rPr>
                              <w:t>4.2.2.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</w:rPr>
                              <w:t>Process make changes document on SVN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_Toc376275202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3"/>
                            <w:tabs>
                              <w:tab w:val="left" w:pos="132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203" w:history="1">
                            <w:r w:rsidR="0080231A" w:rsidRPr="00403905">
                              <w:rPr>
                                <w:rStyle w:val="Hyperlink"/>
                                <w:i/>
                                <w:noProof/>
                                <w:color w:val="023160" w:themeColor="hyperlink" w:themeShade="80"/>
                                <w:lang w:val="en-US"/>
                              </w:rPr>
                              <w:t>4.2.3.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  <w:lang w:val="en-US"/>
                              </w:rPr>
                              <w:t>Process submit task to repository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_Toc376275203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3"/>
                            <w:tabs>
                              <w:tab w:val="left" w:pos="132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204" w:history="1">
                            <w:r w:rsidR="0080231A" w:rsidRPr="00403905">
                              <w:rPr>
                                <w:rStyle w:val="Hyperlink"/>
                                <w:i/>
                                <w:noProof/>
                                <w:color w:val="023160" w:themeColor="hyperlink" w:themeShade="80"/>
                                <w:lang w:val="en-US"/>
                              </w:rPr>
                              <w:t>4.2.4.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  <w:lang w:val="en-US"/>
                              </w:rPr>
                              <w:t>Tool for access to the repository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_Toc376275204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3"/>
                            <w:tabs>
                              <w:tab w:val="left" w:pos="132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205" w:history="1">
                            <w:r w:rsidR="0080231A" w:rsidRPr="00403905">
                              <w:rPr>
                                <w:rStyle w:val="Hyperlink"/>
                                <w:i/>
                                <w:noProof/>
                                <w:color w:val="023160" w:themeColor="hyperlink" w:themeShade="80"/>
                                <w:lang w:val="en-US"/>
                              </w:rPr>
                              <w:t>4.2.5.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  <w:lang w:val="en-US"/>
                              </w:rPr>
                              <w:t>Tool for edit document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_Toc376275205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80231A" w:rsidRDefault="00C14F9F">
                          <w:pPr>
                            <w:pStyle w:val="TOC3"/>
                            <w:tabs>
                              <w:tab w:val="left" w:pos="132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5206" w:history="1">
                            <w:r w:rsidR="0080231A" w:rsidRPr="00403905">
                              <w:rPr>
                                <w:rStyle w:val="Hyperlink"/>
                                <w:i/>
                                <w:noProof/>
                                <w:color w:val="023160" w:themeColor="hyperlink" w:themeShade="80"/>
                                <w:lang w:val="en-US"/>
                              </w:rPr>
                              <w:t>4.2.6.</w:t>
                            </w:r>
                            <w:r w:rsidR="008023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80231A" w:rsidRPr="00403905">
                              <w:rPr>
                                <w:rStyle w:val="Hyperlink"/>
                                <w:noProof/>
                                <w:color w:val="023160" w:themeColor="hyperlink" w:themeShade="80"/>
                                <w:lang w:val="en-US"/>
                              </w:rPr>
                              <w:t>Organize for store document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instrText xml:space="preserve"> PAGEREF _Toc376275206 \h </w:instrTex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 w:rsidR="008023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05085" w:rsidRDefault="00605085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605085" w:rsidRPr="00552B59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F4E79"/>
                          <w:lang w:val="en-US"/>
                        </w:rPr>
                      </w:pPr>
                      <w:r w:rsidRPr="00552B59">
                        <w:rPr>
                          <w:rFonts w:ascii="Tahoma" w:hAnsi="Tahoma" w:cs="Tahoma"/>
                          <w:color w:val="1F4E7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31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C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o3saTmpWzBtZPYCC&#10;lQSBgRZh7sGikeoHRgPMkAzr7zuqGEbtBwGvIAkJsUPHbchsHsFGnVs25xYqSoDKsMFoWq7MNKh2&#10;veLbBiJN707Ia3g5NXeifsrq8N5gTjhuh5lmB9H53nk9Td7lLwA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EvLXC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605085" w:rsidRPr="006D46E0" w:rsidRDefault="00605085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6F72A7">
        <w:rPr>
          <w:rFonts w:asciiTheme="majorHAnsi" w:hAnsiTheme="majorHAnsi" w:cstheme="majorHAnsi"/>
          <w:sz w:val="24"/>
          <w:szCs w:val="24"/>
        </w:rPr>
        <w:br w:type="page"/>
      </w:r>
    </w:p>
    <w:p w:rsidR="00552B59" w:rsidRPr="00FF4B0F" w:rsidRDefault="00D47689" w:rsidP="00A35D2D">
      <w:pPr>
        <w:pStyle w:val="Heading1"/>
        <w:numPr>
          <w:ilvl w:val="0"/>
          <w:numId w:val="4"/>
        </w:numPr>
        <w:rPr>
          <w:rStyle w:val="SubtleReference"/>
          <w:smallCaps w:val="0"/>
          <w:color w:val="1F3864" w:themeColor="accent5" w:themeShade="80"/>
          <w:sz w:val="28"/>
          <w:u w:val="none"/>
        </w:rPr>
      </w:pPr>
      <w:bookmarkStart w:id="0" w:name="_Toc367930287"/>
      <w:bookmarkStart w:id="1" w:name="_Toc368055103"/>
      <w:bookmarkStart w:id="2" w:name="_Toc371593895"/>
      <w:bookmarkStart w:id="3" w:name="_Toc376255734"/>
      <w:bookmarkStart w:id="4" w:name="_Toc376255825"/>
      <w:bookmarkStart w:id="5" w:name="_Toc376255842"/>
      <w:bookmarkStart w:id="6" w:name="_Toc376274501"/>
      <w:bookmarkStart w:id="7" w:name="_Toc376274650"/>
      <w:bookmarkStart w:id="8" w:name="_Toc376274914"/>
      <w:bookmarkStart w:id="9" w:name="_Toc376275016"/>
      <w:bookmarkStart w:id="10" w:name="_Toc376275191"/>
      <w:r>
        <w:rPr>
          <w:rStyle w:val="SubtleReference"/>
          <w:smallCaps w:val="0"/>
          <w:color w:val="1F3864" w:themeColor="accent5" w:themeShade="80"/>
          <w:sz w:val="28"/>
          <w:u w:val="none"/>
          <w:lang w:val="en-US"/>
        </w:rPr>
        <w:lastRenderedPageBreak/>
        <w:t>Project’s m</w:t>
      </w:r>
      <w:r>
        <w:rPr>
          <w:rStyle w:val="SubtleReference"/>
          <w:smallCaps w:val="0"/>
          <w:color w:val="1F3864" w:themeColor="accent5" w:themeShade="80"/>
          <w:sz w:val="28"/>
          <w:u w:val="none"/>
        </w:rPr>
        <w:t>ember l</w:t>
      </w:r>
      <w:r w:rsidR="00FF4B0F" w:rsidRPr="00FF4B0F">
        <w:rPr>
          <w:rStyle w:val="SubtleReference"/>
          <w:smallCaps w:val="0"/>
          <w:color w:val="1F3864" w:themeColor="accent5" w:themeShade="80"/>
          <w:sz w:val="28"/>
          <w:u w:val="none"/>
        </w:rPr>
        <w:t>ists</w:t>
      </w:r>
      <w:bookmarkEnd w:id="0"/>
      <w:r w:rsidR="00FF4B0F" w:rsidRPr="00FF4B0F">
        <w:rPr>
          <w:rStyle w:val="SubtleReference"/>
          <w:smallCaps w:val="0"/>
          <w:color w:val="1F3864" w:themeColor="accent5" w:themeShade="80"/>
          <w:sz w:val="28"/>
          <w:u w:val="none"/>
        </w:rPr>
        <w:t>:</w:t>
      </w:r>
      <w:bookmarkStart w:id="11" w:name="_Toc36793028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1345"/>
        <w:gridCol w:w="6660"/>
      </w:tblGrid>
      <w:tr w:rsidR="00D44958" w:rsidRPr="006F72A7" w:rsidTr="00D47689">
        <w:trPr>
          <w:jc w:val="center"/>
        </w:trPr>
        <w:tc>
          <w:tcPr>
            <w:tcW w:w="1345" w:type="dxa"/>
            <w:shd w:val="clear" w:color="auto" w:fill="1F3864" w:themeFill="accent5" w:themeFillShade="80"/>
          </w:tcPr>
          <w:p w:rsidR="00D44958" w:rsidRPr="00D47689" w:rsidRDefault="00D47689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6660" w:type="dxa"/>
            <w:shd w:val="clear" w:color="auto" w:fill="1F3864" w:themeFill="accent5" w:themeFillShade="80"/>
          </w:tcPr>
          <w:p w:rsidR="00D44958" w:rsidRPr="00D47689" w:rsidRDefault="00D47689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</w:tc>
      </w:tr>
      <w:tr w:rsidR="00D44958" w:rsidRPr="006F72A7" w:rsidTr="006D46E0">
        <w:trPr>
          <w:jc w:val="center"/>
        </w:trPr>
        <w:tc>
          <w:tcPr>
            <w:tcW w:w="1345" w:type="dxa"/>
          </w:tcPr>
          <w:p w:rsidR="00D44958" w:rsidRPr="006F72A7" w:rsidRDefault="00D44958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6F72A7" w:rsidRDefault="00D44958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6F72A7" w:rsidTr="006D46E0">
        <w:trPr>
          <w:jc w:val="center"/>
        </w:trPr>
        <w:tc>
          <w:tcPr>
            <w:tcW w:w="1345" w:type="dxa"/>
          </w:tcPr>
          <w:p w:rsidR="00D44958" w:rsidRPr="006F72A7" w:rsidRDefault="00D44958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6F72A7" w:rsidRDefault="00D44958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6F72A7" w:rsidTr="006D46E0">
        <w:trPr>
          <w:jc w:val="center"/>
        </w:trPr>
        <w:tc>
          <w:tcPr>
            <w:tcW w:w="1345" w:type="dxa"/>
          </w:tcPr>
          <w:p w:rsidR="00D44958" w:rsidRPr="006F72A7" w:rsidRDefault="00D44958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6F72A7" w:rsidRDefault="00D44958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6F72A7" w:rsidTr="006D46E0">
        <w:trPr>
          <w:jc w:val="center"/>
        </w:trPr>
        <w:tc>
          <w:tcPr>
            <w:tcW w:w="1345" w:type="dxa"/>
          </w:tcPr>
          <w:p w:rsidR="00D44958" w:rsidRPr="006F72A7" w:rsidRDefault="00D44958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6F72A7" w:rsidRDefault="00D44958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8F473A" w:rsidRPr="006F72A7" w:rsidTr="006D46E0">
        <w:trPr>
          <w:jc w:val="center"/>
        </w:trPr>
        <w:tc>
          <w:tcPr>
            <w:tcW w:w="1345" w:type="dxa"/>
          </w:tcPr>
          <w:p w:rsidR="008F473A" w:rsidRPr="006F72A7" w:rsidRDefault="008F473A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660" w:type="dxa"/>
          </w:tcPr>
          <w:p w:rsidR="008F473A" w:rsidRPr="006F72A7" w:rsidRDefault="008F473A" w:rsidP="00FF4B0F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DF7A22" w:rsidRDefault="00DF7A22" w:rsidP="00A35D2D">
      <w:pPr>
        <w:pStyle w:val="Heading1"/>
        <w:numPr>
          <w:ilvl w:val="0"/>
          <w:numId w:val="4"/>
        </w:numPr>
        <w:rPr>
          <w:rStyle w:val="SubtleReference"/>
          <w:smallCaps w:val="0"/>
          <w:color w:val="1F3864" w:themeColor="accent5" w:themeShade="80"/>
          <w:sz w:val="28"/>
          <w:u w:val="none"/>
        </w:rPr>
      </w:pPr>
      <w:bookmarkStart w:id="12" w:name="_Toc368055104"/>
      <w:bookmarkStart w:id="13" w:name="_Toc371593896"/>
      <w:bookmarkStart w:id="14" w:name="_Toc376255735"/>
      <w:bookmarkStart w:id="15" w:name="_Toc376255826"/>
      <w:bookmarkStart w:id="16" w:name="_Toc376255843"/>
      <w:bookmarkStart w:id="17" w:name="_Toc376274502"/>
      <w:bookmarkStart w:id="18" w:name="_Toc376274651"/>
      <w:bookmarkStart w:id="19" w:name="_Toc376274915"/>
      <w:bookmarkStart w:id="20" w:name="_Toc376275017"/>
      <w:bookmarkStart w:id="21" w:name="_Toc376275192"/>
    </w:p>
    <w:p w:rsidR="00DF7A22" w:rsidRDefault="00DF7A22">
      <w:pPr>
        <w:spacing w:after="0" w:line="240" w:lineRule="auto"/>
        <w:rPr>
          <w:rStyle w:val="SubtleReference"/>
          <w:rFonts w:asciiTheme="majorHAnsi" w:eastAsiaTheme="majorEastAsia" w:hAnsiTheme="majorHAnsi" w:cstheme="majorBidi"/>
          <w:b/>
          <w:bCs/>
          <w:smallCaps w:val="0"/>
          <w:color w:val="1F3864" w:themeColor="accent5" w:themeShade="80"/>
          <w:kern w:val="32"/>
          <w:sz w:val="28"/>
          <w:szCs w:val="32"/>
          <w:u w:val="none"/>
        </w:rPr>
      </w:pPr>
      <w:r>
        <w:rPr>
          <w:rStyle w:val="SubtleReference"/>
          <w:smallCaps w:val="0"/>
          <w:color w:val="1F3864" w:themeColor="accent5" w:themeShade="80"/>
          <w:sz w:val="28"/>
          <w:u w:val="none"/>
        </w:rPr>
        <w:br w:type="page"/>
      </w:r>
    </w:p>
    <w:p w:rsidR="00552B59" w:rsidRPr="00FF4B0F" w:rsidRDefault="00FF4B0F" w:rsidP="00A35D2D">
      <w:pPr>
        <w:pStyle w:val="Heading1"/>
        <w:numPr>
          <w:ilvl w:val="0"/>
          <w:numId w:val="4"/>
        </w:numPr>
        <w:rPr>
          <w:color w:val="1F3864" w:themeColor="accent5" w:themeShade="80"/>
          <w:sz w:val="28"/>
        </w:rPr>
      </w:pPr>
      <w:bookmarkStart w:id="22" w:name="_GoBack"/>
      <w:bookmarkEnd w:id="22"/>
      <w:r w:rsidRPr="00FF4B0F">
        <w:rPr>
          <w:rStyle w:val="SubtleReference"/>
          <w:smallCaps w:val="0"/>
          <w:color w:val="1F3864" w:themeColor="accent5" w:themeShade="80"/>
          <w:sz w:val="28"/>
          <w:u w:val="none"/>
        </w:rPr>
        <w:lastRenderedPageBreak/>
        <w:t>Introduction</w:t>
      </w:r>
      <w:bookmarkStart w:id="23" w:name="_Toc367930289"/>
      <w:bookmarkEnd w:id="11"/>
      <w:r w:rsidRPr="00FF4B0F">
        <w:rPr>
          <w:color w:val="1F3864" w:themeColor="accent5" w:themeShade="80"/>
          <w:sz w:val="28"/>
        </w:rPr>
        <w:t>: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E55C02" w:rsidRDefault="00FF4B0F" w:rsidP="00A35D2D">
      <w:pPr>
        <w:pStyle w:val="Heading2"/>
        <w:numPr>
          <w:ilvl w:val="1"/>
          <w:numId w:val="4"/>
        </w:numPr>
        <w:ind w:left="900" w:hanging="540"/>
        <w:rPr>
          <w:rStyle w:val="SubtleReference"/>
          <w:smallCaps w:val="0"/>
          <w:color w:val="1F3864" w:themeColor="accent5" w:themeShade="80"/>
          <w:sz w:val="24"/>
          <w:u w:val="none"/>
        </w:rPr>
      </w:pPr>
      <w:bookmarkStart w:id="24" w:name="_Toc368055105"/>
      <w:bookmarkStart w:id="25" w:name="_Toc371593897"/>
      <w:bookmarkStart w:id="26" w:name="_Toc376255736"/>
      <w:bookmarkStart w:id="27" w:name="_Toc376255827"/>
      <w:bookmarkStart w:id="28" w:name="_Toc376255844"/>
      <w:bookmarkStart w:id="29" w:name="_Toc376274503"/>
      <w:bookmarkStart w:id="30" w:name="_Toc376274652"/>
      <w:bookmarkStart w:id="31" w:name="_Toc376274916"/>
      <w:bookmarkStart w:id="32" w:name="_Toc376275018"/>
      <w:bookmarkStart w:id="33" w:name="_Toc376275193"/>
      <w:r w:rsidRPr="00FF4B0F">
        <w:rPr>
          <w:rStyle w:val="SubtleReference"/>
          <w:smallCaps w:val="0"/>
          <w:color w:val="1F3864" w:themeColor="accent5" w:themeShade="80"/>
          <w:sz w:val="24"/>
          <w:u w:val="none"/>
        </w:rPr>
        <w:t>Purpose:</w:t>
      </w:r>
      <w:bookmarkStart w:id="34" w:name="_Toc368055106"/>
      <w:bookmarkStart w:id="35" w:name="_Toc371593898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D47689" w:rsidRPr="00D47689" w:rsidRDefault="00D47689" w:rsidP="00D47689">
      <w:pPr>
        <w:rPr>
          <w:rFonts w:asciiTheme="majorHAnsi" w:hAnsiTheme="majorHAnsi" w:cstheme="majorHAnsi"/>
          <w:i/>
          <w:sz w:val="24"/>
          <w:lang w:val="en-US"/>
        </w:rPr>
      </w:pPr>
      <w:r w:rsidRPr="00D47689">
        <w:rPr>
          <w:rFonts w:asciiTheme="majorHAnsi" w:hAnsiTheme="majorHAnsi" w:cstheme="majorHAnsi"/>
          <w:i/>
          <w:sz w:val="24"/>
          <w:lang w:val="en-US"/>
        </w:rPr>
        <w:t>[Description purpose of document]</w:t>
      </w:r>
    </w:p>
    <w:p w:rsidR="00D20FAC" w:rsidRDefault="00FF4B0F" w:rsidP="00A35D2D">
      <w:pPr>
        <w:pStyle w:val="Heading2"/>
        <w:numPr>
          <w:ilvl w:val="1"/>
          <w:numId w:val="4"/>
        </w:numPr>
        <w:ind w:left="900" w:hanging="540"/>
        <w:rPr>
          <w:rStyle w:val="SubtleReference"/>
          <w:smallCaps w:val="0"/>
          <w:color w:val="1F3864" w:themeColor="accent5" w:themeShade="80"/>
          <w:sz w:val="24"/>
          <w:u w:val="none"/>
        </w:rPr>
      </w:pPr>
      <w:bookmarkStart w:id="36" w:name="_Toc376255737"/>
      <w:bookmarkStart w:id="37" w:name="_Toc376255828"/>
      <w:bookmarkStart w:id="38" w:name="_Toc376255845"/>
      <w:bookmarkStart w:id="39" w:name="_Toc376274504"/>
      <w:bookmarkStart w:id="40" w:name="_Toc376274653"/>
      <w:bookmarkStart w:id="41" w:name="_Toc376274917"/>
      <w:bookmarkStart w:id="42" w:name="_Toc376275019"/>
      <w:bookmarkStart w:id="43" w:name="_Toc376275194"/>
      <w:r w:rsidRPr="00FF4B0F">
        <w:rPr>
          <w:rStyle w:val="SubtleReference"/>
          <w:smallCaps w:val="0"/>
          <w:color w:val="1F3864" w:themeColor="accent5" w:themeShade="80"/>
          <w:sz w:val="24"/>
          <w:u w:val="none"/>
        </w:rPr>
        <w:t>Audience: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FF4B0F">
        <w:rPr>
          <w:rStyle w:val="SubtleReference"/>
          <w:smallCaps w:val="0"/>
          <w:color w:val="1F3864" w:themeColor="accent5" w:themeShade="80"/>
          <w:sz w:val="24"/>
          <w:u w:val="none"/>
        </w:rPr>
        <w:t xml:space="preserve"> </w:t>
      </w:r>
    </w:p>
    <w:p w:rsidR="006A4515" w:rsidRPr="00D47689" w:rsidRDefault="00D47689" w:rsidP="006074AD">
      <w:pPr>
        <w:jc w:val="both"/>
        <w:rPr>
          <w:rStyle w:val="SubtleReference"/>
          <w:rFonts w:asciiTheme="majorHAnsi" w:hAnsiTheme="majorHAnsi" w:cstheme="majorHAnsi"/>
          <w:b/>
          <w:i/>
          <w:smallCaps w:val="0"/>
          <w:color w:val="1F4E79" w:themeColor="accent1" w:themeShade="80"/>
          <w:sz w:val="24"/>
          <w:u w:val="none"/>
        </w:rPr>
      </w:pPr>
      <w:bookmarkStart w:id="44" w:name="_Toc376255740"/>
      <w:bookmarkStart w:id="45" w:name="_Toc376255831"/>
      <w:bookmarkStart w:id="46" w:name="_Toc376255848"/>
      <w:bookmarkStart w:id="47" w:name="_Toc367930290"/>
      <w:bookmarkEnd w:id="23"/>
      <w:bookmarkEnd w:id="34"/>
      <w:bookmarkEnd w:id="35"/>
      <w:r w:rsidRPr="00D47689">
        <w:rPr>
          <w:rFonts w:asciiTheme="majorHAnsi" w:hAnsiTheme="majorHAnsi" w:cstheme="majorHAnsi"/>
          <w:i/>
          <w:sz w:val="24"/>
        </w:rPr>
        <w:t>[Description document's audience]</w:t>
      </w:r>
    </w:p>
    <w:p w:rsidR="006A4515" w:rsidRDefault="006A4515">
      <w:pPr>
        <w:spacing w:after="0" w:line="240" w:lineRule="auto"/>
        <w:rPr>
          <w:rStyle w:val="SubtleReference"/>
          <w:rFonts w:asciiTheme="majorHAnsi" w:eastAsiaTheme="majorEastAsia" w:hAnsiTheme="majorHAnsi" w:cstheme="majorHAnsi"/>
          <w:b/>
          <w:bCs/>
          <w:smallCaps w:val="0"/>
          <w:color w:val="0070C0"/>
          <w:kern w:val="32"/>
          <w:sz w:val="24"/>
          <w:szCs w:val="24"/>
          <w:u w:val="none"/>
        </w:rPr>
      </w:pPr>
      <w:r>
        <w:rPr>
          <w:rStyle w:val="SubtleReference"/>
          <w:rFonts w:cstheme="majorHAnsi"/>
          <w:smallCaps w:val="0"/>
          <w:color w:val="0070C0"/>
          <w:sz w:val="24"/>
          <w:szCs w:val="24"/>
          <w:u w:val="none"/>
        </w:rPr>
        <w:br w:type="page"/>
      </w:r>
    </w:p>
    <w:p w:rsidR="007D5F93" w:rsidRPr="00271FC6" w:rsidRDefault="00271FC6" w:rsidP="00A35D2D">
      <w:pPr>
        <w:pStyle w:val="Heading1"/>
        <w:numPr>
          <w:ilvl w:val="0"/>
          <w:numId w:val="1"/>
        </w:numPr>
        <w:rPr>
          <w:rStyle w:val="SubtleReference"/>
          <w:smallCaps w:val="0"/>
          <w:color w:val="1F3864" w:themeColor="accent5" w:themeShade="80"/>
          <w:sz w:val="28"/>
          <w:u w:val="none"/>
        </w:rPr>
      </w:pPr>
      <w:bookmarkStart w:id="48" w:name="_Toc376274505"/>
      <w:bookmarkStart w:id="49" w:name="_Toc376274654"/>
      <w:bookmarkStart w:id="50" w:name="_Toc376274918"/>
      <w:bookmarkStart w:id="51" w:name="_Toc376275020"/>
      <w:bookmarkStart w:id="52" w:name="_Toc376275195"/>
      <w:r w:rsidRPr="00271FC6">
        <w:rPr>
          <w:rStyle w:val="SubtleReference"/>
          <w:smallCaps w:val="0"/>
          <w:color w:val="1F3864" w:themeColor="accent5" w:themeShade="80"/>
          <w:sz w:val="28"/>
          <w:u w:val="none"/>
        </w:rPr>
        <w:lastRenderedPageBreak/>
        <w:t>Configuration Management:</w:t>
      </w:r>
      <w:bookmarkEnd w:id="44"/>
      <w:bookmarkEnd w:id="45"/>
      <w:bookmarkEnd w:id="46"/>
      <w:bookmarkEnd w:id="48"/>
      <w:bookmarkEnd w:id="49"/>
      <w:bookmarkEnd w:id="50"/>
      <w:bookmarkEnd w:id="51"/>
      <w:bookmarkEnd w:id="52"/>
    </w:p>
    <w:p w:rsidR="005E57DF" w:rsidRPr="00271FC6" w:rsidRDefault="00271FC6" w:rsidP="00A35D2D">
      <w:pPr>
        <w:pStyle w:val="Heading2"/>
        <w:numPr>
          <w:ilvl w:val="1"/>
          <w:numId w:val="1"/>
        </w:numPr>
        <w:rPr>
          <w:color w:val="1F3864" w:themeColor="accent5" w:themeShade="80"/>
          <w:sz w:val="24"/>
        </w:rPr>
      </w:pPr>
      <w:bookmarkStart w:id="53" w:name="_Toc376274506"/>
      <w:bookmarkStart w:id="54" w:name="_Toc376274655"/>
      <w:bookmarkStart w:id="55" w:name="_Toc376274919"/>
      <w:bookmarkStart w:id="56" w:name="_Toc376275021"/>
      <w:bookmarkStart w:id="57" w:name="_Toc376275196"/>
      <w:r w:rsidRPr="00271FC6">
        <w:rPr>
          <w:color w:val="1F3864" w:themeColor="accent5" w:themeShade="80"/>
          <w:sz w:val="24"/>
        </w:rPr>
        <w:t>Organization:</w:t>
      </w:r>
      <w:bookmarkEnd w:id="53"/>
      <w:bookmarkEnd w:id="54"/>
      <w:bookmarkEnd w:id="55"/>
      <w:bookmarkEnd w:id="56"/>
      <w:bookmarkEnd w:id="57"/>
      <w:r w:rsidRPr="00271FC6">
        <w:rPr>
          <w:color w:val="1F3864" w:themeColor="accent5" w:themeShade="80"/>
          <w:sz w:val="24"/>
        </w:rPr>
        <w:t xml:space="preserve"> </w:t>
      </w:r>
    </w:p>
    <w:p w:rsidR="009E32E7" w:rsidRPr="00D47689" w:rsidRDefault="00D47689" w:rsidP="000A1F96">
      <w:pPr>
        <w:jc w:val="both"/>
        <w:rPr>
          <w:rFonts w:asciiTheme="majorHAnsi" w:hAnsiTheme="majorHAnsi" w:cstheme="majorHAnsi"/>
          <w:i/>
          <w:sz w:val="24"/>
          <w:szCs w:val="20"/>
          <w:lang w:val="en-US"/>
        </w:rPr>
      </w:pPr>
      <w:bookmarkStart w:id="58" w:name="_Toc376255742"/>
      <w:bookmarkStart w:id="59" w:name="_Toc376255833"/>
      <w:bookmarkStart w:id="60" w:name="_Toc376255850"/>
      <w:r w:rsidRPr="00D47689">
        <w:rPr>
          <w:rFonts w:asciiTheme="majorHAnsi" w:hAnsiTheme="majorHAnsi" w:cstheme="majorHAnsi"/>
          <w:i/>
          <w:sz w:val="24"/>
          <w:szCs w:val="20"/>
          <w:lang w:val="en-US"/>
        </w:rPr>
        <w:t>[Description organization of project]</w:t>
      </w:r>
    </w:p>
    <w:p w:rsidR="009E32E7" w:rsidRPr="00271FC6" w:rsidRDefault="00271FC6" w:rsidP="00A35D2D">
      <w:pPr>
        <w:pStyle w:val="Heading2"/>
        <w:numPr>
          <w:ilvl w:val="1"/>
          <w:numId w:val="1"/>
        </w:numPr>
        <w:rPr>
          <w:color w:val="1F3864" w:themeColor="accent5" w:themeShade="80"/>
          <w:sz w:val="24"/>
        </w:rPr>
      </w:pPr>
      <w:bookmarkStart w:id="61" w:name="_Toc376274507"/>
      <w:bookmarkStart w:id="62" w:name="_Toc376274656"/>
      <w:bookmarkStart w:id="63" w:name="_Toc376274920"/>
      <w:bookmarkStart w:id="64" w:name="_Toc376275022"/>
      <w:bookmarkStart w:id="65" w:name="_Toc376275197"/>
      <w:r w:rsidRPr="00271FC6">
        <w:rPr>
          <w:color w:val="1F3864" w:themeColor="accent5" w:themeShade="80"/>
          <w:sz w:val="24"/>
        </w:rPr>
        <w:t>Training</w:t>
      </w:r>
      <w:bookmarkEnd w:id="61"/>
      <w:bookmarkEnd w:id="62"/>
      <w:bookmarkEnd w:id="63"/>
      <w:bookmarkEnd w:id="64"/>
      <w:bookmarkEnd w:id="65"/>
      <w:r w:rsidRPr="00271FC6">
        <w:rPr>
          <w:color w:val="1F3864" w:themeColor="accent5" w:themeShade="80"/>
          <w:sz w:val="24"/>
        </w:rPr>
        <w:t xml:space="preserve"> </w:t>
      </w:r>
    </w:p>
    <w:p w:rsidR="009E32E7" w:rsidRPr="00D47689" w:rsidRDefault="00D47689" w:rsidP="00D47689">
      <w:pPr>
        <w:jc w:val="both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D47689">
        <w:rPr>
          <w:rFonts w:asciiTheme="majorHAnsi" w:hAnsiTheme="majorHAnsi" w:cstheme="majorHAnsi"/>
          <w:i/>
          <w:sz w:val="24"/>
          <w:szCs w:val="24"/>
          <w:lang w:val="en-US"/>
        </w:rPr>
        <w:t>[Description all type of training that need to implement configuration]</w:t>
      </w:r>
    </w:p>
    <w:p w:rsidR="00DF7A22" w:rsidRDefault="00DF7A2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1F3864" w:themeColor="accent5" w:themeShade="80"/>
          <w:kern w:val="32"/>
          <w:sz w:val="28"/>
          <w:szCs w:val="32"/>
        </w:rPr>
      </w:pPr>
      <w:bookmarkStart w:id="66" w:name="_Toc376274508"/>
      <w:bookmarkStart w:id="67" w:name="_Toc376274657"/>
      <w:bookmarkStart w:id="68" w:name="_Toc376274921"/>
      <w:bookmarkStart w:id="69" w:name="_Toc376275023"/>
      <w:bookmarkStart w:id="70" w:name="_Toc376275198"/>
      <w:r>
        <w:rPr>
          <w:color w:val="1F3864" w:themeColor="accent5" w:themeShade="80"/>
          <w:sz w:val="28"/>
        </w:rPr>
        <w:br w:type="page"/>
      </w:r>
    </w:p>
    <w:p w:rsidR="009E32E7" w:rsidRPr="00271FC6" w:rsidRDefault="00271FC6" w:rsidP="00A35D2D">
      <w:pPr>
        <w:pStyle w:val="Heading1"/>
        <w:numPr>
          <w:ilvl w:val="0"/>
          <w:numId w:val="1"/>
        </w:numPr>
        <w:rPr>
          <w:color w:val="1F3864" w:themeColor="accent5" w:themeShade="80"/>
          <w:sz w:val="28"/>
        </w:rPr>
      </w:pPr>
      <w:r w:rsidRPr="00271FC6">
        <w:rPr>
          <w:color w:val="1F3864" w:themeColor="accent5" w:themeShade="80"/>
          <w:sz w:val="28"/>
        </w:rPr>
        <w:lastRenderedPageBreak/>
        <w:t>Configuration Management Guide</w:t>
      </w:r>
      <w:bookmarkEnd w:id="66"/>
      <w:bookmarkEnd w:id="67"/>
      <w:bookmarkEnd w:id="68"/>
      <w:bookmarkEnd w:id="69"/>
      <w:bookmarkEnd w:id="70"/>
    </w:p>
    <w:p w:rsidR="009E32E7" w:rsidRDefault="00271FC6" w:rsidP="00A35D2D">
      <w:pPr>
        <w:pStyle w:val="Heading2"/>
        <w:numPr>
          <w:ilvl w:val="1"/>
          <w:numId w:val="1"/>
        </w:numPr>
        <w:rPr>
          <w:color w:val="1F3864" w:themeColor="accent5" w:themeShade="80"/>
          <w:sz w:val="24"/>
        </w:rPr>
      </w:pPr>
      <w:bookmarkStart w:id="71" w:name="_Toc376274509"/>
      <w:bookmarkStart w:id="72" w:name="_Toc376274658"/>
      <w:bookmarkStart w:id="73" w:name="_Toc376274922"/>
      <w:bookmarkStart w:id="74" w:name="_Toc376275024"/>
      <w:bookmarkStart w:id="75" w:name="_Toc376275199"/>
      <w:r w:rsidRPr="00271FC6">
        <w:rPr>
          <w:color w:val="1F3864" w:themeColor="accent5" w:themeShade="80"/>
          <w:sz w:val="24"/>
        </w:rPr>
        <w:t>Configuration Items</w:t>
      </w:r>
      <w:bookmarkEnd w:id="71"/>
      <w:bookmarkEnd w:id="72"/>
      <w:bookmarkEnd w:id="73"/>
      <w:bookmarkEnd w:id="74"/>
      <w:bookmarkEnd w:id="75"/>
    </w:p>
    <w:p w:rsidR="00D47689" w:rsidRPr="00D47689" w:rsidRDefault="00D47689" w:rsidP="00D47689">
      <w:pPr>
        <w:rPr>
          <w:rFonts w:asciiTheme="majorHAnsi" w:hAnsiTheme="majorHAnsi" w:cstheme="majorHAnsi"/>
          <w:i/>
          <w:sz w:val="24"/>
          <w:lang w:val="en-US"/>
        </w:rPr>
      </w:pPr>
      <w:r w:rsidRPr="00D47689">
        <w:rPr>
          <w:rFonts w:asciiTheme="majorHAnsi" w:hAnsiTheme="majorHAnsi" w:cstheme="majorHAnsi"/>
          <w:i/>
          <w:sz w:val="24"/>
          <w:lang w:val="en-US"/>
        </w:rPr>
        <w:t>[Description Configuration items that is controlled in project]</w:t>
      </w:r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706"/>
        <w:gridCol w:w="1469"/>
        <w:gridCol w:w="6825"/>
      </w:tblGrid>
      <w:tr w:rsidR="009E32E7" w:rsidRPr="000A1F96" w:rsidTr="00160F4C">
        <w:trPr>
          <w:trHeight w:val="70"/>
        </w:trPr>
        <w:tc>
          <w:tcPr>
            <w:tcW w:w="706" w:type="dxa"/>
            <w:shd w:val="clear" w:color="auto" w:fill="1F3864" w:themeFill="accent5" w:themeFillShade="80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A1F96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469" w:type="dxa"/>
            <w:shd w:val="clear" w:color="auto" w:fill="1F3864" w:themeFill="accent5" w:themeFillShade="80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A1F96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6825" w:type="dxa"/>
            <w:shd w:val="clear" w:color="auto" w:fill="1F3864" w:themeFill="accent5" w:themeFillShade="80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A1F96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Item list</w:t>
            </w:r>
          </w:p>
        </w:tc>
      </w:tr>
      <w:tr w:rsidR="009E32E7" w:rsidRPr="000A1F96" w:rsidTr="00160F4C">
        <w:trPr>
          <w:trHeight w:val="70"/>
        </w:trPr>
        <w:tc>
          <w:tcPr>
            <w:tcW w:w="706" w:type="dxa"/>
            <w:shd w:val="clear" w:color="auto" w:fill="D9D9D9"/>
          </w:tcPr>
          <w:p w:rsidR="009E32E7" w:rsidRPr="00160F4C" w:rsidRDefault="009E32E7" w:rsidP="00160F4C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D9D9D9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D9D9D9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E32E7" w:rsidRPr="000A1F96" w:rsidTr="00160F4C">
        <w:trPr>
          <w:trHeight w:val="92"/>
        </w:trPr>
        <w:tc>
          <w:tcPr>
            <w:tcW w:w="706" w:type="dxa"/>
            <w:vMerge w:val="restart"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vMerge w:val="restart"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E32E7" w:rsidRPr="000A1F96" w:rsidTr="00160F4C">
        <w:tc>
          <w:tcPr>
            <w:tcW w:w="706" w:type="dxa"/>
            <w:vMerge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vMerge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D9D9D9"/>
          </w:tcPr>
          <w:p w:rsidR="009E32E7" w:rsidRPr="000A1F96" w:rsidRDefault="009E32E7" w:rsidP="00E20FAF">
            <w:pPr>
              <w:pStyle w:val="ListParagraph"/>
              <w:tabs>
                <w:tab w:val="left" w:pos="3945"/>
              </w:tabs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60F4C" w:rsidRPr="000A1F96" w:rsidTr="00160F4C">
        <w:tc>
          <w:tcPr>
            <w:tcW w:w="706" w:type="dxa"/>
            <w:vMerge w:val="restart"/>
            <w:shd w:val="clear" w:color="auto" w:fill="D9D9D9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vMerge w:val="restart"/>
            <w:shd w:val="clear" w:color="auto" w:fill="D9D9D9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60F4C" w:rsidRPr="000A1F96" w:rsidTr="00160F4C">
        <w:tc>
          <w:tcPr>
            <w:tcW w:w="706" w:type="dxa"/>
            <w:vMerge/>
            <w:shd w:val="clear" w:color="auto" w:fill="D9D9D9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vMerge/>
            <w:shd w:val="clear" w:color="auto" w:fill="D9D9D9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D9D9D9" w:themeFill="background1" w:themeFillShade="D9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E32E7" w:rsidRPr="000A1F96" w:rsidTr="00160F4C">
        <w:tc>
          <w:tcPr>
            <w:tcW w:w="706" w:type="dxa"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FFFFFF" w:themeFill="background1"/>
          </w:tcPr>
          <w:p w:rsidR="009E32E7" w:rsidRPr="000A1F96" w:rsidRDefault="009E32E7" w:rsidP="00C06063">
            <w:pPr>
              <w:pStyle w:val="ListParagraph"/>
              <w:keepNext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9E32E7" w:rsidRPr="00F94590" w:rsidRDefault="00271FC6" w:rsidP="00A35D2D">
      <w:pPr>
        <w:pStyle w:val="Heading2"/>
        <w:numPr>
          <w:ilvl w:val="1"/>
          <w:numId w:val="1"/>
        </w:numPr>
        <w:rPr>
          <w:color w:val="1F3864" w:themeColor="accent5" w:themeShade="80"/>
          <w:sz w:val="24"/>
        </w:rPr>
      </w:pPr>
      <w:bookmarkStart w:id="76" w:name="_Toc376274510"/>
      <w:bookmarkStart w:id="77" w:name="_Toc376274659"/>
      <w:bookmarkStart w:id="78" w:name="_Toc376274923"/>
      <w:bookmarkStart w:id="79" w:name="_Toc376275025"/>
      <w:bookmarkStart w:id="80" w:name="_Toc376275200"/>
      <w:r w:rsidRPr="00F94590">
        <w:rPr>
          <w:color w:val="1F3864" w:themeColor="accent5" w:themeShade="80"/>
          <w:sz w:val="24"/>
        </w:rPr>
        <w:t>Configuration Items Guide</w:t>
      </w:r>
      <w:bookmarkEnd w:id="76"/>
      <w:bookmarkEnd w:id="77"/>
      <w:bookmarkEnd w:id="78"/>
      <w:bookmarkEnd w:id="79"/>
      <w:bookmarkEnd w:id="80"/>
    </w:p>
    <w:p w:rsidR="00E20FAF" w:rsidRPr="00D47689" w:rsidRDefault="00D47689" w:rsidP="00E20FAF">
      <w:pPr>
        <w:rPr>
          <w:rFonts w:asciiTheme="majorHAnsi" w:hAnsiTheme="majorHAnsi" w:cstheme="majorHAnsi"/>
          <w:i/>
          <w:sz w:val="24"/>
          <w:lang w:val="en-US"/>
        </w:rPr>
      </w:pPr>
      <w:r w:rsidRPr="00D47689">
        <w:rPr>
          <w:rFonts w:asciiTheme="majorHAnsi" w:hAnsiTheme="majorHAnsi" w:cstheme="majorHAnsi"/>
          <w:i/>
          <w:sz w:val="24"/>
          <w:lang w:val="en-US"/>
        </w:rPr>
        <w:t>[Description configuration items guide step by step]</w:t>
      </w:r>
      <w:bookmarkEnd w:id="47"/>
      <w:bookmarkEnd w:id="58"/>
      <w:bookmarkEnd w:id="59"/>
      <w:bookmarkEnd w:id="60"/>
    </w:p>
    <w:sectPr w:rsidR="00E20FAF" w:rsidRPr="00D47689" w:rsidSect="009E32E7">
      <w:pgSz w:w="12240" w:h="15840" w:code="1"/>
      <w:pgMar w:top="172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F9F" w:rsidRDefault="00C14F9F" w:rsidP="0097517C">
      <w:pPr>
        <w:spacing w:after="0" w:line="240" w:lineRule="auto"/>
      </w:pPr>
      <w:r>
        <w:separator/>
      </w:r>
    </w:p>
  </w:endnote>
  <w:endnote w:type="continuationSeparator" w:id="0">
    <w:p w:rsidR="00C14F9F" w:rsidRDefault="00C14F9F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85" w:rsidRDefault="00605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F7A22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605085" w:rsidRDefault="00605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F9F" w:rsidRDefault="00C14F9F" w:rsidP="0097517C">
      <w:pPr>
        <w:spacing w:after="0" w:line="240" w:lineRule="auto"/>
      </w:pPr>
      <w:r>
        <w:separator/>
      </w:r>
    </w:p>
  </w:footnote>
  <w:footnote w:type="continuationSeparator" w:id="0">
    <w:p w:rsidR="00C14F9F" w:rsidRDefault="00C14F9F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333BE"/>
    <w:multiLevelType w:val="multilevel"/>
    <w:tmpl w:val="0F1E6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6050C4A"/>
    <w:multiLevelType w:val="hybridMultilevel"/>
    <w:tmpl w:val="B29CACC6"/>
    <w:lvl w:ilvl="0" w:tplc="A3E04BC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F3864" w:themeColor="accent5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50024"/>
    <w:multiLevelType w:val="multilevel"/>
    <w:tmpl w:val="80E6607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4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6EC42416"/>
    <w:multiLevelType w:val="multilevel"/>
    <w:tmpl w:val="1CD6915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11DFF"/>
    <w:rsid w:val="000241DE"/>
    <w:rsid w:val="0003006D"/>
    <w:rsid w:val="000408CE"/>
    <w:rsid w:val="00050832"/>
    <w:rsid w:val="00053BAD"/>
    <w:rsid w:val="00070121"/>
    <w:rsid w:val="00081D43"/>
    <w:rsid w:val="00087466"/>
    <w:rsid w:val="000A1F96"/>
    <w:rsid w:val="000A7419"/>
    <w:rsid w:val="000D1BEA"/>
    <w:rsid w:val="000D4849"/>
    <w:rsid w:val="000D6BBA"/>
    <w:rsid w:val="000F362F"/>
    <w:rsid w:val="000F4BB2"/>
    <w:rsid w:val="00124A08"/>
    <w:rsid w:val="00127097"/>
    <w:rsid w:val="00145242"/>
    <w:rsid w:val="0015123D"/>
    <w:rsid w:val="0015472B"/>
    <w:rsid w:val="00160F4C"/>
    <w:rsid w:val="001663EA"/>
    <w:rsid w:val="001677AF"/>
    <w:rsid w:val="00170716"/>
    <w:rsid w:val="0018392A"/>
    <w:rsid w:val="001839B9"/>
    <w:rsid w:val="00186A51"/>
    <w:rsid w:val="001C1C13"/>
    <w:rsid w:val="001D21DE"/>
    <w:rsid w:val="001F34EF"/>
    <w:rsid w:val="00202F88"/>
    <w:rsid w:val="00216765"/>
    <w:rsid w:val="00227A2F"/>
    <w:rsid w:val="00271FC6"/>
    <w:rsid w:val="0027269D"/>
    <w:rsid w:val="00275DC9"/>
    <w:rsid w:val="00284A51"/>
    <w:rsid w:val="00287BE6"/>
    <w:rsid w:val="002A41A5"/>
    <w:rsid w:val="002C1CA0"/>
    <w:rsid w:val="002E065E"/>
    <w:rsid w:val="002E0947"/>
    <w:rsid w:val="002E0D33"/>
    <w:rsid w:val="002F0F6A"/>
    <w:rsid w:val="00307523"/>
    <w:rsid w:val="0032351F"/>
    <w:rsid w:val="00332B23"/>
    <w:rsid w:val="00355E71"/>
    <w:rsid w:val="003701D0"/>
    <w:rsid w:val="003831C6"/>
    <w:rsid w:val="003B3AB4"/>
    <w:rsid w:val="003B6BA6"/>
    <w:rsid w:val="003C7C41"/>
    <w:rsid w:val="003D36D3"/>
    <w:rsid w:val="003D6E76"/>
    <w:rsid w:val="003E56A9"/>
    <w:rsid w:val="00423FA1"/>
    <w:rsid w:val="004464E3"/>
    <w:rsid w:val="00460F40"/>
    <w:rsid w:val="00470A56"/>
    <w:rsid w:val="00481EE3"/>
    <w:rsid w:val="004A7279"/>
    <w:rsid w:val="004C015F"/>
    <w:rsid w:val="004C1AED"/>
    <w:rsid w:val="004D2207"/>
    <w:rsid w:val="004D3DAF"/>
    <w:rsid w:val="00507243"/>
    <w:rsid w:val="00514031"/>
    <w:rsid w:val="005177F8"/>
    <w:rsid w:val="00542D33"/>
    <w:rsid w:val="00552B59"/>
    <w:rsid w:val="00555957"/>
    <w:rsid w:val="0057799C"/>
    <w:rsid w:val="005E57DF"/>
    <w:rsid w:val="00605085"/>
    <w:rsid w:val="006074AD"/>
    <w:rsid w:val="00632ECC"/>
    <w:rsid w:val="006461FF"/>
    <w:rsid w:val="00652BAE"/>
    <w:rsid w:val="00653B3B"/>
    <w:rsid w:val="006622F5"/>
    <w:rsid w:val="00676A24"/>
    <w:rsid w:val="00677FF8"/>
    <w:rsid w:val="006812CC"/>
    <w:rsid w:val="0068250F"/>
    <w:rsid w:val="00693567"/>
    <w:rsid w:val="00694C02"/>
    <w:rsid w:val="006A4515"/>
    <w:rsid w:val="006D2E7B"/>
    <w:rsid w:val="006D46E0"/>
    <w:rsid w:val="006D5BA3"/>
    <w:rsid w:val="006E7EC2"/>
    <w:rsid w:val="006F72A7"/>
    <w:rsid w:val="00716A89"/>
    <w:rsid w:val="00744CA3"/>
    <w:rsid w:val="00777C89"/>
    <w:rsid w:val="007C62BB"/>
    <w:rsid w:val="007C7EDA"/>
    <w:rsid w:val="007D2ABB"/>
    <w:rsid w:val="007D5F93"/>
    <w:rsid w:val="007F0399"/>
    <w:rsid w:val="0080231A"/>
    <w:rsid w:val="008278E4"/>
    <w:rsid w:val="00834251"/>
    <w:rsid w:val="00834290"/>
    <w:rsid w:val="008410B8"/>
    <w:rsid w:val="0084217C"/>
    <w:rsid w:val="008442BC"/>
    <w:rsid w:val="00851085"/>
    <w:rsid w:val="008675F2"/>
    <w:rsid w:val="00890B99"/>
    <w:rsid w:val="008A3530"/>
    <w:rsid w:val="008B7ECE"/>
    <w:rsid w:val="008C3FB7"/>
    <w:rsid w:val="008D7B87"/>
    <w:rsid w:val="008E031C"/>
    <w:rsid w:val="008F1870"/>
    <w:rsid w:val="008F473A"/>
    <w:rsid w:val="00906A66"/>
    <w:rsid w:val="00914FB1"/>
    <w:rsid w:val="00924F64"/>
    <w:rsid w:val="00953A4F"/>
    <w:rsid w:val="0095666C"/>
    <w:rsid w:val="00965D5E"/>
    <w:rsid w:val="0097517C"/>
    <w:rsid w:val="009975E2"/>
    <w:rsid w:val="009D192C"/>
    <w:rsid w:val="009E32E7"/>
    <w:rsid w:val="00A1414C"/>
    <w:rsid w:val="00A348EC"/>
    <w:rsid w:val="00A35D2D"/>
    <w:rsid w:val="00A44F0A"/>
    <w:rsid w:val="00A528E8"/>
    <w:rsid w:val="00A5652A"/>
    <w:rsid w:val="00A604FD"/>
    <w:rsid w:val="00A711E6"/>
    <w:rsid w:val="00A74330"/>
    <w:rsid w:val="00A82D6D"/>
    <w:rsid w:val="00AA6F3C"/>
    <w:rsid w:val="00AC3E48"/>
    <w:rsid w:val="00AE5F67"/>
    <w:rsid w:val="00AF72E4"/>
    <w:rsid w:val="00B05072"/>
    <w:rsid w:val="00B150A4"/>
    <w:rsid w:val="00B6111F"/>
    <w:rsid w:val="00B6516D"/>
    <w:rsid w:val="00B714BD"/>
    <w:rsid w:val="00B7266E"/>
    <w:rsid w:val="00B807EB"/>
    <w:rsid w:val="00B85B46"/>
    <w:rsid w:val="00B95A9D"/>
    <w:rsid w:val="00BB440C"/>
    <w:rsid w:val="00BB638F"/>
    <w:rsid w:val="00BE40B6"/>
    <w:rsid w:val="00C122F4"/>
    <w:rsid w:val="00C14F9F"/>
    <w:rsid w:val="00C3494C"/>
    <w:rsid w:val="00C425EB"/>
    <w:rsid w:val="00C441E9"/>
    <w:rsid w:val="00C4443E"/>
    <w:rsid w:val="00C47BE3"/>
    <w:rsid w:val="00C630B4"/>
    <w:rsid w:val="00C633BB"/>
    <w:rsid w:val="00CA0FBD"/>
    <w:rsid w:val="00CB3CFF"/>
    <w:rsid w:val="00CB54A6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47689"/>
    <w:rsid w:val="00D649FE"/>
    <w:rsid w:val="00DA20AC"/>
    <w:rsid w:val="00DD3C7A"/>
    <w:rsid w:val="00DD5009"/>
    <w:rsid w:val="00DF7A22"/>
    <w:rsid w:val="00E017EA"/>
    <w:rsid w:val="00E20A4F"/>
    <w:rsid w:val="00E20FAF"/>
    <w:rsid w:val="00E220CA"/>
    <w:rsid w:val="00E55C02"/>
    <w:rsid w:val="00E73D5B"/>
    <w:rsid w:val="00E752C6"/>
    <w:rsid w:val="00E845FA"/>
    <w:rsid w:val="00E90147"/>
    <w:rsid w:val="00E90638"/>
    <w:rsid w:val="00EB09F2"/>
    <w:rsid w:val="00EC28F9"/>
    <w:rsid w:val="00EE7C57"/>
    <w:rsid w:val="00EF0946"/>
    <w:rsid w:val="00EF42FE"/>
    <w:rsid w:val="00F16BE3"/>
    <w:rsid w:val="00F17A36"/>
    <w:rsid w:val="00F3071A"/>
    <w:rsid w:val="00F3153B"/>
    <w:rsid w:val="00F40CEA"/>
    <w:rsid w:val="00F57429"/>
    <w:rsid w:val="00F75CF3"/>
    <w:rsid w:val="00F85A1D"/>
    <w:rsid w:val="00F909D9"/>
    <w:rsid w:val="00F92B0D"/>
    <w:rsid w:val="00F94590"/>
    <w:rsid w:val="00FB5D94"/>
    <w:rsid w:val="00FD5C47"/>
    <w:rsid w:val="00FF4B0F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5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707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70716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F72A7"/>
    <w:pPr>
      <w:spacing w:after="100"/>
      <w:ind w:left="440"/>
    </w:pPr>
  </w:style>
  <w:style w:type="table" w:styleId="MediumShading2-Accent2">
    <w:name w:val="Medium Shading 2 Accent 2"/>
    <w:aliases w:val="POS_Table"/>
    <w:basedOn w:val="TableNormal"/>
    <w:uiPriority w:val="64"/>
    <w:rsid w:val="006A4515"/>
    <w:rPr>
      <w:rFonts w:asciiTheme="minorHAnsi" w:eastAsiaTheme="minorHAnsi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D8F0850-298E-47FD-919E-E7AC0BEA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216</TotalTime>
  <Pages>6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Ngoc Le</cp:lastModifiedBy>
  <cp:revision>36</cp:revision>
  <dcterms:created xsi:type="dcterms:W3CDTF">2013-12-25T03:28:00Z</dcterms:created>
  <dcterms:modified xsi:type="dcterms:W3CDTF">2013-12-31T11:20:00Z</dcterms:modified>
</cp:coreProperties>
</file>