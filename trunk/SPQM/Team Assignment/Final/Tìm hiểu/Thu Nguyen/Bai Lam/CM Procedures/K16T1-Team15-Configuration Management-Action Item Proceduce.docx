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28B" w:rsidRPr="00D4628B" w:rsidRDefault="00D4628B" w:rsidP="00D4628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D4628B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ACTION ITEM PROCEDURE</w:t>
                            </w: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D4628B" w:rsidRPr="00D4628B" w:rsidRDefault="00D4628B" w:rsidP="00D4628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D4628B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ACTION ITEM PROCEDURE</w:t>
                      </w: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4990" w:displacedByCustomXml="next"/>
    <w:bookmarkStart w:id="1" w:name="_Toc376187916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D4628B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8504" w:history="1">
            <w:r w:rsidR="00D4628B" w:rsidRPr="001302AF">
              <w:rPr>
                <w:rStyle w:val="Hyperlink"/>
              </w:rPr>
              <w:t>1.</w:t>
            </w:r>
            <w:r w:rsidR="00D4628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D4628B" w:rsidRPr="001302AF">
              <w:rPr>
                <w:rStyle w:val="Hyperlink"/>
              </w:rPr>
              <w:t>OVERVIEW</w:t>
            </w:r>
            <w:r w:rsidR="00D4628B">
              <w:rPr>
                <w:webHidden/>
              </w:rPr>
              <w:tab/>
            </w:r>
            <w:r w:rsidR="00D4628B">
              <w:rPr>
                <w:webHidden/>
              </w:rPr>
              <w:fldChar w:fldCharType="begin"/>
            </w:r>
            <w:r w:rsidR="00D4628B">
              <w:rPr>
                <w:webHidden/>
              </w:rPr>
              <w:instrText xml:space="preserve"> PAGEREF _Toc376518504 \h </w:instrText>
            </w:r>
            <w:r w:rsidR="00D4628B">
              <w:rPr>
                <w:webHidden/>
              </w:rPr>
            </w:r>
            <w:r w:rsidR="00D4628B">
              <w:rPr>
                <w:webHidden/>
              </w:rPr>
              <w:fldChar w:fldCharType="separate"/>
            </w:r>
            <w:r w:rsidR="00D4628B">
              <w:rPr>
                <w:webHidden/>
              </w:rPr>
              <w:t>3</w:t>
            </w:r>
            <w:r w:rsidR="00D4628B">
              <w:rPr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05" w:history="1">
            <w:r w:rsidRPr="001302AF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06" w:history="1">
            <w:r w:rsidRPr="001302AF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07" w:history="1">
            <w:r w:rsidRPr="001302AF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8508" w:history="1">
            <w:r w:rsidRPr="001302AF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1302AF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09" w:history="1">
            <w:r w:rsidRPr="001302AF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Project Manager or Lead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10" w:history="1">
            <w:r w:rsidRPr="001302AF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11" w:history="1">
            <w:r w:rsidRPr="001302AF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Action Item Assignee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12" w:history="1">
            <w:r w:rsidRPr="001302AF">
              <w:rPr>
                <w:rStyle w:val="Hyperlink"/>
                <w:rFonts w:cstheme="majorHAnsi"/>
                <w:smallCap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Action Item Assignee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13" w:history="1">
            <w:r w:rsidRPr="001302AF">
              <w:rPr>
                <w:rStyle w:val="Hyperlink"/>
                <w:rFonts w:cstheme="majorHAnsi"/>
                <w:smallCap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28B" w:rsidRDefault="00D462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514" w:history="1">
            <w:r w:rsidRPr="001302AF">
              <w:rPr>
                <w:rStyle w:val="Hyperlink"/>
                <w:rFonts w:cstheme="majorHAnsi"/>
                <w:smallCap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1302AF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  <w:bookmarkStart w:id="3" w:name="_GoBack"/>
      <w:bookmarkEnd w:id="3"/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8504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8505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D4628B" w:rsidRPr="00D4628B" w:rsidRDefault="00D4628B" w:rsidP="00D4628B">
      <w:pPr>
        <w:pStyle w:val="BodyText"/>
        <w:ind w:left="720"/>
      </w:pPr>
      <w:r w:rsidRPr="00154A56">
        <w:t xml:space="preserve">This </w:t>
      </w:r>
      <w:r>
        <w:t>procedure</w:t>
      </w:r>
      <w:r w:rsidRPr="00154A56">
        <w:t xml:space="preserve"> describes the steps for inputting, tracking, and maintaining Action Items </w:t>
      </w:r>
      <w:r>
        <w:t>(</w:t>
      </w:r>
      <w:r w:rsidRPr="00154A56">
        <w:t>AIs) generated as the result of meetings</w:t>
      </w:r>
      <w:r>
        <w:t xml:space="preserve"> and</w:t>
      </w:r>
      <w:r w:rsidRPr="00B86A11">
        <w:t xml:space="preserve"> Engineering Go/No-Go Recommendations</w:t>
      </w:r>
      <w:r>
        <w:t>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8506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D4628B" w:rsidRDefault="00D4628B" w:rsidP="00D4628B">
      <w:pPr>
        <w:pStyle w:val="BodyText"/>
        <w:ind w:left="720"/>
      </w:pPr>
      <w:r>
        <w:t>Complete the following before beginning this procedure:</w:t>
      </w:r>
    </w:p>
    <w:p w:rsidR="00D4628B" w:rsidRPr="00D4628B" w:rsidRDefault="00D4628B" w:rsidP="00D4628B">
      <w:pPr>
        <w:pStyle w:val="BodyText"/>
        <w:numPr>
          <w:ilvl w:val="0"/>
          <w:numId w:val="45"/>
        </w:numPr>
        <w:spacing w:line="240" w:lineRule="auto"/>
        <w:ind w:left="1656"/>
      </w:pPr>
      <w:bookmarkStart w:id="9" w:name="Entry_1"/>
      <w:bookmarkEnd w:id="9"/>
      <w:r w:rsidRPr="00D4628B">
        <w:t>Action Items resulting from meetings and Engineering Go/No-Go Recommendations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0" w:name="_Toc376518507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0"/>
    </w:p>
    <w:p w:rsidR="00D4628B" w:rsidRPr="0085212E" w:rsidRDefault="00D4628B" w:rsidP="00D4628B">
      <w:pPr>
        <w:pStyle w:val="BodyText"/>
        <w:ind w:left="720"/>
      </w:pPr>
      <w:bookmarkStart w:id="11" w:name="_Toc368055104"/>
      <w:bookmarkStart w:id="12" w:name="_Toc371593896"/>
      <w:bookmarkStart w:id="13" w:name="_Toc376184991"/>
      <w:bookmarkStart w:id="14" w:name="_Toc376187917"/>
      <w:bookmarkStart w:id="15" w:name="_Toc376188574"/>
      <w:bookmarkStart w:id="16" w:name="_Toc376188607"/>
      <w:r>
        <w:t xml:space="preserve">The following work product is a result of completing this procedure: </w:t>
      </w:r>
    </w:p>
    <w:p w:rsidR="00D4628B" w:rsidRPr="00D4628B" w:rsidRDefault="00D4628B" w:rsidP="00D4628B">
      <w:pPr>
        <w:pStyle w:val="BodyText"/>
        <w:numPr>
          <w:ilvl w:val="0"/>
          <w:numId w:val="45"/>
        </w:numPr>
        <w:spacing w:line="240" w:lineRule="auto"/>
        <w:ind w:left="1656"/>
      </w:pPr>
      <w:bookmarkStart w:id="17" w:name="Exit_1"/>
      <w:bookmarkEnd w:id="17"/>
      <w:r w:rsidRPr="00D4628B">
        <w:t xml:space="preserve">Completed Action Item     </w:t>
      </w:r>
    </w:p>
    <w:p w:rsidR="00D4628B" w:rsidRPr="00D4628B" w:rsidRDefault="00866124" w:rsidP="00D4628B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8" w:name="_Toc376518508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1"/>
      <w:bookmarkEnd w:id="12"/>
      <w:bookmarkEnd w:id="13"/>
      <w:bookmarkEnd w:id="14"/>
      <w:bookmarkEnd w:id="15"/>
      <w:bookmarkEnd w:id="16"/>
      <w:bookmarkEnd w:id="18"/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9" w:name="Step_1"/>
      <w:bookmarkStart w:id="20" w:name="_Toc376518509"/>
      <w:bookmarkEnd w:id="19"/>
      <w:r w:rsidRPr="00D4628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Manager or Lead Engineer</w:t>
      </w:r>
      <w:bookmarkEnd w:id="20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Assign and submit Action Item.</w:t>
      </w:r>
    </w:p>
    <w:p w:rsidR="00D4628B" w:rsidRPr="00E30DFB" w:rsidRDefault="00D4628B" w:rsidP="00D4628B">
      <w:pPr>
        <w:ind w:left="720"/>
      </w:pPr>
      <w:r>
        <w:t>A</w:t>
      </w:r>
      <w:r w:rsidRPr="00154A56">
        <w:t xml:space="preserve">ssign </w:t>
      </w:r>
      <w:r>
        <w:t>Action Items (</w:t>
      </w:r>
      <w:r w:rsidRPr="00154A56">
        <w:t>AIs</w:t>
      </w:r>
      <w:r>
        <w:t>)</w:t>
      </w:r>
      <w:r w:rsidRPr="00154A56">
        <w:t xml:space="preserve"> during </w:t>
      </w:r>
      <w:r>
        <w:t>meetings and Engineering Go/No-Go Recommendations</w:t>
      </w:r>
      <w:r w:rsidRPr="00154A56">
        <w:t xml:space="preserve"> </w:t>
      </w:r>
      <w:r>
        <w:t>for</w:t>
      </w:r>
      <w:r w:rsidRPr="00154A56">
        <w:t xml:space="preserve"> </w:t>
      </w:r>
      <w:r>
        <w:t>completion</w:t>
      </w:r>
      <w:r w:rsidRPr="00154A56">
        <w:t xml:space="preserve"> by a specific date.  </w:t>
      </w:r>
      <w:r>
        <w:t>Record the</w:t>
      </w:r>
      <w:r w:rsidRPr="00154A56">
        <w:t xml:space="preserve"> AI on the </w:t>
      </w:r>
      <w:r w:rsidRPr="00D4628B">
        <w:t>Actio</w:t>
      </w:r>
      <w:r w:rsidRPr="00D4628B">
        <w:t>n</w:t>
      </w:r>
      <w:r w:rsidRPr="00D4628B">
        <w:t xml:space="preserve"> Item</w:t>
      </w:r>
      <w:r w:rsidRPr="00D4628B">
        <w:t xml:space="preserve"> </w:t>
      </w:r>
      <w:r w:rsidRPr="00D4628B">
        <w:t>F</w:t>
      </w:r>
      <w:r w:rsidRPr="00D4628B">
        <w:t>o</w:t>
      </w:r>
      <w:r w:rsidRPr="00D4628B">
        <w:t>rm</w:t>
      </w:r>
      <w:r>
        <w:t xml:space="preserve"> (optional).  Submit the AI to the Project Configuration Manager.</w:t>
      </w:r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1" w:name="Step_2"/>
      <w:bookmarkStart w:id="22" w:name="_Toc376518510"/>
      <w:bookmarkEnd w:id="21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2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Input Action Item and maintain database.</w:t>
      </w:r>
    </w:p>
    <w:p w:rsidR="00D4628B" w:rsidRPr="00154A56" w:rsidRDefault="00D4628B" w:rsidP="00D4628B">
      <w:pPr>
        <w:pStyle w:val="BodyText"/>
        <w:ind w:left="720"/>
      </w:pPr>
      <w:r>
        <w:t>I</w:t>
      </w:r>
      <w:r w:rsidRPr="00154A56">
        <w:t>nput all associated A</w:t>
      </w:r>
      <w:r>
        <w:t xml:space="preserve">Is into </w:t>
      </w:r>
      <w:r w:rsidRPr="0064546B">
        <w:t>an</w:t>
      </w:r>
      <w:r>
        <w:t xml:space="preserve"> AI database.  M</w:t>
      </w:r>
      <w:r w:rsidRPr="00154A56">
        <w:t>aintain the AI database by periodically reviewing the assignee</w:t>
      </w:r>
      <w:r>
        <w:t>s and</w:t>
      </w:r>
      <w:r w:rsidRPr="00154A56">
        <w:t xml:space="preserve"> due dates to ensure the completion of the AIs.</w:t>
      </w:r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Step_3"/>
      <w:bookmarkStart w:id="24" w:name="_Toc376518511"/>
      <w:bookmarkEnd w:id="23"/>
      <w:r w:rsidRPr="00D4628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Action Item Assignee</w:t>
      </w:r>
      <w:bookmarkEnd w:id="24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Complete the Action Item.</w:t>
      </w:r>
    </w:p>
    <w:p w:rsidR="00D4628B" w:rsidRPr="00154A56" w:rsidRDefault="00D4628B" w:rsidP="00D4628B">
      <w:pPr>
        <w:pStyle w:val="BodyText"/>
        <w:ind w:left="720"/>
      </w:pPr>
      <w:r>
        <w:t>C</w:t>
      </w:r>
      <w:r w:rsidRPr="00154A56">
        <w:t>omplete the AI</w:t>
      </w:r>
      <w:r>
        <w:t>,</w:t>
      </w:r>
      <w:r w:rsidRPr="00154A56">
        <w:t xml:space="preserve"> provide </w:t>
      </w:r>
      <w:r>
        <w:t>the</w:t>
      </w:r>
      <w:r w:rsidRPr="00154A56">
        <w:t xml:space="preserve"> </w:t>
      </w:r>
      <w:r>
        <w:t xml:space="preserve">requested </w:t>
      </w:r>
      <w:r w:rsidRPr="00154A56">
        <w:t>work produc</w:t>
      </w:r>
      <w:r>
        <w:t>t,</w:t>
      </w:r>
      <w:r w:rsidRPr="00154A56">
        <w:t xml:space="preserve"> </w:t>
      </w:r>
      <w:r>
        <w:t>and notify the Project Manager and Project Configuration Manager</w:t>
      </w:r>
      <w:r w:rsidRPr="00154A56">
        <w:t>.</w:t>
      </w:r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5" w:name="_Toc376518512"/>
      <w:r w:rsidRPr="00D4628B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Action Item Assignee</w:t>
      </w:r>
      <w:bookmarkEnd w:id="25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Request extension of Action Item due date.</w:t>
      </w:r>
    </w:p>
    <w:p w:rsidR="00D4628B" w:rsidRPr="00154A56" w:rsidRDefault="00D4628B" w:rsidP="00D4628B">
      <w:pPr>
        <w:pStyle w:val="BodyText"/>
        <w:ind w:left="720"/>
      </w:pPr>
      <w:r>
        <w:lastRenderedPageBreak/>
        <w:t>A</w:t>
      </w:r>
      <w:r w:rsidRPr="00154A56">
        <w:t>sk the AI originator for an extension of the due date if circumstances</w:t>
      </w:r>
      <w:r>
        <w:t>,</w:t>
      </w:r>
      <w:r w:rsidRPr="00154A56">
        <w:t xml:space="preserve"> or lack of information</w:t>
      </w:r>
      <w:r>
        <w:t>,</w:t>
      </w:r>
      <w:r w:rsidRPr="00154A56">
        <w:t xml:space="preserve"> preclude it</w:t>
      </w:r>
      <w:r>
        <w:t xml:space="preserve">s completion </w:t>
      </w:r>
      <w:r w:rsidRPr="00154A56">
        <w:t>on schedule.  The AI originator then must notify the Project C</w:t>
      </w:r>
      <w:r>
        <w:t>onfiguration Manager</w:t>
      </w:r>
      <w:r w:rsidRPr="00154A56">
        <w:t xml:space="preserve"> so the AI database </w:t>
      </w:r>
      <w:r>
        <w:t>will reflect the change</w:t>
      </w:r>
      <w:r w:rsidRPr="00154A56">
        <w:t>.</w:t>
      </w:r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6" w:name="_Toc376518513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6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Close out Action Item.</w:t>
      </w:r>
    </w:p>
    <w:p w:rsidR="00D4628B" w:rsidRPr="00154A56" w:rsidRDefault="00D4628B" w:rsidP="00D4628B">
      <w:pPr>
        <w:pStyle w:val="BodyText"/>
        <w:ind w:left="720"/>
      </w:pPr>
      <w:r>
        <w:t>When the AI originator accepts the solution, u</w:t>
      </w:r>
      <w:r w:rsidRPr="00154A56">
        <w:t xml:space="preserve">pdate the AI database </w:t>
      </w:r>
      <w:r>
        <w:t>with</w:t>
      </w:r>
      <w:r w:rsidRPr="00154A56">
        <w:t xml:space="preserve"> the solution and date closed.</w:t>
      </w:r>
    </w:p>
    <w:p w:rsidR="00D4628B" w:rsidRPr="00D4628B" w:rsidRDefault="00D4628B" w:rsidP="00D4628B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7" w:name="_Toc376518514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7"/>
    </w:p>
    <w:p w:rsidR="00D4628B" w:rsidRPr="00D4628B" w:rsidRDefault="00D4628B" w:rsidP="00D4628B">
      <w:pPr>
        <w:ind w:left="720"/>
        <w:rPr>
          <w:b/>
        </w:rPr>
      </w:pPr>
      <w:r w:rsidRPr="00D4628B">
        <w:rPr>
          <w:b/>
        </w:rPr>
        <w:t>Notify of impending or overdue Action Items.</w:t>
      </w:r>
    </w:p>
    <w:p w:rsidR="00D4628B" w:rsidRPr="00154A56" w:rsidRDefault="00D4628B" w:rsidP="00D4628B">
      <w:pPr>
        <w:pStyle w:val="BodyText"/>
        <w:ind w:left="720"/>
      </w:pPr>
      <w:r>
        <w:t>As directed by the Project Manager, provide status reports showing AI status (</w:t>
      </w:r>
      <w:r w:rsidRPr="00154A56">
        <w:t xml:space="preserve">pending, overdue, </w:t>
      </w:r>
      <w:r>
        <w:t>or</w:t>
      </w:r>
      <w:r w:rsidRPr="00154A56">
        <w:t xml:space="preserve"> closed out</w:t>
      </w:r>
      <w:r>
        <w:t>)</w:t>
      </w:r>
      <w:r w:rsidRPr="00154A56">
        <w:t>.</w:t>
      </w:r>
    </w:p>
    <w:p w:rsidR="00D4628B" w:rsidRPr="00D4628B" w:rsidRDefault="00D4628B" w:rsidP="00D4628B">
      <w:pPr>
        <w:rPr>
          <w:lang w:val="en-US"/>
        </w:rPr>
      </w:pPr>
    </w:p>
    <w:sectPr w:rsidR="00D4628B" w:rsidRPr="00D4628B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A4" w:rsidRDefault="00327CA4" w:rsidP="0097517C">
      <w:pPr>
        <w:spacing w:after="0" w:line="240" w:lineRule="auto"/>
      </w:pPr>
      <w:r>
        <w:separator/>
      </w:r>
    </w:p>
  </w:endnote>
  <w:endnote w:type="continuationSeparator" w:id="0">
    <w:p w:rsidR="00327CA4" w:rsidRDefault="00327CA4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4628B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A4" w:rsidRDefault="00327CA4" w:rsidP="0097517C">
      <w:pPr>
        <w:spacing w:after="0" w:line="240" w:lineRule="auto"/>
      </w:pPr>
      <w:r>
        <w:separator/>
      </w:r>
    </w:p>
  </w:footnote>
  <w:footnote w:type="continuationSeparator" w:id="0">
    <w:p w:rsidR="00327CA4" w:rsidRDefault="00327CA4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65E3"/>
    <w:multiLevelType w:val="hybridMultilevel"/>
    <w:tmpl w:val="AA1A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7B2F07"/>
    <w:multiLevelType w:val="hybridMultilevel"/>
    <w:tmpl w:val="C6F060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9D7075C"/>
    <w:multiLevelType w:val="hybridMultilevel"/>
    <w:tmpl w:val="28C20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86BB2"/>
    <w:multiLevelType w:val="hybridMultilevel"/>
    <w:tmpl w:val="BC48C4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>
    <w:nsid w:val="625E721D"/>
    <w:multiLevelType w:val="hybridMultilevel"/>
    <w:tmpl w:val="9648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C390653"/>
    <w:multiLevelType w:val="hybridMultilevel"/>
    <w:tmpl w:val="A8484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8"/>
  </w:num>
  <w:num w:numId="5">
    <w:abstractNumId w:val="41"/>
  </w:num>
  <w:num w:numId="6">
    <w:abstractNumId w:val="42"/>
  </w:num>
  <w:num w:numId="7">
    <w:abstractNumId w:val="14"/>
  </w:num>
  <w:num w:numId="8">
    <w:abstractNumId w:val="38"/>
  </w:num>
  <w:num w:numId="9">
    <w:abstractNumId w:val="0"/>
  </w:num>
  <w:num w:numId="10">
    <w:abstractNumId w:val="43"/>
  </w:num>
  <w:num w:numId="11">
    <w:abstractNumId w:val="24"/>
  </w:num>
  <w:num w:numId="12">
    <w:abstractNumId w:val="2"/>
  </w:num>
  <w:num w:numId="13">
    <w:abstractNumId w:val="15"/>
  </w:num>
  <w:num w:numId="14">
    <w:abstractNumId w:val="22"/>
  </w:num>
  <w:num w:numId="15">
    <w:abstractNumId w:val="20"/>
  </w:num>
  <w:num w:numId="16">
    <w:abstractNumId w:val="10"/>
  </w:num>
  <w:num w:numId="17">
    <w:abstractNumId w:val="29"/>
  </w:num>
  <w:num w:numId="18">
    <w:abstractNumId w:val="34"/>
  </w:num>
  <w:num w:numId="19">
    <w:abstractNumId w:val="32"/>
  </w:num>
  <w:num w:numId="20">
    <w:abstractNumId w:val="19"/>
  </w:num>
  <w:num w:numId="21">
    <w:abstractNumId w:val="1"/>
  </w:num>
  <w:num w:numId="22">
    <w:abstractNumId w:val="30"/>
  </w:num>
  <w:num w:numId="23">
    <w:abstractNumId w:val="29"/>
  </w:num>
  <w:num w:numId="24">
    <w:abstractNumId w:val="27"/>
  </w:num>
  <w:num w:numId="25">
    <w:abstractNumId w:val="37"/>
  </w:num>
  <w:num w:numId="26">
    <w:abstractNumId w:val="21"/>
  </w:num>
  <w:num w:numId="27">
    <w:abstractNumId w:val="4"/>
  </w:num>
  <w:num w:numId="28">
    <w:abstractNumId w:val="18"/>
  </w:num>
  <w:num w:numId="29">
    <w:abstractNumId w:val="6"/>
  </w:num>
  <w:num w:numId="30">
    <w:abstractNumId w:val="40"/>
  </w:num>
  <w:num w:numId="31">
    <w:abstractNumId w:val="36"/>
  </w:num>
  <w:num w:numId="32">
    <w:abstractNumId w:val="35"/>
  </w:num>
  <w:num w:numId="33">
    <w:abstractNumId w:val="26"/>
  </w:num>
  <w:num w:numId="34">
    <w:abstractNumId w:val="8"/>
  </w:num>
  <w:num w:numId="35">
    <w:abstractNumId w:val="39"/>
  </w:num>
  <w:num w:numId="36">
    <w:abstractNumId w:val="7"/>
  </w:num>
  <w:num w:numId="37">
    <w:abstractNumId w:val="5"/>
  </w:num>
  <w:num w:numId="38">
    <w:abstractNumId w:val="11"/>
  </w:num>
  <w:num w:numId="39">
    <w:abstractNumId w:val="44"/>
  </w:num>
  <w:num w:numId="40">
    <w:abstractNumId w:val="31"/>
  </w:num>
  <w:num w:numId="41">
    <w:abstractNumId w:val="12"/>
  </w:num>
  <w:num w:numId="42">
    <w:abstractNumId w:val="23"/>
  </w:num>
  <w:num w:numId="43">
    <w:abstractNumId w:val="33"/>
  </w:num>
  <w:num w:numId="44">
    <w:abstractNumId w:val="25"/>
  </w:num>
  <w:num w:numId="45">
    <w:abstractNumId w:val="9"/>
  </w:num>
  <w:num w:numId="46">
    <w:abstractNumId w:val="17"/>
  </w:num>
  <w:num w:numId="4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27CA4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A0849"/>
    <w:rsid w:val="007A1349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2A5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28B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87732D7-0F88-437E-A640-A24139BA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166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59</cp:revision>
  <dcterms:created xsi:type="dcterms:W3CDTF">2013-12-30T08:07:00Z</dcterms:created>
  <dcterms:modified xsi:type="dcterms:W3CDTF">2014-01-03T06:19:00Z</dcterms:modified>
</cp:coreProperties>
</file>