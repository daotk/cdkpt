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B59" w:rsidRPr="00FB5D94" w:rsidRDefault="002E065E" w:rsidP="00552B59">
      <w:pPr>
        <w:rPr>
          <w:rFonts w:asciiTheme="majorHAnsi" w:hAnsiTheme="majorHAnsi" w:cstheme="majorHAnsi"/>
        </w:rPr>
      </w:pPr>
      <w:r w:rsidRPr="00FB5D94">
        <w:rPr>
          <w:rFonts w:asciiTheme="majorHAnsi" w:hAnsiTheme="majorHAnsi" w:cstheme="maj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61A30FE" wp14:editId="65D66D98">
                <wp:simplePos x="0" y="0"/>
                <wp:positionH relativeFrom="margin">
                  <wp:align>left</wp:align>
                </wp:positionH>
                <wp:positionV relativeFrom="paragraph">
                  <wp:posOffset>3594735</wp:posOffset>
                </wp:positionV>
                <wp:extent cx="5715000" cy="9144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52B59" w:rsidRPr="002E065E" w:rsidRDefault="000408CE" w:rsidP="00552B59">
                            <w:pP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</w:rPr>
                              <w:t>TEAM ASSIGNMENT</w:t>
                            </w:r>
                            <w:r w:rsidR="00A003AE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80"/>
                                <w:szCs w:val="72"/>
                                <w:lang w:val="en-US"/>
                              </w:rPr>
                              <w:t xml:space="preserve"> 4</w:t>
                            </w:r>
                          </w:p>
                          <w:p w:rsidR="002A41A5" w:rsidRPr="00552B59" w:rsidRDefault="002A41A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96"/>
                                <w:szCs w:val="9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1A30F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83.05pt;width:450pt;height:1in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" filled="f" stroked="f">
                <v:textbox>
                  <w:txbxContent>
                    <w:p w:rsidR="00552B59" w:rsidRPr="002E065E" w:rsidRDefault="000408CE" w:rsidP="00552B59">
                      <w:pP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</w:rPr>
                        <w:t>TEAM ASSIGNMENT</w:t>
                      </w:r>
                      <w:r w:rsidR="00A003AE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80"/>
                          <w:szCs w:val="72"/>
                          <w:lang w:val="en-US"/>
                        </w:rPr>
                        <w:t xml:space="preserve"> 4</w:t>
                      </w:r>
                    </w:p>
                    <w:p w:rsidR="002A41A5" w:rsidRPr="00552B59" w:rsidRDefault="002A41A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96"/>
                          <w:szCs w:val="9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52B59" w:rsidRPr="00FB5D94">
        <w:rPr>
          <w:rFonts w:asciiTheme="majorHAnsi" w:hAnsiTheme="majorHAnsi" w:cstheme="maj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333DE20" wp14:editId="37DD4013">
                <wp:simplePos x="0" y="0"/>
                <wp:positionH relativeFrom="column">
                  <wp:posOffset>-271780</wp:posOffset>
                </wp:positionH>
                <wp:positionV relativeFrom="paragraph">
                  <wp:posOffset>4649337</wp:posOffset>
                </wp:positionV>
                <wp:extent cx="6143625" cy="861237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3625" cy="861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46E0" w:rsidRPr="006D46E0" w:rsidRDefault="00552B59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  <w:t>Software Process And Quality Management</w:t>
                            </w:r>
                          </w:p>
                          <w:p w:rsidR="00552B59" w:rsidRPr="006D46E0" w:rsidRDefault="006D46E0" w:rsidP="006D46E0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</w:rPr>
                            </w:pPr>
                            <w:r w:rsidRPr="006D46E0">
                              <w:rPr>
                                <w:rFonts w:asciiTheme="majorHAnsi" w:hAnsiTheme="majorHAnsi" w:cstheme="majorHAnsi"/>
                                <w:b/>
                                <w:color w:val="1F4E79" w:themeColor="accent1" w:themeShade="80"/>
                                <w:sz w:val="50"/>
                                <w:szCs w:val="40"/>
                                <w:lang w:val="vi-VN"/>
                              </w:rPr>
                              <w:t>Team 5 K16T1</w:t>
                            </w:r>
                          </w:p>
                          <w:p w:rsidR="002A41A5" w:rsidRPr="00552B59" w:rsidRDefault="002A41A5" w:rsidP="002A41A5">
                            <w:pPr>
                              <w:jc w:val="center"/>
                              <w:rPr>
                                <w:rFonts w:ascii="Tahoma" w:hAnsi="Tahoma" w:cs="Tahoma"/>
                                <w:b/>
                                <w:color w:val="1F4E79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33DE20" id="Text Box 3" o:spid="_x0000_s1027" type="#_x0000_t202" style="position:absolute;margin-left:-21.4pt;margin-top:366.1pt;width:483.75pt;height:6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/A9uAIAAMA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" filled="f" stroked="f">
                <v:textbox>
                  <w:txbxContent>
                    <w:p w:rsidR="006D46E0" w:rsidRPr="006D46E0" w:rsidRDefault="00552B59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  <w:t>Software Process And Quality Management</w:t>
                      </w:r>
                    </w:p>
                    <w:p w:rsidR="00552B59" w:rsidRPr="006D46E0" w:rsidRDefault="006D46E0" w:rsidP="006D46E0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</w:rPr>
                      </w:pPr>
                      <w:r w:rsidRPr="006D46E0">
                        <w:rPr>
                          <w:rFonts w:asciiTheme="majorHAnsi" w:hAnsiTheme="majorHAnsi" w:cstheme="majorHAnsi"/>
                          <w:b/>
                          <w:color w:val="1F4E79" w:themeColor="accent1" w:themeShade="80"/>
                          <w:sz w:val="50"/>
                          <w:szCs w:val="40"/>
                          <w:lang w:val="vi-VN"/>
                        </w:rPr>
                        <w:t>Team 5 K16T1</w:t>
                      </w:r>
                    </w:p>
                    <w:p w:rsidR="002A41A5" w:rsidRPr="00552B59" w:rsidRDefault="002A41A5" w:rsidP="002A41A5">
                      <w:pPr>
                        <w:jc w:val="center"/>
                        <w:rPr>
                          <w:rFonts w:ascii="Tahoma" w:hAnsi="Tahoma" w:cs="Tahoma"/>
                          <w:b/>
                          <w:color w:val="1F4E79" w:themeColor="accent1" w:themeShade="80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B59" w:rsidRPr="00FB5D94">
        <w:rPr>
          <w:rFonts w:asciiTheme="majorHAnsi" w:hAnsiTheme="majorHAnsi" w:cstheme="majorHAnsi"/>
          <w:noProof/>
          <w:lang w:val="en-US" w:eastAsia="zh-CN"/>
        </w:rPr>
        <w:drawing>
          <wp:anchor distT="0" distB="0" distL="114300" distR="114300" simplePos="0" relativeHeight="251654144" behindDoc="1" locked="0" layoutInCell="1" allowOverlap="1" wp14:anchorId="07B29DB0" wp14:editId="6A582DDF">
            <wp:simplePos x="0" y="0"/>
            <wp:positionH relativeFrom="column">
              <wp:posOffset>-1089660</wp:posOffset>
            </wp:positionH>
            <wp:positionV relativeFrom="paragraph">
              <wp:posOffset>-748665</wp:posOffset>
            </wp:positionV>
            <wp:extent cx="7597140" cy="10744200"/>
            <wp:effectExtent l="0" t="0" r="3810" b="0"/>
            <wp:wrapNone/>
            <wp:docPr id="1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41A5" w:rsidRPr="00FB5D94">
        <w:rPr>
          <w:rFonts w:asciiTheme="majorHAnsi" w:hAnsiTheme="majorHAnsi" w:cstheme="majorHAnsi"/>
        </w:rPr>
        <w:br w:type="page"/>
      </w:r>
      <w:r w:rsidR="00552B59" w:rsidRPr="00FB5D94">
        <w:rPr>
          <w:rFonts w:asciiTheme="majorHAnsi" w:hAnsiTheme="majorHAnsi" w:cstheme="majorHAnsi"/>
          <w:noProof/>
          <w:lang w:val="en-US" w:eastAsia="zh-CN"/>
        </w:rPr>
        <w:drawing>
          <wp:anchor distT="0" distB="0" distL="114300" distR="114300" simplePos="0" relativeHeight="251655168" behindDoc="1" locked="0" layoutInCell="1" allowOverlap="1" wp14:anchorId="24EB0057" wp14:editId="6678D295">
            <wp:simplePos x="0" y="0"/>
            <wp:positionH relativeFrom="column">
              <wp:posOffset>-1080135</wp:posOffset>
            </wp:positionH>
            <wp:positionV relativeFrom="paragraph">
              <wp:posOffset>-786765</wp:posOffset>
            </wp:positionV>
            <wp:extent cx="7597140" cy="10744200"/>
            <wp:effectExtent l="0" t="0" r="3810" b="0"/>
            <wp:wrapNone/>
            <wp:docPr id="10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085" w:rsidRPr="00FB5D94" w:rsidRDefault="00851085">
      <w:pPr>
        <w:spacing w:after="0" w:line="240" w:lineRule="auto"/>
        <w:rPr>
          <w:rFonts w:asciiTheme="majorHAnsi" w:hAnsiTheme="majorHAnsi" w:cstheme="majorHAnsi"/>
        </w:rPr>
        <w:sectPr w:rsidR="00851085" w:rsidRPr="00FB5D94" w:rsidSect="005177F8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7517C" w:rsidRPr="00FB5D94" w:rsidRDefault="00851085">
      <w:pPr>
        <w:spacing w:after="0" w:line="240" w:lineRule="auto"/>
        <w:rPr>
          <w:rFonts w:asciiTheme="majorHAnsi" w:eastAsiaTheme="majorEastAsia" w:hAnsiTheme="majorHAnsi" w:cstheme="majorHAnsi"/>
          <w:b/>
          <w:bCs/>
          <w:kern w:val="32"/>
          <w:sz w:val="32"/>
          <w:szCs w:val="32"/>
        </w:rPr>
      </w:pPr>
      <w:r w:rsidRPr="00FB5D94">
        <w:rPr>
          <w:rFonts w:asciiTheme="majorHAnsi" w:hAnsiTheme="majorHAnsi" w:cstheme="majorHAnsi"/>
          <w:noProof/>
          <w:lang w:val="en-US" w:eastAsia="zh-CN"/>
        </w:rPr>
        <w:lastRenderedPageBreak/>
        <w:drawing>
          <wp:anchor distT="0" distB="0" distL="114300" distR="114300" simplePos="0" relativeHeight="251664384" behindDoc="1" locked="0" layoutInCell="1" allowOverlap="1" wp14:anchorId="71AD3E51" wp14:editId="1E3C94F3">
            <wp:simplePos x="0" y="0"/>
            <wp:positionH relativeFrom="column">
              <wp:posOffset>-1066800</wp:posOffset>
            </wp:positionH>
            <wp:positionV relativeFrom="paragraph">
              <wp:posOffset>-734060</wp:posOffset>
            </wp:positionV>
            <wp:extent cx="7597140" cy="10744200"/>
            <wp:effectExtent l="0" t="0" r="3810" b="0"/>
            <wp:wrapNone/>
            <wp:docPr id="9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714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17C" w:rsidRPr="00FB5D94">
        <w:rPr>
          <w:rFonts w:asciiTheme="majorHAnsi" w:hAnsiTheme="majorHAnsi" w:cstheme="maj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376AB" wp14:editId="4D3C6659">
                <wp:simplePos x="0" y="0"/>
                <wp:positionH relativeFrom="column">
                  <wp:posOffset>958215</wp:posOffset>
                </wp:positionH>
                <wp:positionV relativeFrom="paragraph">
                  <wp:posOffset>2072005</wp:posOffset>
                </wp:positionV>
                <wp:extent cx="4981575" cy="447675"/>
                <wp:effectExtent l="0" t="0" r="0" b="63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17C" w:rsidRPr="006D46E0" w:rsidRDefault="0097517C" w:rsidP="0097517C">
                            <w:pPr>
                              <w:pStyle w:val="Quote"/>
                              <w:ind w:left="-540"/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bCs/>
                                <w:i w:val="0"/>
                                <w:iCs w:val="0"/>
                                <w:smallCaps/>
                                <w:color w:val="1F4E79"/>
                                <w:spacing w:val="20"/>
                                <w:sz w:val="40"/>
                                <w:szCs w:val="40"/>
                                <w:lang w:val="vi-VN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i w:val="0"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CONTENTS</w:t>
                            </w:r>
                          </w:p>
                          <w:p w:rsidR="0097517C" w:rsidRPr="006D46E0" w:rsidRDefault="0097517C" w:rsidP="0097517C">
                            <w:pPr>
                              <w:jc w:val="right"/>
                              <w:rPr>
                                <w:rFonts w:ascii="Tahoma" w:hAnsi="Tahoma" w:cs="Tahoma"/>
                                <w:b/>
                                <w:color w:val="31849B"/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9376AB" id="Text Box 13" o:spid="_x0000_s1028" type="#_x0000_t202" style="position:absolute;margin-left:75.45pt;margin-top:163.15pt;width:392.25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" filled="f" stroked="f">
                <v:textbox>
                  <w:txbxContent>
                    <w:p w:rsidR="0097517C" w:rsidRPr="006D46E0" w:rsidRDefault="0097517C" w:rsidP="0097517C">
                      <w:pPr>
                        <w:pStyle w:val="Quote"/>
                        <w:ind w:left="-540"/>
                        <w:jc w:val="right"/>
                        <w:rPr>
                          <w:rFonts w:asciiTheme="majorHAnsi" w:hAnsiTheme="majorHAnsi" w:cstheme="majorHAnsi"/>
                          <w:b/>
                          <w:bCs/>
                          <w:i w:val="0"/>
                          <w:iCs w:val="0"/>
                          <w:smallCaps/>
                          <w:color w:val="1F4E79"/>
                          <w:spacing w:val="20"/>
                          <w:sz w:val="40"/>
                          <w:szCs w:val="40"/>
                          <w:lang w:val="vi-VN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i w:val="0"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CONTENTS</w:t>
                      </w:r>
                    </w:p>
                    <w:p w:rsidR="0097517C" w:rsidRPr="006D46E0" w:rsidRDefault="0097517C" w:rsidP="0097517C">
                      <w:pPr>
                        <w:jc w:val="right"/>
                        <w:rPr>
                          <w:rFonts w:ascii="Tahoma" w:hAnsi="Tahoma" w:cs="Tahoma"/>
                          <w:b/>
                          <w:color w:val="31849B"/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FB5D94">
        <w:rPr>
          <w:rFonts w:asciiTheme="majorHAnsi" w:hAnsiTheme="majorHAnsi" w:cstheme="maj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603A9" wp14:editId="66074595">
                <wp:simplePos x="0" y="0"/>
                <wp:positionH relativeFrom="column">
                  <wp:posOffset>320040</wp:posOffset>
                </wp:positionH>
                <wp:positionV relativeFrom="paragraph">
                  <wp:posOffset>337185</wp:posOffset>
                </wp:positionV>
                <wp:extent cx="5133975" cy="1304925"/>
                <wp:effectExtent l="0" t="0" r="0" b="952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1304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LightShading-Accent5"/>
                              <w:tblW w:w="826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97"/>
                              <w:gridCol w:w="1192"/>
                              <w:gridCol w:w="1729"/>
                              <w:gridCol w:w="3749"/>
                            </w:tblGrid>
                            <w:tr w:rsidR="0097517C" w:rsidRPr="000408CE" w:rsidTr="00552B59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97517C" w:rsidRPr="000408CE" w:rsidRDefault="0097517C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97517C" w:rsidRPr="000408CE" w:rsidRDefault="0097517C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97517C" w:rsidRPr="000408CE" w:rsidRDefault="0097517C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97517C" w:rsidRPr="000408CE" w:rsidRDefault="0097517C" w:rsidP="00552B59">
                                  <w:pPr>
                                    <w:pStyle w:val="Quote"/>
                                    <w:spacing w:after="0" w:line="240" w:lineRule="auto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97517C" w:rsidRPr="000408CE" w:rsidTr="00552B59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97517C" w:rsidRPr="000408CE" w:rsidRDefault="0097517C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24/09/2013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97517C" w:rsidRPr="000408CE" w:rsidRDefault="0097517C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97517C" w:rsidRPr="000408CE" w:rsidRDefault="00C425EB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Dao</w:t>
                                  </w:r>
                                  <w:r w:rsidR="0097517C"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Khau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97517C" w:rsidRPr="000408CE" w:rsidRDefault="0097517C" w:rsidP="00552B59">
                                  <w:pPr>
                                    <w:pStyle w:val="Quote"/>
                                    <w:spacing w:after="0" w:line="240" w:lineRule="auto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</w:pPr>
                                  <w:r w:rsidRPr="000408CE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  <w:lang w:val="vi-VN"/>
                                    </w:rPr>
                                    <w:t>Create Document</w:t>
                                  </w:r>
                                </w:p>
                              </w:tc>
                            </w:tr>
                            <w:tr w:rsidR="0015472B" w:rsidRPr="000408CE" w:rsidTr="00552B59"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1597" w:type="dxa"/>
                                </w:tcPr>
                                <w:p w:rsidR="0015472B" w:rsidRPr="0015472B" w:rsidRDefault="00A003AE" w:rsidP="00552B59">
                                  <w:pPr>
                                    <w:pStyle w:val="Quote"/>
                                    <w:spacing w:after="0" w:line="240" w:lineRule="auto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17/12</w:t>
                                  </w:r>
                                  <w:r w:rsidR="0015472B"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/2013</w:t>
                                  </w:r>
                                </w:p>
                              </w:tc>
                              <w:tc>
                                <w:tcPr>
                                  <w:tcW w:w="1192" w:type="dxa"/>
                                </w:tcPr>
                                <w:p w:rsidR="0015472B" w:rsidRPr="0015472B" w:rsidRDefault="0015472B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1729" w:type="dxa"/>
                                </w:tcPr>
                                <w:p w:rsidR="0015472B" w:rsidRPr="0015472B" w:rsidRDefault="00A003AE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Dao Khau</w:t>
                                  </w:r>
                                </w:p>
                              </w:tc>
                              <w:tc>
                                <w:tcPr>
                                  <w:tcW w:w="3749" w:type="dxa"/>
                                </w:tcPr>
                                <w:p w:rsidR="0015472B" w:rsidRPr="0015472B" w:rsidRDefault="0015472B" w:rsidP="00552B59">
                                  <w:pPr>
                                    <w:pStyle w:val="Quote"/>
                                    <w:spacing w:after="0" w:line="240" w:lineRule="auto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theme="majorHAnsi"/>
                                      <w:i w:val="0"/>
                                      <w:color w:val="1F4E79"/>
                                      <w:sz w:val="24"/>
                                      <w:szCs w:val="24"/>
                                    </w:rPr>
                                    <w:t>Update Document</w:t>
                                  </w:r>
                                </w:p>
                              </w:tc>
                            </w:tr>
                          </w:tbl>
                          <w:p w:rsidR="0097517C" w:rsidRPr="002A41A5" w:rsidRDefault="0097517C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12D35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603A9" id="Text Box 14" o:spid="_x0000_s1029" type="#_x0000_t202" style="position:absolute;margin-left:25.2pt;margin-top:26.55pt;width:404.25pt;height:10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/H0uQIAAMI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" filled="f" stroked="f">
                <v:textbox>
                  <w:txbxContent>
                    <w:tbl>
                      <w:tblPr>
                        <w:tblStyle w:val="LightShading-Accent5"/>
                        <w:tblW w:w="8267" w:type="dxa"/>
                        <w:tblLook w:val="04A0" w:firstRow="1" w:lastRow="0" w:firstColumn="1" w:lastColumn="0" w:noHBand="0" w:noVBand="1"/>
                      </w:tblPr>
                      <w:tblGrid>
                        <w:gridCol w:w="1597"/>
                        <w:gridCol w:w="1192"/>
                        <w:gridCol w:w="1729"/>
                        <w:gridCol w:w="3749"/>
                      </w:tblGrid>
                      <w:tr w:rsidR="0097517C" w:rsidRPr="000408CE" w:rsidTr="00552B59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97517C" w:rsidRPr="000408CE" w:rsidRDefault="0097517C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97517C" w:rsidRPr="000408CE" w:rsidRDefault="0097517C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Version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97517C" w:rsidRPr="000408CE" w:rsidRDefault="0097517C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97517C" w:rsidRPr="000408CE" w:rsidRDefault="0097517C" w:rsidP="00552B59">
                            <w:pPr>
                              <w:pStyle w:val="Quote"/>
                              <w:spacing w:after="0" w:line="240" w:lineRule="auto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Description</w:t>
                            </w:r>
                          </w:p>
                        </w:tc>
                      </w:tr>
                      <w:tr w:rsidR="0097517C" w:rsidRPr="000408CE" w:rsidTr="00552B59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97517C" w:rsidRPr="000408CE" w:rsidRDefault="0097517C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24/09/2013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97517C" w:rsidRPr="000408CE" w:rsidRDefault="0097517C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97517C" w:rsidRPr="000408CE" w:rsidRDefault="00C425EB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Dao</w:t>
                            </w:r>
                            <w:r w:rsidR="0097517C"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 xml:space="preserve"> Khau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97517C" w:rsidRPr="000408CE" w:rsidRDefault="0097517C" w:rsidP="00552B59">
                            <w:pPr>
                              <w:pStyle w:val="Quote"/>
                              <w:spacing w:after="0" w:line="240" w:lineRule="auto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</w:pPr>
                            <w:r w:rsidRPr="000408CE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  <w:lang w:val="vi-VN"/>
                              </w:rPr>
                              <w:t>Create Document</w:t>
                            </w:r>
                          </w:p>
                        </w:tc>
                      </w:tr>
                      <w:tr w:rsidR="0015472B" w:rsidRPr="000408CE" w:rsidTr="00552B59"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597" w:type="dxa"/>
                          </w:tcPr>
                          <w:p w:rsidR="0015472B" w:rsidRPr="0015472B" w:rsidRDefault="00A003AE" w:rsidP="00552B59">
                            <w:pPr>
                              <w:pStyle w:val="Quote"/>
                              <w:spacing w:after="0" w:line="240" w:lineRule="auto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17/12</w:t>
                            </w:r>
                            <w:r w:rsidR="0015472B"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/2013</w:t>
                            </w:r>
                          </w:p>
                        </w:tc>
                        <w:tc>
                          <w:tcPr>
                            <w:tcW w:w="1192" w:type="dxa"/>
                          </w:tcPr>
                          <w:p w:rsidR="0015472B" w:rsidRPr="0015472B" w:rsidRDefault="0015472B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1729" w:type="dxa"/>
                          </w:tcPr>
                          <w:p w:rsidR="0015472B" w:rsidRPr="0015472B" w:rsidRDefault="00A003AE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Dao Khau</w:t>
                            </w:r>
                          </w:p>
                        </w:tc>
                        <w:tc>
                          <w:tcPr>
                            <w:tcW w:w="3749" w:type="dxa"/>
                          </w:tcPr>
                          <w:p w:rsidR="0015472B" w:rsidRPr="0015472B" w:rsidRDefault="0015472B" w:rsidP="00552B59">
                            <w:pPr>
                              <w:pStyle w:val="Quote"/>
                              <w:spacing w:after="0" w:line="240" w:lineRule="auto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i w:val="0"/>
                                <w:color w:val="1F4E79"/>
                                <w:sz w:val="24"/>
                                <w:szCs w:val="24"/>
                              </w:rPr>
                              <w:t>Update Document</w:t>
                            </w:r>
                          </w:p>
                        </w:tc>
                      </w:tr>
                    </w:tbl>
                    <w:p w:rsidR="0097517C" w:rsidRPr="002A41A5" w:rsidRDefault="0097517C" w:rsidP="0097517C">
                      <w:pPr>
                        <w:jc w:val="both"/>
                        <w:rPr>
                          <w:rFonts w:ascii="Tahoma" w:hAnsi="Tahoma" w:cs="Tahoma"/>
                          <w:color w:val="112D35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517C" w:rsidRPr="00FB5D94">
        <w:rPr>
          <w:rFonts w:asciiTheme="majorHAnsi" w:hAnsiTheme="majorHAnsi" w:cstheme="maj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FCABB" wp14:editId="117143B9">
                <wp:simplePos x="0" y="0"/>
                <wp:positionH relativeFrom="column">
                  <wp:posOffset>405765</wp:posOffset>
                </wp:positionH>
                <wp:positionV relativeFrom="paragraph">
                  <wp:posOffset>2576830</wp:posOffset>
                </wp:positionV>
                <wp:extent cx="5133975" cy="5629275"/>
                <wp:effectExtent l="0" t="0" r="0" b="9525"/>
                <wp:wrapNone/>
                <wp:docPr id="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33975" cy="5629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Calibri" w:eastAsia="Calibri" w:hAnsi="Calibri" w:cs="Times New Roman"/>
                                <w:color w:val="auto"/>
                                <w:sz w:val="22"/>
                                <w:szCs w:val="22"/>
                                <w:lang w:val="ru-RU"/>
                              </w:rPr>
                              <w:id w:val="-83997954"/>
                              <w:docPartObj>
                                <w:docPartGallery w:val="Table of Contents"/>
                                <w:docPartUnique/>
                              </w:docPartObj>
                            </w:sdtPr>
                            <w:sdtEndPr>
                              <w:rPr>
                                <w:b/>
                                <w:bCs/>
                                <w:noProof/>
                              </w:rPr>
                            </w:sdtEndPr>
                            <w:sdtContent>
                              <w:p w:rsidR="00B7266E" w:rsidRDefault="00B7266E">
                                <w:pPr>
                                  <w:pStyle w:val="TOCHeading"/>
                                </w:pPr>
                              </w:p>
                              <w:p w:rsidR="00B7266E" w:rsidRPr="00E90147" w:rsidRDefault="00B7266E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TOC \o "1-3" \h \z \u </w:instrText>
                                </w:r>
                                <w:r>
                                  <w:fldChar w:fldCharType="separate"/>
                                </w:r>
                                <w:hyperlink w:anchor="_Toc371593895" w:history="1">
                                  <w:r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1.</w:t>
                                  </w:r>
                                  <w:r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MEMBER LISTS:</w:t>
                                  </w:r>
                                  <w:r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_Toc371593895 \h </w:instrText>
                                  </w:r>
                                  <w:r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896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2.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INTRODUCTION: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_Toc371593896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897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2.1.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DOCUMENT PURPOSE: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_Toc371593897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898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2.2.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REFFERENCES AND RELAVENT DOCUMENTS: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_Toc371593898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899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3.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BACKGROUND: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_Toc371593899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900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3.1.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CHARACTERS</w:t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: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_Toc371593900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2"/>
                                  <w:tabs>
                                    <w:tab w:val="left" w:pos="88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901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3.2.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EVENT: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_Toc371593901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902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4.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HOW WERE THAY USED?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_Toc371593902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903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5.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CON</w:t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>CLUSION: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_Toc371593903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8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Pr="00E90147" w:rsidRDefault="0051674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ajorHAnsi" w:eastAsiaTheme="minorEastAsia" w:hAnsiTheme="majorHAnsi" w:cstheme="majorHAnsi"/>
                                    <w:noProof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hyperlink w:anchor="_Toc371593904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6.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  <w:lang w:val="vi-VN"/>
                                    </w:rPr>
                                    <w:t>ASPECTS OF THE MODELS: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_Toc371593904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9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Default="0051674C">
                                <w:pPr>
                                  <w:pStyle w:val="TOC1"/>
                                  <w:tabs>
                                    <w:tab w:val="left" w:pos="440"/>
                                    <w:tab w:val="right" w:leader="dot" w:pos="9345"/>
                                  </w:tabs>
                                  <w:rPr>
                                    <w:rFonts w:asciiTheme="minorHAnsi" w:eastAsiaTheme="minorEastAsia" w:hAnsiTheme="minorHAnsi" w:cstheme="minorBidi"/>
                                    <w:noProof/>
                                    <w:lang w:val="en-US"/>
                                  </w:rPr>
                                </w:pPr>
                                <w:hyperlink w:anchor="_Toc371593905" w:history="1"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7.</w:t>
                                  </w:r>
                                  <w:r w:rsidR="00B7266E" w:rsidRPr="00E90147">
                                    <w:rPr>
                                      <w:rFonts w:asciiTheme="majorHAnsi" w:eastAsiaTheme="minorEastAsia" w:hAnsiTheme="majorHAnsi" w:cstheme="majorHAnsi"/>
                                      <w:noProof/>
                                      <w:sz w:val="24"/>
                                      <w:szCs w:val="24"/>
                                      <w:lang w:val="en-US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noProof/>
                                      <w:sz w:val="24"/>
                                      <w:szCs w:val="24"/>
                                    </w:rPr>
                                    <w:t>REFLECTION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ab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instrText xml:space="preserve"> PAGEREF _Toc371593905 \h </w:instrTex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  <w:r w:rsidR="00B7266E" w:rsidRPr="00E90147">
                                    <w:rPr>
                                      <w:rFonts w:asciiTheme="majorHAnsi" w:hAnsiTheme="majorHAnsi" w:cstheme="majorHAnsi"/>
                                      <w:noProof/>
                                      <w:webHidden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hyperlink>
                              </w:p>
                              <w:p w:rsidR="00B7266E" w:rsidRDefault="00B7266E">
                                <w:r>
                                  <w:rPr>
                                    <w:b/>
                                    <w:bCs/>
                                    <w:noProof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  <w:p w:rsidR="0097517C" w:rsidRPr="00552B59" w:rsidRDefault="0097517C" w:rsidP="0097517C">
                            <w:pPr>
                              <w:jc w:val="both"/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</w:pPr>
                            <w:r w:rsidRPr="00552B59">
                              <w:rPr>
                                <w:rFonts w:ascii="Tahoma" w:hAnsi="Tahoma" w:cs="Tahoma"/>
                                <w:color w:val="1F4E79"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DFCABB" id="Text Box 15" o:spid="_x0000_s1030" type="#_x0000_t202" style="position:absolute;margin-left:31.95pt;margin-top:202.9pt;width:404.2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" filled="f" stroked="f">
                <v:textbox>
                  <w:txbxContent>
                    <w:sdt>
                      <w:sdtPr>
                        <w:rPr>
                          <w:rFonts w:ascii="Calibri" w:eastAsia="Calibri" w:hAnsi="Calibri" w:cs="Times New Roman"/>
                          <w:color w:val="auto"/>
                          <w:sz w:val="22"/>
                          <w:szCs w:val="22"/>
                          <w:lang w:val="ru-RU"/>
                        </w:rPr>
                        <w:id w:val="-83997954"/>
                        <w:docPartObj>
                          <w:docPartGallery w:val="Table of Contents"/>
                          <w:docPartUnique/>
                        </w:docPartObj>
                      </w:sdtPr>
                      <w:sdtEndPr>
                        <w:rPr>
                          <w:b/>
                          <w:bCs/>
                          <w:noProof/>
                        </w:rPr>
                      </w:sdtEndPr>
                      <w:sdtContent>
                        <w:p w:rsidR="00B7266E" w:rsidRDefault="00B7266E">
                          <w:pPr>
                            <w:pStyle w:val="TOCHeading"/>
                          </w:pPr>
                        </w:p>
                        <w:p w:rsidR="00B7266E" w:rsidRPr="00E90147" w:rsidRDefault="00B7266E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TOC \o "1-3" \h \z \u </w:instrText>
                          </w:r>
                          <w:r>
                            <w:fldChar w:fldCharType="separate"/>
                          </w:r>
                          <w:hyperlink w:anchor="_Toc371593895" w:history="1">
                            <w:r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1.</w:t>
                            </w:r>
                            <w:r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MEMBER LISTS:</w:t>
                            </w:r>
                            <w:r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_Toc371593895 \h </w:instrText>
                            </w:r>
                            <w:r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896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2.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INTRODUCTION: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_Toc371593896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897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2.1.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DOCUMENT PURPOSE: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_Toc371593897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898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2.2.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REFFERENCES AND RELAVENT DOCUMENTS: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_Toc371593898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899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3.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BACKGROUND: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_Toc371593899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900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3.1.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CHARACTERS</w:t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: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_Toc371593900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2"/>
                            <w:tabs>
                              <w:tab w:val="left" w:pos="88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901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3.2.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EVENT: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_Toc371593901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2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902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4.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HOW WERE THAY USED?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_Toc371593902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5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903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5.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CON</w:t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>CLUSION: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_Toc371593903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8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Pr="00E90147" w:rsidRDefault="0051674C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ajorHAnsi" w:eastAsiaTheme="minorEastAsia" w:hAnsiTheme="majorHAnsi" w:cstheme="majorHAnsi"/>
                              <w:noProof/>
                              <w:sz w:val="24"/>
                              <w:szCs w:val="24"/>
                              <w:lang w:val="en-US"/>
                            </w:rPr>
                          </w:pPr>
                          <w:hyperlink w:anchor="_Toc371593904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6.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  <w:lang w:val="vi-VN"/>
                              </w:rPr>
                              <w:t>ASPECTS OF THE MODELS: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_Toc371593904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9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Default="0051674C">
                          <w:pPr>
                            <w:pStyle w:val="TOC1"/>
                            <w:tabs>
                              <w:tab w:val="left" w:pos="440"/>
                              <w:tab w:val="right" w:leader="dot" w:pos="9345"/>
                            </w:tabs>
                            <w:rPr>
                              <w:rFonts w:asciiTheme="minorHAnsi" w:eastAsiaTheme="minorEastAsia" w:hAnsiTheme="minorHAnsi" w:cstheme="minorBidi"/>
                              <w:noProof/>
                              <w:lang w:val="en-US"/>
                            </w:rPr>
                          </w:pPr>
                          <w:hyperlink w:anchor="_Toc371593905" w:history="1"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7.</w:t>
                            </w:r>
                            <w:r w:rsidR="00B7266E" w:rsidRPr="00E90147">
                              <w:rPr>
                                <w:rFonts w:asciiTheme="majorHAnsi" w:eastAsiaTheme="minorEastAsia" w:hAnsiTheme="majorHAnsi" w:cstheme="majorHAnsi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 w:rsidR="00B7266E" w:rsidRPr="00E90147">
                              <w:rPr>
                                <w:rStyle w:val="Hyperlink"/>
                                <w:rFonts w:asciiTheme="majorHAnsi" w:hAnsiTheme="majorHAnsi" w:cstheme="majorHAnsi"/>
                                <w:noProof/>
                                <w:sz w:val="24"/>
                                <w:szCs w:val="24"/>
                              </w:rPr>
                              <w:t>REFLECTION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ab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instrText xml:space="preserve"> PAGEREF _Toc371593905 \h </w:instrTex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t>10</w:t>
                            </w:r>
                            <w:r w:rsidR="00B7266E" w:rsidRPr="00E90147">
                              <w:rPr>
                                <w:rFonts w:asciiTheme="majorHAnsi" w:hAnsiTheme="majorHAnsi" w:cstheme="majorHAnsi"/>
                                <w:noProof/>
                                <w:webHidden/>
                                <w:sz w:val="24"/>
                                <w:szCs w:val="24"/>
                              </w:rPr>
                              <w:fldChar w:fldCharType="end"/>
                            </w:r>
                          </w:hyperlink>
                        </w:p>
                        <w:p w:rsidR="00B7266E" w:rsidRDefault="00B7266E">
                          <w:r>
                            <w:rPr>
                              <w:b/>
                              <w:bCs/>
                              <w:noProof/>
                            </w:rPr>
                            <w:fldChar w:fldCharType="end"/>
                          </w:r>
                        </w:p>
                      </w:sdtContent>
                    </w:sdt>
                    <w:p w:rsidR="0097517C" w:rsidRPr="00552B59" w:rsidRDefault="0097517C" w:rsidP="0097517C">
                      <w:pPr>
                        <w:jc w:val="both"/>
                        <w:rPr>
                          <w:rFonts w:ascii="Tahoma" w:hAnsi="Tahoma" w:cs="Tahoma"/>
                          <w:color w:val="1F4E79"/>
                          <w:lang w:val="en-US"/>
                        </w:rPr>
                      </w:pPr>
                      <w:r w:rsidRPr="00552B59">
                        <w:rPr>
                          <w:rFonts w:ascii="Tahoma" w:hAnsi="Tahoma" w:cs="Tahoma"/>
                          <w:color w:val="1F4E79"/>
                          <w:lang w:val="en-US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FB5D94">
        <w:rPr>
          <w:rFonts w:asciiTheme="majorHAnsi" w:hAnsiTheme="majorHAnsi" w:cstheme="majorHAnsi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C8085A" wp14:editId="6CF52F19">
                <wp:simplePos x="0" y="0"/>
                <wp:positionH relativeFrom="column">
                  <wp:posOffset>1653540</wp:posOffset>
                </wp:positionH>
                <wp:positionV relativeFrom="paragraph">
                  <wp:posOffset>-234315</wp:posOffset>
                </wp:positionV>
                <wp:extent cx="4286250" cy="447675"/>
                <wp:effectExtent l="0" t="0" r="0" b="635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517C" w:rsidRPr="006D46E0" w:rsidRDefault="0097517C" w:rsidP="0097517C">
                            <w:pPr>
                              <w:jc w:val="right"/>
                              <w:rPr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6D46E0">
                              <w:rPr>
                                <w:rStyle w:val="SubtleReference"/>
                                <w:rFonts w:asciiTheme="majorHAnsi" w:hAnsiTheme="majorHAnsi" w:cstheme="majorHAnsi"/>
                                <w:b/>
                                <w:color w:val="1F4E79"/>
                                <w:sz w:val="40"/>
                                <w:szCs w:val="40"/>
                                <w:u w:val="none"/>
                                <w:lang w:val="vi-VN"/>
                              </w:rPr>
                              <w:t>REVISIONS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8085A" id="Text Box 12" o:spid="_x0000_s1031" type="#_x0000_t202" style="position:absolute;margin-left:130.2pt;margin-top:-18.45pt;width:337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" filled="f" stroked="f">
                <v:textbox>
                  <w:txbxContent>
                    <w:p w:rsidR="0097517C" w:rsidRPr="006D46E0" w:rsidRDefault="0097517C" w:rsidP="0097517C">
                      <w:pPr>
                        <w:jc w:val="right"/>
                        <w:rPr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lang w:val="en-US"/>
                        </w:rPr>
                      </w:pPr>
                      <w:r w:rsidRPr="006D46E0">
                        <w:rPr>
                          <w:rStyle w:val="SubtleReference"/>
                          <w:rFonts w:asciiTheme="majorHAnsi" w:hAnsiTheme="majorHAnsi" w:cstheme="majorHAnsi"/>
                          <w:b/>
                          <w:color w:val="1F4E79"/>
                          <w:sz w:val="40"/>
                          <w:szCs w:val="40"/>
                          <w:u w:val="none"/>
                          <w:lang w:val="vi-VN"/>
                        </w:rPr>
                        <w:t>REVISIONS</w:t>
                      </w:r>
                    </w:p>
                  </w:txbxContent>
                </v:textbox>
              </v:shape>
            </w:pict>
          </mc:Fallback>
        </mc:AlternateContent>
      </w:r>
      <w:r w:rsidR="0097517C" w:rsidRPr="00FB5D94">
        <w:rPr>
          <w:rFonts w:asciiTheme="majorHAnsi" w:hAnsiTheme="majorHAnsi" w:cstheme="majorHAnsi"/>
        </w:rPr>
        <w:br w:type="page"/>
      </w:r>
    </w:p>
    <w:p w:rsidR="00552B59" w:rsidRPr="00FB5D94" w:rsidRDefault="00552B59" w:rsidP="0097517C">
      <w:pPr>
        <w:pStyle w:val="Heading1"/>
        <w:numPr>
          <w:ilvl w:val="0"/>
          <w:numId w:val="17"/>
        </w:numPr>
        <w:rPr>
          <w:rStyle w:val="SubtleReference"/>
          <w:rFonts w:cstheme="majorHAnsi"/>
          <w:smallCaps w:val="0"/>
          <w:color w:val="auto"/>
          <w:u w:val="none"/>
        </w:rPr>
      </w:pPr>
      <w:bookmarkStart w:id="0" w:name="_Toc367930287"/>
      <w:bookmarkStart w:id="1" w:name="_Toc368055103"/>
      <w:bookmarkStart w:id="2" w:name="_Toc371593895"/>
      <w:r w:rsidRPr="00FB5D94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lastRenderedPageBreak/>
        <w:t>MEMBER LISTS</w:t>
      </w:r>
      <w:bookmarkEnd w:id="0"/>
      <w:r w:rsidRPr="00FB5D94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t>:</w:t>
      </w:r>
      <w:bookmarkStart w:id="3" w:name="_Toc367930288"/>
      <w:bookmarkEnd w:id="1"/>
      <w:bookmarkEnd w:id="2"/>
    </w:p>
    <w:tbl>
      <w:tblPr>
        <w:tblStyle w:val="TableGrid"/>
        <w:tblW w:w="8005" w:type="dxa"/>
        <w:jc w:val="center"/>
        <w:tblLook w:val="04A0" w:firstRow="1" w:lastRow="0" w:firstColumn="1" w:lastColumn="0" w:noHBand="0" w:noVBand="1"/>
      </w:tblPr>
      <w:tblGrid>
        <w:gridCol w:w="1345"/>
        <w:gridCol w:w="6660"/>
      </w:tblGrid>
      <w:tr w:rsidR="00D44958" w:rsidRPr="00FB5D94" w:rsidTr="006D46E0">
        <w:trPr>
          <w:jc w:val="center"/>
        </w:trPr>
        <w:tc>
          <w:tcPr>
            <w:tcW w:w="1345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T103573</w:t>
            </w:r>
          </w:p>
        </w:tc>
        <w:tc>
          <w:tcPr>
            <w:tcW w:w="6660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 Ngoc Chau</w:t>
            </w:r>
          </w:p>
        </w:tc>
      </w:tr>
      <w:tr w:rsidR="00D44958" w:rsidRPr="00FB5D94" w:rsidTr="006D46E0">
        <w:trPr>
          <w:jc w:val="center"/>
        </w:trPr>
        <w:tc>
          <w:tcPr>
            <w:tcW w:w="1345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T105026</w:t>
            </w:r>
          </w:p>
        </w:tc>
        <w:tc>
          <w:tcPr>
            <w:tcW w:w="6660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Khau Thanh Dao</w:t>
            </w:r>
          </w:p>
        </w:tc>
      </w:tr>
      <w:tr w:rsidR="00D44958" w:rsidRPr="00FB5D94" w:rsidTr="006D46E0">
        <w:trPr>
          <w:jc w:val="center"/>
        </w:trPr>
        <w:tc>
          <w:tcPr>
            <w:tcW w:w="1345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T104898</w:t>
            </w:r>
          </w:p>
        </w:tc>
        <w:tc>
          <w:tcPr>
            <w:tcW w:w="6660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Huynh Trong Khang</w:t>
            </w:r>
          </w:p>
        </w:tc>
      </w:tr>
      <w:tr w:rsidR="00D44958" w:rsidRPr="00FB5D94" w:rsidTr="006D46E0">
        <w:trPr>
          <w:jc w:val="center"/>
        </w:trPr>
        <w:tc>
          <w:tcPr>
            <w:tcW w:w="1345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T101184</w:t>
            </w:r>
          </w:p>
        </w:tc>
        <w:tc>
          <w:tcPr>
            <w:tcW w:w="6660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Ta Ngoc Thien Phu</w:t>
            </w:r>
          </w:p>
        </w:tc>
      </w:tr>
      <w:tr w:rsidR="00D44958" w:rsidRPr="00FB5D94" w:rsidTr="006D46E0">
        <w:trPr>
          <w:jc w:val="center"/>
        </w:trPr>
        <w:tc>
          <w:tcPr>
            <w:tcW w:w="1345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T103569</w:t>
            </w:r>
          </w:p>
        </w:tc>
        <w:tc>
          <w:tcPr>
            <w:tcW w:w="6660" w:type="dxa"/>
          </w:tcPr>
          <w:p w:rsidR="00D44958" w:rsidRPr="00FB5D94" w:rsidRDefault="00D44958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Nguyen Hoang Fa Thu</w:t>
            </w:r>
          </w:p>
        </w:tc>
      </w:tr>
      <w:tr w:rsidR="008F473A" w:rsidRPr="00FB5D94" w:rsidTr="006D46E0">
        <w:trPr>
          <w:jc w:val="center"/>
        </w:trPr>
        <w:tc>
          <w:tcPr>
            <w:tcW w:w="1345" w:type="dxa"/>
          </w:tcPr>
          <w:p w:rsidR="008F473A" w:rsidRPr="00FB5D94" w:rsidRDefault="008F473A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T094054</w:t>
            </w:r>
          </w:p>
        </w:tc>
        <w:tc>
          <w:tcPr>
            <w:tcW w:w="6660" w:type="dxa"/>
          </w:tcPr>
          <w:p w:rsidR="008F473A" w:rsidRPr="00FB5D94" w:rsidRDefault="008F473A" w:rsidP="000241DE">
            <w:pPr>
              <w:spacing w:after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FB5D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</w:t>
            </w:r>
            <w:r w:rsidR="00F17A3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</w:t>
            </w:r>
            <w:r w:rsidRPr="00FB5D94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nh Thai </w:t>
            </w:r>
            <w:r w:rsidR="00F17A36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Anh</w:t>
            </w:r>
          </w:p>
        </w:tc>
      </w:tr>
    </w:tbl>
    <w:p w:rsidR="00552B59" w:rsidRPr="00FB5D94" w:rsidRDefault="00552B59" w:rsidP="0097517C">
      <w:pPr>
        <w:pStyle w:val="Heading1"/>
        <w:numPr>
          <w:ilvl w:val="0"/>
          <w:numId w:val="17"/>
        </w:numPr>
        <w:rPr>
          <w:rFonts w:cstheme="majorHAnsi"/>
          <w:color w:val="1F4E79" w:themeColor="accent1" w:themeShade="80"/>
        </w:rPr>
      </w:pPr>
      <w:bookmarkStart w:id="4" w:name="_Toc368055104"/>
      <w:bookmarkStart w:id="5" w:name="_Toc371593896"/>
      <w:r w:rsidRPr="00FB5D94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t>INTRODUCTION</w:t>
      </w:r>
      <w:bookmarkStart w:id="6" w:name="_Toc367930289"/>
      <w:bookmarkEnd w:id="3"/>
      <w:r w:rsidRPr="00FB5D94">
        <w:rPr>
          <w:rFonts w:cstheme="majorHAnsi"/>
          <w:color w:val="1F4E79" w:themeColor="accent1" w:themeShade="80"/>
        </w:rPr>
        <w:t>:</w:t>
      </w:r>
      <w:bookmarkEnd w:id="4"/>
      <w:bookmarkEnd w:id="5"/>
    </w:p>
    <w:p w:rsidR="00552B59" w:rsidRPr="00FB5D94" w:rsidRDefault="00552B59" w:rsidP="000241DE">
      <w:pPr>
        <w:pStyle w:val="Heading2"/>
        <w:numPr>
          <w:ilvl w:val="1"/>
          <w:numId w:val="9"/>
        </w:numPr>
        <w:ind w:left="1440" w:hanging="1080"/>
        <w:rPr>
          <w:rStyle w:val="SubtleReference"/>
          <w:rFonts w:cstheme="majorHAnsi"/>
          <w:smallCaps w:val="0"/>
          <w:color w:val="1F4E79" w:themeColor="accent1" w:themeShade="80"/>
          <w:u w:val="none"/>
        </w:rPr>
      </w:pPr>
      <w:bookmarkStart w:id="7" w:name="_Toc368055105"/>
      <w:bookmarkStart w:id="8" w:name="_Toc371593897"/>
      <w:r w:rsidRPr="00FB5D94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t>DOCUMENT PURPOSE:</w:t>
      </w:r>
      <w:bookmarkEnd w:id="7"/>
      <w:bookmarkEnd w:id="8"/>
    </w:p>
    <w:p w:rsidR="000241DE" w:rsidRPr="00FB5D94" w:rsidRDefault="000241DE" w:rsidP="00D44958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lang w:val="vi-VN"/>
        </w:rPr>
      </w:pPr>
      <w:r w:rsidRPr="00FB5D94">
        <w:rPr>
          <w:rFonts w:asciiTheme="majorHAnsi" w:hAnsiTheme="majorHAnsi" w:cstheme="majorHAnsi"/>
          <w:sz w:val="24"/>
          <w:lang w:val="vi-VN"/>
        </w:rPr>
        <w:t>This document is designed f</w:t>
      </w:r>
      <w:r w:rsidR="003E27DB">
        <w:rPr>
          <w:rFonts w:asciiTheme="majorHAnsi" w:hAnsiTheme="majorHAnsi" w:cstheme="majorHAnsi"/>
          <w:sz w:val="24"/>
          <w:lang w:val="vi-VN"/>
        </w:rPr>
        <w:t>or description team assignment 4</w:t>
      </w:r>
      <w:r w:rsidRPr="00FB5D94">
        <w:rPr>
          <w:rFonts w:asciiTheme="majorHAnsi" w:hAnsiTheme="majorHAnsi" w:cstheme="majorHAnsi"/>
          <w:sz w:val="24"/>
          <w:lang w:val="vi-VN"/>
        </w:rPr>
        <w:t xml:space="preserve"> for Software Process and Quality Management course.</w:t>
      </w:r>
    </w:p>
    <w:p w:rsidR="000241DE" w:rsidRPr="00FB5D94" w:rsidRDefault="000241DE" w:rsidP="00D44958">
      <w:pPr>
        <w:pStyle w:val="ListParagraph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lang w:val="vi-VN"/>
        </w:rPr>
      </w:pPr>
      <w:r w:rsidRPr="00FB5D94">
        <w:rPr>
          <w:rFonts w:asciiTheme="majorHAnsi" w:hAnsiTheme="majorHAnsi" w:cstheme="majorHAnsi"/>
          <w:sz w:val="24"/>
          <w:lang w:val="vi-VN"/>
        </w:rPr>
        <w:t>The document focus on description the case of</w:t>
      </w:r>
      <w:r w:rsidR="00F57429">
        <w:rPr>
          <w:rFonts w:asciiTheme="majorHAnsi" w:hAnsiTheme="majorHAnsi" w:cstheme="majorHAnsi"/>
          <w:sz w:val="24"/>
          <w:lang w:val="en-US"/>
        </w:rPr>
        <w:t xml:space="preserve"> </w:t>
      </w:r>
      <w:r w:rsidR="003E27DB" w:rsidRPr="003E27DB">
        <w:rPr>
          <w:rFonts w:asciiTheme="majorHAnsi" w:hAnsiTheme="majorHAnsi" w:cstheme="majorHAnsi"/>
          <w:sz w:val="24"/>
          <w:lang w:val="vi-VN"/>
        </w:rPr>
        <w:t>Estimation  as  a  Tool</w:t>
      </w:r>
      <w:r w:rsidRPr="00FB5D94">
        <w:rPr>
          <w:rFonts w:asciiTheme="majorHAnsi" w:hAnsiTheme="majorHAnsi" w:cstheme="majorHAnsi"/>
          <w:sz w:val="24"/>
          <w:lang w:val="vi-VN"/>
        </w:rPr>
        <w:t>.</w:t>
      </w:r>
    </w:p>
    <w:p w:rsidR="000241DE" w:rsidRDefault="000241DE" w:rsidP="00D44958">
      <w:pPr>
        <w:pStyle w:val="ListParagraph"/>
        <w:numPr>
          <w:ilvl w:val="0"/>
          <w:numId w:val="12"/>
        </w:numPr>
        <w:ind w:left="1710"/>
        <w:jc w:val="both"/>
        <w:rPr>
          <w:rFonts w:asciiTheme="majorHAnsi" w:hAnsiTheme="majorHAnsi" w:cstheme="majorHAnsi"/>
          <w:sz w:val="24"/>
          <w:lang w:val="vi-VN"/>
        </w:rPr>
      </w:pPr>
      <w:r w:rsidRPr="00FB5D94">
        <w:rPr>
          <w:rFonts w:asciiTheme="majorHAnsi" w:hAnsiTheme="majorHAnsi" w:cstheme="majorHAnsi"/>
          <w:sz w:val="24"/>
          <w:lang w:val="vi-VN"/>
        </w:rPr>
        <w:t>Ba</w:t>
      </w:r>
      <w:r w:rsidR="008278E4" w:rsidRPr="00FB5D94">
        <w:rPr>
          <w:rFonts w:asciiTheme="majorHAnsi" w:hAnsiTheme="majorHAnsi" w:cstheme="majorHAnsi"/>
          <w:sz w:val="24"/>
          <w:lang w:val="vi-VN"/>
        </w:rPr>
        <w:t xml:space="preserve">ckground: </w:t>
      </w:r>
      <w:r w:rsidR="00B67DEB">
        <w:rPr>
          <w:rFonts w:asciiTheme="majorHAnsi" w:hAnsiTheme="majorHAnsi" w:cstheme="majorHAnsi"/>
          <w:sz w:val="24"/>
          <w:lang w:val="en-US"/>
        </w:rPr>
        <w:t xml:space="preserve">Goals of the case study, </w:t>
      </w:r>
      <w:r w:rsidR="008278E4" w:rsidRPr="00FB5D94">
        <w:rPr>
          <w:rFonts w:asciiTheme="majorHAnsi" w:hAnsiTheme="majorHAnsi" w:cstheme="majorHAnsi"/>
          <w:sz w:val="24"/>
          <w:lang w:val="vi-VN"/>
        </w:rPr>
        <w:t>Characters and Events.</w:t>
      </w:r>
    </w:p>
    <w:p w:rsidR="00B67DEB" w:rsidRPr="00FB5D94" w:rsidRDefault="00B67DEB" w:rsidP="00D44958">
      <w:pPr>
        <w:pStyle w:val="ListParagraph"/>
        <w:numPr>
          <w:ilvl w:val="0"/>
          <w:numId w:val="12"/>
        </w:numPr>
        <w:ind w:left="1710"/>
        <w:jc w:val="both"/>
        <w:rPr>
          <w:rFonts w:asciiTheme="majorHAnsi" w:hAnsiTheme="majorHAnsi" w:cstheme="majorHAnsi"/>
          <w:sz w:val="24"/>
          <w:lang w:val="vi-VN"/>
        </w:rPr>
      </w:pPr>
      <w:r>
        <w:rPr>
          <w:rFonts w:asciiTheme="majorHAnsi" w:hAnsiTheme="majorHAnsi" w:cstheme="majorHAnsi"/>
          <w:sz w:val="24"/>
          <w:lang w:val="en-US"/>
        </w:rPr>
        <w:t>Analysis and evaluation.</w:t>
      </w:r>
    </w:p>
    <w:p w:rsidR="00552B59" w:rsidRPr="00FB5D94" w:rsidRDefault="00552B59" w:rsidP="000241DE">
      <w:pPr>
        <w:pStyle w:val="Heading2"/>
        <w:numPr>
          <w:ilvl w:val="1"/>
          <w:numId w:val="9"/>
        </w:numPr>
        <w:ind w:left="1440" w:hanging="1080"/>
        <w:rPr>
          <w:rFonts w:cstheme="majorHAnsi"/>
          <w:color w:val="1F4E79" w:themeColor="accent1" w:themeShade="80"/>
        </w:rPr>
      </w:pPr>
      <w:bookmarkStart w:id="9" w:name="_Toc368055106"/>
      <w:bookmarkStart w:id="10" w:name="_Toc371593898"/>
      <w:r w:rsidRPr="00FB5D94">
        <w:rPr>
          <w:rFonts w:cstheme="majorHAnsi"/>
          <w:color w:val="1F4E79" w:themeColor="accent1" w:themeShade="80"/>
        </w:rPr>
        <w:t>REFFERENCES AND RELAVENT DOCUMENTS:</w:t>
      </w:r>
      <w:bookmarkEnd w:id="9"/>
      <w:bookmarkEnd w:id="10"/>
    </w:p>
    <w:p w:rsidR="00BB440C" w:rsidRPr="00B67DEB" w:rsidRDefault="000241DE" w:rsidP="000F362F">
      <w:pPr>
        <w:pStyle w:val="ListParagraph"/>
        <w:numPr>
          <w:ilvl w:val="0"/>
          <w:numId w:val="13"/>
        </w:numPr>
        <w:jc w:val="both"/>
      </w:pPr>
      <w:r w:rsidRPr="00FB5D94">
        <w:rPr>
          <w:rFonts w:asciiTheme="majorHAnsi" w:hAnsiTheme="majorHAnsi" w:cstheme="majorHAnsi"/>
          <w:sz w:val="24"/>
          <w:lang w:val="vi-VN"/>
        </w:rPr>
        <w:t>Reading[</w:t>
      </w:r>
      <w:r w:rsidR="00B67DEB">
        <w:rPr>
          <w:rFonts w:asciiTheme="majorHAnsi" w:hAnsiTheme="majorHAnsi" w:cstheme="majorHAnsi"/>
          <w:sz w:val="24"/>
          <w:lang w:val="en-US"/>
        </w:rPr>
        <w:t>21</w:t>
      </w:r>
      <w:r w:rsidRPr="00FB5D94">
        <w:rPr>
          <w:rFonts w:asciiTheme="majorHAnsi" w:hAnsiTheme="majorHAnsi" w:cstheme="majorHAnsi"/>
          <w:sz w:val="24"/>
          <w:lang w:val="vi-VN"/>
        </w:rPr>
        <w:t>]</w:t>
      </w:r>
      <w:r w:rsidR="0095666C" w:rsidRPr="00B67DEB">
        <w:rPr>
          <w:rFonts w:asciiTheme="majorHAnsi" w:hAnsiTheme="majorHAnsi" w:cstheme="majorHAnsi"/>
          <w:sz w:val="24"/>
          <w:lang w:val="vi-VN"/>
        </w:rPr>
        <w:t>:</w:t>
      </w:r>
      <w:r w:rsidRPr="00FB5D94">
        <w:rPr>
          <w:rFonts w:asciiTheme="majorHAnsi" w:hAnsiTheme="majorHAnsi" w:cstheme="majorHAnsi"/>
          <w:sz w:val="24"/>
          <w:lang w:val="vi-VN"/>
        </w:rPr>
        <w:t xml:space="preserve"> </w:t>
      </w:r>
      <w:hyperlink r:id="rId11" w:tooltip="Popup window" w:history="1">
        <w:r w:rsidR="00B67DEB" w:rsidRPr="00B67DEB">
          <w:rPr>
            <w:rFonts w:asciiTheme="majorHAnsi" w:hAnsiTheme="majorHAnsi" w:cstheme="majorHAnsi"/>
            <w:sz w:val="24"/>
            <w:lang w:val="vi-VN"/>
          </w:rPr>
          <w:t> 21-Estimation_as_a_Tool.pdf</w:t>
        </w:r>
      </w:hyperlink>
    </w:p>
    <w:p w:rsidR="000241DE" w:rsidRPr="00FB5D94" w:rsidRDefault="00552B59" w:rsidP="0097517C">
      <w:pPr>
        <w:pStyle w:val="Heading1"/>
        <w:numPr>
          <w:ilvl w:val="0"/>
          <w:numId w:val="17"/>
        </w:numPr>
        <w:rPr>
          <w:rFonts w:cstheme="majorHAnsi"/>
          <w:color w:val="1F4E79" w:themeColor="accent1" w:themeShade="80"/>
        </w:rPr>
      </w:pPr>
      <w:bookmarkStart w:id="11" w:name="_Toc368055108"/>
      <w:bookmarkStart w:id="12" w:name="_Toc371593899"/>
      <w:r w:rsidRPr="00FB5D94">
        <w:rPr>
          <w:rFonts w:cstheme="majorHAnsi"/>
          <w:color w:val="1F4E79" w:themeColor="accent1" w:themeShade="80"/>
        </w:rPr>
        <w:t>BACKGROUND</w:t>
      </w:r>
      <w:bookmarkEnd w:id="6"/>
      <w:r w:rsidRPr="00FB5D94">
        <w:rPr>
          <w:rFonts w:cstheme="majorHAnsi"/>
          <w:color w:val="1F4E79" w:themeColor="accent1" w:themeShade="80"/>
        </w:rPr>
        <w:t>:</w:t>
      </w:r>
      <w:bookmarkStart w:id="13" w:name="_Toc367930290"/>
      <w:bookmarkEnd w:id="11"/>
      <w:bookmarkEnd w:id="12"/>
    </w:p>
    <w:p w:rsidR="00F75CF3" w:rsidRDefault="00B67DEB" w:rsidP="00B67DEB">
      <w:pPr>
        <w:pStyle w:val="Heading2"/>
        <w:numPr>
          <w:ilvl w:val="0"/>
          <w:numId w:val="8"/>
        </w:numPr>
        <w:ind w:left="720"/>
      </w:pPr>
      <w:bookmarkStart w:id="14" w:name="_Toc368055109"/>
      <w:bookmarkStart w:id="15" w:name="_Toc371593900"/>
      <w:r w:rsidRPr="00B67DEB">
        <w:rPr>
          <w:rFonts w:cstheme="majorHAnsi"/>
          <w:color w:val="1F4E79" w:themeColor="accent1" w:themeShade="80"/>
        </w:rPr>
        <w:t>GOALS OF THE CASE STUDY</w:t>
      </w:r>
      <w:r w:rsidRPr="00B67DEB">
        <w:t>:</w:t>
      </w:r>
      <w:bookmarkEnd w:id="14"/>
      <w:bookmarkEnd w:id="15"/>
    </w:p>
    <w:p w:rsidR="00C17238" w:rsidRPr="00C17238" w:rsidRDefault="00C17238" w:rsidP="00C17238">
      <w:pPr>
        <w:pStyle w:val="ListParagraph"/>
        <w:numPr>
          <w:ilvl w:val="0"/>
          <w:numId w:val="32"/>
        </w:numPr>
        <w:spacing w:after="0"/>
        <w:ind w:left="810"/>
        <w:jc w:val="both"/>
        <w:rPr>
          <w:rFonts w:asciiTheme="majorHAnsi" w:hAnsiTheme="majorHAnsi" w:cstheme="majorHAnsi"/>
          <w:sz w:val="24"/>
          <w:lang w:val="vi-VN"/>
        </w:rPr>
      </w:pPr>
      <w:r w:rsidRPr="00C17238">
        <w:rPr>
          <w:rFonts w:asciiTheme="majorHAnsi" w:hAnsiTheme="majorHAnsi" w:cstheme="majorHAnsi"/>
          <w:sz w:val="24"/>
          <w:lang w:val="vi-VN"/>
        </w:rPr>
        <w:t>See a situation and learn how to assess and analyze different situations quickly</w:t>
      </w:r>
    </w:p>
    <w:p w:rsidR="00C17238" w:rsidRPr="00C17238" w:rsidRDefault="00C17238" w:rsidP="00C17238">
      <w:pPr>
        <w:pStyle w:val="ListParagraph"/>
        <w:numPr>
          <w:ilvl w:val="0"/>
          <w:numId w:val="32"/>
        </w:numPr>
        <w:spacing w:after="0"/>
        <w:ind w:left="810"/>
        <w:jc w:val="both"/>
        <w:rPr>
          <w:rFonts w:asciiTheme="majorHAnsi" w:hAnsiTheme="majorHAnsi" w:cstheme="majorHAnsi"/>
          <w:sz w:val="24"/>
          <w:lang w:val="vi-VN"/>
        </w:rPr>
      </w:pPr>
      <w:r w:rsidRPr="00C17238">
        <w:rPr>
          <w:rFonts w:asciiTheme="majorHAnsi" w:hAnsiTheme="majorHAnsi" w:cstheme="majorHAnsi"/>
          <w:sz w:val="24"/>
          <w:lang w:val="vi-VN"/>
        </w:rPr>
        <w:t>Learn how to read tell tail signs from a project to look for patterns</w:t>
      </w:r>
    </w:p>
    <w:p w:rsidR="00C17238" w:rsidRPr="00C17238" w:rsidRDefault="00C17238" w:rsidP="00C17238">
      <w:pPr>
        <w:pStyle w:val="ListParagraph"/>
        <w:numPr>
          <w:ilvl w:val="0"/>
          <w:numId w:val="32"/>
        </w:numPr>
        <w:spacing w:after="0"/>
        <w:ind w:left="810"/>
        <w:jc w:val="both"/>
        <w:rPr>
          <w:rFonts w:asciiTheme="majorHAnsi" w:hAnsiTheme="majorHAnsi" w:cstheme="majorHAnsi"/>
          <w:sz w:val="24"/>
          <w:lang w:val="vi-VN"/>
        </w:rPr>
      </w:pPr>
      <w:r w:rsidRPr="00C17238">
        <w:rPr>
          <w:rFonts w:asciiTheme="majorHAnsi" w:hAnsiTheme="majorHAnsi" w:cstheme="majorHAnsi"/>
          <w:sz w:val="24"/>
          <w:lang w:val="vi-VN"/>
        </w:rPr>
        <w:t>Learn how to ask and answer questions  from the information in front of you in the case</w:t>
      </w:r>
    </w:p>
    <w:p w:rsidR="00C17238" w:rsidRPr="00C17238" w:rsidRDefault="00C17238" w:rsidP="00C17238">
      <w:pPr>
        <w:pStyle w:val="ListParagraph"/>
        <w:numPr>
          <w:ilvl w:val="0"/>
          <w:numId w:val="32"/>
        </w:numPr>
        <w:spacing w:after="0"/>
        <w:ind w:left="810"/>
        <w:jc w:val="both"/>
        <w:rPr>
          <w:rFonts w:asciiTheme="majorHAnsi" w:hAnsiTheme="majorHAnsi" w:cstheme="majorHAnsi"/>
          <w:sz w:val="24"/>
          <w:lang w:val="vi-VN"/>
        </w:rPr>
      </w:pPr>
      <w:r w:rsidRPr="00C17238">
        <w:rPr>
          <w:rFonts w:asciiTheme="majorHAnsi" w:hAnsiTheme="majorHAnsi" w:cstheme="majorHAnsi"/>
          <w:sz w:val="24"/>
          <w:lang w:val="vi-VN"/>
        </w:rPr>
        <w:t>Finally learn how to relate cases to real life projects.</w:t>
      </w:r>
    </w:p>
    <w:p w:rsidR="00C17238" w:rsidRPr="00C17238" w:rsidRDefault="00C17238" w:rsidP="00C17238"/>
    <w:p w:rsidR="00F75CF3" w:rsidRDefault="00B67DEB" w:rsidP="00B67DEB">
      <w:pPr>
        <w:pStyle w:val="Heading2"/>
        <w:numPr>
          <w:ilvl w:val="0"/>
          <w:numId w:val="8"/>
        </w:numPr>
        <w:ind w:left="720"/>
        <w:rPr>
          <w:rFonts w:cstheme="majorHAnsi"/>
          <w:color w:val="1F4E79" w:themeColor="accent1" w:themeShade="80"/>
          <w:lang w:val="en-US"/>
        </w:rPr>
      </w:pPr>
      <w:r w:rsidRPr="00B67DEB">
        <w:rPr>
          <w:rFonts w:cstheme="majorHAnsi"/>
          <w:color w:val="1F4E79" w:themeColor="accent1" w:themeShade="80"/>
        </w:rPr>
        <w:t>CHARACTERS</w:t>
      </w:r>
      <w:r>
        <w:rPr>
          <w:rFonts w:cstheme="majorHAnsi"/>
          <w:color w:val="1F4E79" w:themeColor="accent1" w:themeShade="80"/>
          <w:lang w:val="en-US"/>
        </w:rPr>
        <w:t>:</w:t>
      </w:r>
    </w:p>
    <w:tbl>
      <w:tblPr>
        <w:tblStyle w:val="GridTable4-Accent5"/>
        <w:tblW w:w="10530" w:type="dxa"/>
        <w:tblInd w:w="-1085" w:type="dxa"/>
        <w:tblLook w:val="04A0" w:firstRow="1" w:lastRow="0" w:firstColumn="1" w:lastColumn="0" w:noHBand="0" w:noVBand="1"/>
      </w:tblPr>
      <w:tblGrid>
        <w:gridCol w:w="1097"/>
        <w:gridCol w:w="3422"/>
        <w:gridCol w:w="1723"/>
        <w:gridCol w:w="4288"/>
      </w:tblGrid>
      <w:tr w:rsidR="00B3444D" w:rsidRPr="00652BAE" w:rsidTr="00B34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B3444D" w:rsidRPr="00F3153B" w:rsidRDefault="00B3444D" w:rsidP="00F37076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F3153B">
              <w:rPr>
                <w:rFonts w:asciiTheme="majorHAnsi" w:hAnsiTheme="majorHAnsi" w:cstheme="majorHAnsi"/>
                <w:sz w:val="28"/>
                <w:szCs w:val="28"/>
              </w:rPr>
              <w:t>NAME</w:t>
            </w:r>
          </w:p>
        </w:tc>
        <w:tc>
          <w:tcPr>
            <w:tcW w:w="3422" w:type="dxa"/>
          </w:tcPr>
          <w:p w:rsidR="00B3444D" w:rsidRPr="00F3153B" w:rsidRDefault="00B3444D" w:rsidP="00F37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3153B">
              <w:rPr>
                <w:rFonts w:asciiTheme="majorHAnsi" w:hAnsiTheme="majorHAnsi" w:cstheme="majorHAnsi"/>
                <w:sz w:val="28"/>
                <w:szCs w:val="28"/>
              </w:rPr>
              <w:t>Title</w:t>
            </w:r>
          </w:p>
        </w:tc>
        <w:tc>
          <w:tcPr>
            <w:tcW w:w="1723" w:type="dxa"/>
          </w:tcPr>
          <w:p w:rsidR="00B3444D" w:rsidRPr="00F3153B" w:rsidRDefault="00B3444D" w:rsidP="00F37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3153B">
              <w:rPr>
                <w:rFonts w:asciiTheme="majorHAnsi" w:hAnsiTheme="majorHAnsi" w:cstheme="majorHAnsi"/>
                <w:sz w:val="28"/>
                <w:szCs w:val="28"/>
              </w:rPr>
              <w:t>Description</w:t>
            </w:r>
          </w:p>
        </w:tc>
        <w:tc>
          <w:tcPr>
            <w:tcW w:w="4288" w:type="dxa"/>
          </w:tcPr>
          <w:p w:rsidR="00B3444D" w:rsidRPr="00F3153B" w:rsidRDefault="00B3444D" w:rsidP="00F370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8"/>
                <w:szCs w:val="28"/>
              </w:rPr>
            </w:pPr>
            <w:r w:rsidRPr="00F3153B">
              <w:rPr>
                <w:rFonts w:asciiTheme="majorHAnsi" w:hAnsiTheme="majorHAnsi" w:cstheme="majorHAnsi"/>
                <w:sz w:val="28"/>
                <w:szCs w:val="28"/>
              </w:rPr>
              <w:t>Responsibility</w:t>
            </w:r>
          </w:p>
        </w:tc>
      </w:tr>
      <w:tr w:rsidR="00B3444D" w:rsidRPr="00652BAE" w:rsidTr="00B34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:rsidR="00B3444D" w:rsidRPr="00652BAE" w:rsidRDefault="00B3444D" w:rsidP="00F3707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422" w:type="dxa"/>
          </w:tcPr>
          <w:p w:rsidR="00B3444D" w:rsidRPr="00652BAE" w:rsidRDefault="00B3444D" w:rsidP="00B344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23" w:type="dxa"/>
          </w:tcPr>
          <w:p w:rsidR="00B3444D" w:rsidRPr="00B3444D" w:rsidRDefault="00B3444D" w:rsidP="00F37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4288" w:type="dxa"/>
          </w:tcPr>
          <w:p w:rsidR="00B3444D" w:rsidRPr="00B3444D" w:rsidRDefault="00B3444D" w:rsidP="00F370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</w:tr>
    </w:tbl>
    <w:p w:rsidR="00C17238" w:rsidRPr="00B3444D" w:rsidRDefault="00C17238" w:rsidP="00C17238"/>
    <w:p w:rsidR="000241DE" w:rsidRDefault="000241DE" w:rsidP="000241DE">
      <w:pPr>
        <w:pStyle w:val="Heading2"/>
        <w:numPr>
          <w:ilvl w:val="0"/>
          <w:numId w:val="8"/>
        </w:numPr>
        <w:ind w:left="720"/>
        <w:rPr>
          <w:rFonts w:cstheme="majorHAnsi"/>
          <w:color w:val="1F4E79" w:themeColor="accent1" w:themeShade="80"/>
        </w:rPr>
      </w:pPr>
      <w:bookmarkStart w:id="16" w:name="_Toc368055110"/>
      <w:bookmarkStart w:id="17" w:name="_Toc371593901"/>
      <w:r w:rsidRPr="00FB5D94">
        <w:rPr>
          <w:rFonts w:cstheme="majorHAnsi"/>
          <w:color w:val="1F4E79" w:themeColor="accent1" w:themeShade="80"/>
        </w:rPr>
        <w:t>EVENT:</w:t>
      </w:r>
      <w:bookmarkEnd w:id="16"/>
      <w:bookmarkEnd w:id="17"/>
    </w:p>
    <w:p w:rsidR="00B67DEB" w:rsidRPr="00B67DEB" w:rsidRDefault="00B67DEB" w:rsidP="00B67DEB"/>
    <w:p w:rsidR="00B67DEB" w:rsidRDefault="00B67DEB" w:rsidP="00B67DEB"/>
    <w:p w:rsidR="00B67DEB" w:rsidRDefault="00B67DEB" w:rsidP="00B67DEB"/>
    <w:p w:rsidR="00D44958" w:rsidRPr="00FB5D94" w:rsidRDefault="00D44958" w:rsidP="00D44958">
      <w:pPr>
        <w:rPr>
          <w:rFonts w:asciiTheme="majorHAnsi" w:hAnsiTheme="majorHAnsi" w:cstheme="majorHAnsi"/>
        </w:rPr>
      </w:pPr>
    </w:p>
    <w:p w:rsidR="00514031" w:rsidRPr="00FB5D94" w:rsidRDefault="00514031">
      <w:pPr>
        <w:spacing w:after="0" w:line="240" w:lineRule="auto"/>
        <w:rPr>
          <w:rStyle w:val="SubtleReference"/>
          <w:rFonts w:asciiTheme="majorHAnsi" w:eastAsiaTheme="majorEastAsia" w:hAnsiTheme="majorHAnsi" w:cstheme="majorHAnsi"/>
          <w:b/>
          <w:bCs/>
          <w:smallCaps w:val="0"/>
          <w:color w:val="1F4E79" w:themeColor="accent1" w:themeShade="80"/>
          <w:kern w:val="32"/>
          <w:sz w:val="32"/>
          <w:szCs w:val="32"/>
          <w:u w:val="none"/>
        </w:rPr>
      </w:pPr>
      <w:r w:rsidRPr="00FB5D94">
        <w:rPr>
          <w:rStyle w:val="SubtleReference"/>
          <w:rFonts w:asciiTheme="majorHAnsi" w:hAnsiTheme="majorHAnsi" w:cstheme="majorHAnsi"/>
          <w:smallCaps w:val="0"/>
          <w:color w:val="1F4E79" w:themeColor="accent1" w:themeShade="80"/>
          <w:u w:val="none"/>
        </w:rPr>
        <w:lastRenderedPageBreak/>
        <w:br w:type="page"/>
      </w:r>
    </w:p>
    <w:p w:rsidR="007C62BB" w:rsidRPr="00B67DEB" w:rsidRDefault="00B67DEB" w:rsidP="004464E3">
      <w:pPr>
        <w:pStyle w:val="Heading1"/>
        <w:numPr>
          <w:ilvl w:val="0"/>
          <w:numId w:val="17"/>
        </w:numPr>
        <w:rPr>
          <w:rFonts w:cstheme="majorHAnsi"/>
          <w:color w:val="1F4E79" w:themeColor="accent1" w:themeShade="80"/>
        </w:rPr>
      </w:pPr>
      <w:bookmarkStart w:id="18" w:name="_Toc367930292"/>
      <w:bookmarkEnd w:id="13"/>
      <w:r>
        <w:rPr>
          <w:rFonts w:cstheme="majorHAnsi"/>
          <w:color w:val="1F4E79" w:themeColor="accent1" w:themeShade="80"/>
          <w:lang w:val="en-US"/>
        </w:rPr>
        <w:lastRenderedPageBreak/>
        <w:t>A</w:t>
      </w:r>
      <w:r w:rsidRPr="00B67DEB">
        <w:rPr>
          <w:rFonts w:cstheme="majorHAnsi"/>
          <w:color w:val="1F4E79" w:themeColor="accent1" w:themeShade="80"/>
        </w:rPr>
        <w:t>NALYSIS AND EVALUATION</w:t>
      </w:r>
    </w:p>
    <w:p w:rsidR="00011DFF" w:rsidRPr="008C6415" w:rsidRDefault="008278E4" w:rsidP="008C6415">
      <w:pPr>
        <w:pStyle w:val="Heading1"/>
        <w:numPr>
          <w:ilvl w:val="0"/>
          <w:numId w:val="17"/>
        </w:numPr>
        <w:rPr>
          <w:rFonts w:cstheme="majorHAnsi"/>
          <w:color w:val="1F4E79" w:themeColor="accent1" w:themeShade="80"/>
        </w:rPr>
      </w:pPr>
      <w:bookmarkStart w:id="19" w:name="_Toc368055113"/>
      <w:bookmarkStart w:id="20" w:name="_Toc371593903"/>
      <w:r w:rsidRPr="00FB5D94">
        <w:rPr>
          <w:rFonts w:cstheme="majorHAnsi"/>
          <w:color w:val="1F4E79" w:themeColor="accent1" w:themeShade="80"/>
        </w:rPr>
        <w:t>CON</w:t>
      </w:r>
      <w:r w:rsidRPr="00FB5D94">
        <w:rPr>
          <w:rFonts w:cstheme="majorHAnsi"/>
          <w:color w:val="1F4E79" w:themeColor="accent1" w:themeShade="80"/>
          <w:lang w:val="en-US"/>
        </w:rPr>
        <w:t>CLUSION:</w:t>
      </w:r>
      <w:bookmarkStart w:id="21" w:name="_GoBack"/>
      <w:bookmarkEnd w:id="20"/>
      <w:bookmarkEnd w:id="21"/>
    </w:p>
    <w:p w:rsidR="00552B59" w:rsidRPr="00FB5D94" w:rsidRDefault="00552B59" w:rsidP="0097517C">
      <w:pPr>
        <w:pStyle w:val="Heading1"/>
        <w:numPr>
          <w:ilvl w:val="0"/>
          <w:numId w:val="17"/>
        </w:numPr>
        <w:rPr>
          <w:rStyle w:val="SubtleReference"/>
          <w:rFonts w:cstheme="majorHAnsi"/>
          <w:smallCaps w:val="0"/>
          <w:color w:val="1F4E79" w:themeColor="accent1" w:themeShade="80"/>
          <w:u w:val="none"/>
        </w:rPr>
      </w:pPr>
      <w:bookmarkStart w:id="22" w:name="_Toc367930293"/>
      <w:bookmarkStart w:id="23" w:name="_Toc368055118"/>
      <w:bookmarkStart w:id="24" w:name="_Toc371593905"/>
      <w:bookmarkEnd w:id="18"/>
      <w:bookmarkEnd w:id="19"/>
      <w:r w:rsidRPr="00FB5D94">
        <w:rPr>
          <w:rStyle w:val="SubtleReference"/>
          <w:rFonts w:cstheme="majorHAnsi"/>
          <w:smallCaps w:val="0"/>
          <w:color w:val="1F4E79" w:themeColor="accent1" w:themeShade="80"/>
          <w:u w:val="none"/>
        </w:rPr>
        <w:t>REFLECTION</w:t>
      </w:r>
      <w:bookmarkEnd w:id="22"/>
      <w:bookmarkEnd w:id="23"/>
      <w:bookmarkEnd w:id="24"/>
    </w:p>
    <w:p w:rsidR="00552B59" w:rsidRPr="00FB5D94" w:rsidRDefault="00514031" w:rsidP="00514031">
      <w:pPr>
        <w:rPr>
          <w:rStyle w:val="SubtleReference"/>
          <w:rFonts w:asciiTheme="majorHAnsi" w:hAnsiTheme="majorHAnsi" w:cstheme="majorHAnsi"/>
          <w:smallCaps w:val="0"/>
          <w:color w:val="auto"/>
          <w:u w:val="none"/>
          <w:lang w:val="vi-VN"/>
        </w:rPr>
      </w:pPr>
      <w:r w:rsidRPr="00FB5D94">
        <w:rPr>
          <w:rStyle w:val="SubtleReference"/>
          <w:rFonts w:asciiTheme="majorHAnsi" w:hAnsiTheme="majorHAnsi" w:cstheme="majorHAnsi"/>
          <w:smallCaps w:val="0"/>
          <w:color w:val="auto"/>
          <w:u w:val="none"/>
          <w:lang w:val="vi-VN"/>
        </w:rPr>
        <w:t>N/A</w:t>
      </w:r>
    </w:p>
    <w:p w:rsidR="005177F8" w:rsidRPr="00FB5D94" w:rsidRDefault="005177F8" w:rsidP="00552B59">
      <w:pPr>
        <w:pStyle w:val="Heading1"/>
        <w:rPr>
          <w:rStyle w:val="SubtleReference"/>
          <w:rFonts w:cstheme="majorHAnsi"/>
          <w:smallCaps w:val="0"/>
          <w:color w:val="auto"/>
          <w:u w:val="none"/>
        </w:rPr>
      </w:pPr>
    </w:p>
    <w:p w:rsidR="00552B59" w:rsidRPr="00FB5D94" w:rsidRDefault="00552B59" w:rsidP="00552B59">
      <w:pPr>
        <w:rPr>
          <w:rFonts w:asciiTheme="majorHAnsi" w:hAnsiTheme="majorHAnsi" w:cstheme="majorHAnsi"/>
          <w:lang w:val="vi-VN"/>
        </w:rPr>
      </w:pPr>
    </w:p>
    <w:sectPr w:rsidR="00552B59" w:rsidRPr="00FB5D94" w:rsidSect="00851085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74C" w:rsidRDefault="0051674C" w:rsidP="0097517C">
      <w:pPr>
        <w:spacing w:after="0" w:line="240" w:lineRule="auto"/>
      </w:pPr>
      <w:r>
        <w:separator/>
      </w:r>
    </w:p>
  </w:endnote>
  <w:endnote w:type="continuationSeparator" w:id="0">
    <w:p w:rsidR="0051674C" w:rsidRDefault="0051674C" w:rsidP="0097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1085" w:rsidRDefault="00851085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8C6415">
      <w:rPr>
        <w:caps/>
        <w:noProof/>
        <w:color w:val="5B9BD5" w:themeColor="accent1"/>
      </w:rPr>
      <w:t>3</w:t>
    </w:r>
    <w:r>
      <w:rPr>
        <w:caps/>
        <w:noProof/>
        <w:color w:val="5B9BD5" w:themeColor="accent1"/>
      </w:rPr>
      <w:fldChar w:fldCharType="end"/>
    </w:r>
  </w:p>
  <w:p w:rsidR="0097517C" w:rsidRDefault="009751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74C" w:rsidRDefault="0051674C" w:rsidP="0097517C">
      <w:pPr>
        <w:spacing w:after="0" w:line="240" w:lineRule="auto"/>
      </w:pPr>
      <w:r>
        <w:separator/>
      </w:r>
    </w:p>
  </w:footnote>
  <w:footnote w:type="continuationSeparator" w:id="0">
    <w:p w:rsidR="0051674C" w:rsidRDefault="0051674C" w:rsidP="00975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FE0"/>
    <w:multiLevelType w:val="hybridMultilevel"/>
    <w:tmpl w:val="77F0C9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0B006B"/>
    <w:multiLevelType w:val="multilevel"/>
    <w:tmpl w:val="4D565E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F19594C"/>
    <w:multiLevelType w:val="hybridMultilevel"/>
    <w:tmpl w:val="E4C271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47BC"/>
    <w:multiLevelType w:val="multilevel"/>
    <w:tmpl w:val="4D28489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Theme="majorEastAsia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1467699D"/>
    <w:multiLevelType w:val="hybridMultilevel"/>
    <w:tmpl w:val="D8ACF750"/>
    <w:lvl w:ilvl="0" w:tplc="82B021E6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1F4E79" w:themeColor="accent1" w:themeShade="8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761026"/>
    <w:multiLevelType w:val="hybridMultilevel"/>
    <w:tmpl w:val="7BCE2996"/>
    <w:lvl w:ilvl="0" w:tplc="903852BC">
      <w:start w:val="1"/>
      <w:numFmt w:val="decimal"/>
      <w:lvlText w:val="6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591698"/>
    <w:multiLevelType w:val="hybridMultilevel"/>
    <w:tmpl w:val="DB224676"/>
    <w:lvl w:ilvl="0" w:tplc="5CC0B28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1B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47C6651"/>
    <w:multiLevelType w:val="hybridMultilevel"/>
    <w:tmpl w:val="F8B027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EE0297"/>
    <w:multiLevelType w:val="hybridMultilevel"/>
    <w:tmpl w:val="0748B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F537B0"/>
    <w:multiLevelType w:val="hybridMultilevel"/>
    <w:tmpl w:val="3EC219AE"/>
    <w:lvl w:ilvl="0" w:tplc="28DCE94E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27E61"/>
    <w:multiLevelType w:val="hybridMultilevel"/>
    <w:tmpl w:val="5B344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42A09"/>
    <w:multiLevelType w:val="hybridMultilevel"/>
    <w:tmpl w:val="148E03D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C57EB6"/>
    <w:multiLevelType w:val="multilevel"/>
    <w:tmpl w:val="7C7619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6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2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6200" w:hanging="1440"/>
      </w:pPr>
      <w:rPr>
        <w:rFonts w:hint="default"/>
      </w:rPr>
    </w:lvl>
  </w:abstractNum>
  <w:abstractNum w:abstractNumId="13">
    <w:nsid w:val="46306B96"/>
    <w:multiLevelType w:val="hybridMultilevel"/>
    <w:tmpl w:val="6DA4A39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91A2FEE"/>
    <w:multiLevelType w:val="hybridMultilevel"/>
    <w:tmpl w:val="F0CA36D0"/>
    <w:lvl w:ilvl="0" w:tplc="6E4CD85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61A67AB"/>
    <w:multiLevelType w:val="hybridMultilevel"/>
    <w:tmpl w:val="A72602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BC42EF5"/>
    <w:multiLevelType w:val="hybridMultilevel"/>
    <w:tmpl w:val="59F8DD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EA46C3"/>
    <w:multiLevelType w:val="hybridMultilevel"/>
    <w:tmpl w:val="F77E20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D75320"/>
    <w:multiLevelType w:val="multilevel"/>
    <w:tmpl w:val="7152B0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>
    <w:nsid w:val="620400C6"/>
    <w:multiLevelType w:val="hybridMultilevel"/>
    <w:tmpl w:val="ABF8FA3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>
    <w:nsid w:val="63FA3FC0"/>
    <w:multiLevelType w:val="hybridMultilevel"/>
    <w:tmpl w:val="0660F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68275C"/>
    <w:multiLevelType w:val="hybridMultilevel"/>
    <w:tmpl w:val="F3720C7C"/>
    <w:lvl w:ilvl="0" w:tplc="28DCE94E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>
    <w:nsid w:val="66454487"/>
    <w:multiLevelType w:val="hybridMultilevel"/>
    <w:tmpl w:val="3D74FE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E615AD"/>
    <w:multiLevelType w:val="hybridMultilevel"/>
    <w:tmpl w:val="8D5EDFF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6C3629BA"/>
    <w:multiLevelType w:val="hybridMultilevel"/>
    <w:tmpl w:val="EF2E41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3E52F5"/>
    <w:multiLevelType w:val="hybridMultilevel"/>
    <w:tmpl w:val="922E6280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78291B"/>
    <w:multiLevelType w:val="hybridMultilevel"/>
    <w:tmpl w:val="759E8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CA4E9E"/>
    <w:multiLevelType w:val="hybridMultilevel"/>
    <w:tmpl w:val="84EE0462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320999"/>
    <w:multiLevelType w:val="hybridMultilevel"/>
    <w:tmpl w:val="C838C1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F92B56"/>
    <w:multiLevelType w:val="hybridMultilevel"/>
    <w:tmpl w:val="8D4079D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B7B771B"/>
    <w:multiLevelType w:val="multilevel"/>
    <w:tmpl w:val="7B34E4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7CAF0C61"/>
    <w:multiLevelType w:val="hybridMultilevel"/>
    <w:tmpl w:val="48D20F24"/>
    <w:lvl w:ilvl="0" w:tplc="28DCE94E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7"/>
  </w:num>
  <w:num w:numId="4">
    <w:abstractNumId w:val="30"/>
  </w:num>
  <w:num w:numId="5">
    <w:abstractNumId w:val="20"/>
  </w:num>
  <w:num w:numId="6">
    <w:abstractNumId w:val="5"/>
  </w:num>
  <w:num w:numId="7">
    <w:abstractNumId w:val="18"/>
  </w:num>
  <w:num w:numId="8">
    <w:abstractNumId w:val="14"/>
  </w:num>
  <w:num w:numId="9">
    <w:abstractNumId w:val="1"/>
  </w:num>
  <w:num w:numId="10">
    <w:abstractNumId w:val="21"/>
  </w:num>
  <w:num w:numId="11">
    <w:abstractNumId w:val="9"/>
  </w:num>
  <w:num w:numId="12">
    <w:abstractNumId w:val="16"/>
  </w:num>
  <w:num w:numId="13">
    <w:abstractNumId w:val="25"/>
  </w:num>
  <w:num w:numId="14">
    <w:abstractNumId w:val="24"/>
  </w:num>
  <w:num w:numId="15">
    <w:abstractNumId w:val="31"/>
  </w:num>
  <w:num w:numId="16">
    <w:abstractNumId w:val="27"/>
  </w:num>
  <w:num w:numId="17">
    <w:abstractNumId w:val="4"/>
  </w:num>
  <w:num w:numId="18">
    <w:abstractNumId w:val="3"/>
  </w:num>
  <w:num w:numId="19">
    <w:abstractNumId w:val="13"/>
  </w:num>
  <w:num w:numId="20">
    <w:abstractNumId w:val="28"/>
  </w:num>
  <w:num w:numId="21">
    <w:abstractNumId w:val="10"/>
  </w:num>
  <w:num w:numId="22">
    <w:abstractNumId w:val="17"/>
  </w:num>
  <w:num w:numId="23">
    <w:abstractNumId w:val="19"/>
  </w:num>
  <w:num w:numId="24">
    <w:abstractNumId w:val="22"/>
  </w:num>
  <w:num w:numId="25">
    <w:abstractNumId w:val="2"/>
  </w:num>
  <w:num w:numId="26">
    <w:abstractNumId w:val="29"/>
  </w:num>
  <w:num w:numId="27">
    <w:abstractNumId w:val="6"/>
  </w:num>
  <w:num w:numId="28">
    <w:abstractNumId w:val="0"/>
  </w:num>
  <w:num w:numId="29">
    <w:abstractNumId w:val="23"/>
  </w:num>
  <w:num w:numId="30">
    <w:abstractNumId w:val="8"/>
  </w:num>
  <w:num w:numId="31">
    <w:abstractNumId w:val="2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B59"/>
    <w:rsid w:val="00011DFF"/>
    <w:rsid w:val="000241DE"/>
    <w:rsid w:val="000408CE"/>
    <w:rsid w:val="000A7419"/>
    <w:rsid w:val="000D4849"/>
    <w:rsid w:val="000F362F"/>
    <w:rsid w:val="000F4BB2"/>
    <w:rsid w:val="00127097"/>
    <w:rsid w:val="00145242"/>
    <w:rsid w:val="0015123D"/>
    <w:rsid w:val="0015472B"/>
    <w:rsid w:val="001663EA"/>
    <w:rsid w:val="001677AF"/>
    <w:rsid w:val="0018392A"/>
    <w:rsid w:val="001C1C13"/>
    <w:rsid w:val="001D21DE"/>
    <w:rsid w:val="001F34EF"/>
    <w:rsid w:val="00202F88"/>
    <w:rsid w:val="0027269D"/>
    <w:rsid w:val="00284A51"/>
    <w:rsid w:val="00287BE6"/>
    <w:rsid w:val="002A41A5"/>
    <w:rsid w:val="002C1CA0"/>
    <w:rsid w:val="002E065E"/>
    <w:rsid w:val="002E0947"/>
    <w:rsid w:val="002F0F6A"/>
    <w:rsid w:val="00307523"/>
    <w:rsid w:val="0032351F"/>
    <w:rsid w:val="00332B23"/>
    <w:rsid w:val="003701D0"/>
    <w:rsid w:val="003B3AB4"/>
    <w:rsid w:val="003B6BA6"/>
    <w:rsid w:val="003C7C41"/>
    <w:rsid w:val="003D6E76"/>
    <w:rsid w:val="003E27DB"/>
    <w:rsid w:val="003E56A9"/>
    <w:rsid w:val="00423FA1"/>
    <w:rsid w:val="004464E3"/>
    <w:rsid w:val="00460F40"/>
    <w:rsid w:val="00470A56"/>
    <w:rsid w:val="00481EE3"/>
    <w:rsid w:val="004A7279"/>
    <w:rsid w:val="004C015F"/>
    <w:rsid w:val="004C1AED"/>
    <w:rsid w:val="004D2207"/>
    <w:rsid w:val="004D3DAF"/>
    <w:rsid w:val="00507243"/>
    <w:rsid w:val="00514031"/>
    <w:rsid w:val="0051674C"/>
    <w:rsid w:val="005177F8"/>
    <w:rsid w:val="00542D33"/>
    <w:rsid w:val="00552B59"/>
    <w:rsid w:val="00555957"/>
    <w:rsid w:val="00632ECC"/>
    <w:rsid w:val="00652BAE"/>
    <w:rsid w:val="00653B3B"/>
    <w:rsid w:val="006622F5"/>
    <w:rsid w:val="00676A24"/>
    <w:rsid w:val="0068250F"/>
    <w:rsid w:val="006D2E7B"/>
    <w:rsid w:val="006D46E0"/>
    <w:rsid w:val="006D5BA3"/>
    <w:rsid w:val="006E7EC2"/>
    <w:rsid w:val="00777C89"/>
    <w:rsid w:val="007C62BB"/>
    <w:rsid w:val="007D2ABB"/>
    <w:rsid w:val="008278E4"/>
    <w:rsid w:val="00834251"/>
    <w:rsid w:val="00834290"/>
    <w:rsid w:val="008410B8"/>
    <w:rsid w:val="008442BC"/>
    <w:rsid w:val="00851085"/>
    <w:rsid w:val="008675F2"/>
    <w:rsid w:val="008C3FB7"/>
    <w:rsid w:val="008C6415"/>
    <w:rsid w:val="008D7B87"/>
    <w:rsid w:val="008F1870"/>
    <w:rsid w:val="008F473A"/>
    <w:rsid w:val="00914FB1"/>
    <w:rsid w:val="0095666C"/>
    <w:rsid w:val="00965D5E"/>
    <w:rsid w:val="0097517C"/>
    <w:rsid w:val="00A003AE"/>
    <w:rsid w:val="00A348EC"/>
    <w:rsid w:val="00A528E8"/>
    <w:rsid w:val="00A5652A"/>
    <w:rsid w:val="00A604FD"/>
    <w:rsid w:val="00A711E6"/>
    <w:rsid w:val="00AA6F3C"/>
    <w:rsid w:val="00AC3E48"/>
    <w:rsid w:val="00AE5F67"/>
    <w:rsid w:val="00B05072"/>
    <w:rsid w:val="00B3444D"/>
    <w:rsid w:val="00B67DEB"/>
    <w:rsid w:val="00B714BD"/>
    <w:rsid w:val="00B7266E"/>
    <w:rsid w:val="00B85B46"/>
    <w:rsid w:val="00B95A9D"/>
    <w:rsid w:val="00BB440C"/>
    <w:rsid w:val="00BE40B6"/>
    <w:rsid w:val="00C122F4"/>
    <w:rsid w:val="00C17238"/>
    <w:rsid w:val="00C425EB"/>
    <w:rsid w:val="00C441E9"/>
    <w:rsid w:val="00C4443E"/>
    <w:rsid w:val="00C630B4"/>
    <w:rsid w:val="00C633BB"/>
    <w:rsid w:val="00CA0FBD"/>
    <w:rsid w:val="00CF1934"/>
    <w:rsid w:val="00D22A51"/>
    <w:rsid w:val="00D31C98"/>
    <w:rsid w:val="00D33741"/>
    <w:rsid w:val="00D36A6B"/>
    <w:rsid w:val="00D44958"/>
    <w:rsid w:val="00D467EA"/>
    <w:rsid w:val="00D649FE"/>
    <w:rsid w:val="00DA20AC"/>
    <w:rsid w:val="00DD3C7A"/>
    <w:rsid w:val="00E017EA"/>
    <w:rsid w:val="00E20A4F"/>
    <w:rsid w:val="00E220CA"/>
    <w:rsid w:val="00E752C6"/>
    <w:rsid w:val="00E90147"/>
    <w:rsid w:val="00E90638"/>
    <w:rsid w:val="00EB09F2"/>
    <w:rsid w:val="00EC28F9"/>
    <w:rsid w:val="00EE7C57"/>
    <w:rsid w:val="00F16BE3"/>
    <w:rsid w:val="00F17A36"/>
    <w:rsid w:val="00F3153B"/>
    <w:rsid w:val="00F40CEA"/>
    <w:rsid w:val="00F57429"/>
    <w:rsid w:val="00F75CF3"/>
    <w:rsid w:val="00F909D9"/>
    <w:rsid w:val="00FB5D94"/>
    <w:rsid w:val="00FD5C47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FF62E-A28D-4744-AC0B-EA0287D4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7F8"/>
    <w:pPr>
      <w:spacing w:after="200" w:line="276" w:lineRule="auto"/>
    </w:pPr>
    <w:rPr>
      <w:sz w:val="22"/>
      <w:szCs w:val="22"/>
      <w:lang w:val="ru-RU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B5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B5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1A5"/>
    <w:rPr>
      <w:rFonts w:ascii="Tahoma" w:hAnsi="Tahoma" w:cs="Tahoma"/>
      <w:sz w:val="16"/>
      <w:szCs w:val="16"/>
    </w:rPr>
  </w:style>
  <w:style w:type="character" w:styleId="SubtleReference">
    <w:name w:val="Subtle Reference"/>
    <w:uiPriority w:val="31"/>
    <w:qFormat/>
    <w:rsid w:val="00552B59"/>
    <w:rPr>
      <w:smallCaps/>
      <w:color w:val="DA1F28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52B59"/>
    <w:rPr>
      <w:rFonts w:eastAsia="Times New Roman"/>
      <w:i/>
      <w:iCs/>
      <w:color w:val="000000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52B59"/>
    <w:rPr>
      <w:rFonts w:eastAsia="Times New Roman"/>
      <w:i/>
      <w:iCs/>
      <w:color w:val="000000"/>
      <w:sz w:val="22"/>
      <w:szCs w:val="22"/>
      <w:lang w:val="en-US" w:eastAsia="en-US"/>
    </w:rPr>
  </w:style>
  <w:style w:type="table" w:styleId="LightShading-Accent5">
    <w:name w:val="Light Shading Accent 5"/>
    <w:basedOn w:val="TableNormal"/>
    <w:uiPriority w:val="60"/>
    <w:rsid w:val="00552B59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52B59"/>
    <w:rPr>
      <w:rFonts w:asciiTheme="majorHAnsi" w:eastAsiaTheme="majorEastAsia" w:hAnsiTheme="majorHAnsi" w:cstheme="majorBidi"/>
      <w:b/>
      <w:bCs/>
      <w:kern w:val="32"/>
      <w:sz w:val="32"/>
      <w:szCs w:val="32"/>
      <w:lang w:val="ru-RU" w:eastAsia="en-US"/>
    </w:rPr>
  </w:style>
  <w:style w:type="table" w:styleId="TableGrid">
    <w:name w:val="Table Grid"/>
    <w:basedOn w:val="TableNormal"/>
    <w:uiPriority w:val="39"/>
    <w:rsid w:val="00552B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52B59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0241D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44958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ps">
    <w:name w:val="hps"/>
    <w:rsid w:val="007C62BB"/>
  </w:style>
  <w:style w:type="paragraph" w:styleId="BodyText">
    <w:name w:val="Body Text"/>
    <w:basedOn w:val="Normal"/>
    <w:link w:val="BodyTextChar"/>
    <w:uiPriority w:val="99"/>
    <w:semiHidden/>
    <w:unhideWhenUsed/>
    <w:rsid w:val="00332B23"/>
    <w:pPr>
      <w:spacing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332B23"/>
    <w:rPr>
      <w:sz w:val="22"/>
      <w:szCs w:val="22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5123D"/>
    <w:pPr>
      <w:keepLines/>
      <w:spacing w:after="0" w:line="259" w:lineRule="auto"/>
      <w:outlineLvl w:val="9"/>
    </w:pPr>
    <w:rPr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512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12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512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17C"/>
    <w:rPr>
      <w:sz w:val="22"/>
      <w:szCs w:val="22"/>
      <w:lang w:val="ru-RU" w:eastAsia="en-US"/>
    </w:rPr>
  </w:style>
  <w:style w:type="paragraph" w:styleId="Footer">
    <w:name w:val="footer"/>
    <w:basedOn w:val="Normal"/>
    <w:link w:val="FooterChar"/>
    <w:uiPriority w:val="99"/>
    <w:unhideWhenUsed/>
    <w:rsid w:val="009751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17C"/>
    <w:rPr>
      <w:sz w:val="22"/>
      <w:szCs w:val="22"/>
      <w:lang w:val="ru-RU" w:eastAsia="en-US"/>
    </w:rPr>
  </w:style>
  <w:style w:type="character" w:customStyle="1" w:styleId="longtext">
    <w:name w:val="long_text"/>
    <w:basedOn w:val="DefaultParagraphFont"/>
    <w:rsid w:val="00A348EC"/>
  </w:style>
  <w:style w:type="table" w:styleId="GridTable2-Accent6">
    <w:name w:val="Grid Table 2 Accent 6"/>
    <w:basedOn w:val="TableNormal"/>
    <w:uiPriority w:val="47"/>
    <w:rsid w:val="00A348EC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677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77AF"/>
    <w:pPr>
      <w:spacing w:after="160" w:line="240" w:lineRule="auto"/>
    </w:pPr>
    <w:rPr>
      <w:rFonts w:ascii="Times New Roman" w:eastAsiaTheme="minorHAnsi" w:hAnsi="Times New Roman" w:cstheme="minorBidi"/>
      <w:sz w:val="20"/>
      <w:szCs w:val="20"/>
      <w:lang w:val="vi-V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77AF"/>
    <w:rPr>
      <w:rFonts w:ascii="Times New Roman" w:eastAsiaTheme="minorHAnsi" w:hAnsi="Times New Roman" w:cstheme="minorBidi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F40CEA"/>
    <w:pPr>
      <w:spacing w:before="40" w:after="160" w:line="240" w:lineRule="auto"/>
    </w:pPr>
    <w:rPr>
      <w:rFonts w:asciiTheme="minorHAnsi" w:eastAsiaTheme="minorHAnsi" w:hAnsiTheme="minorHAnsi" w:cstheme="minorBidi"/>
      <w:b/>
      <w:bCs/>
      <w:color w:val="5B9BD5" w:themeColor="accent1"/>
      <w:kern w:val="20"/>
      <w:sz w:val="18"/>
      <w:szCs w:val="20"/>
      <w:lang w:val="en-US" w:eastAsia="ja-JP"/>
    </w:rPr>
  </w:style>
  <w:style w:type="table" w:customStyle="1" w:styleId="LightGrid-Accent11">
    <w:name w:val="Light Grid - Accent 11"/>
    <w:basedOn w:val="TableNormal"/>
    <w:uiPriority w:val="62"/>
    <w:rsid w:val="00A5652A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27269D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uiPriority w:val="34"/>
    <w:rsid w:val="00C17238"/>
    <w:rPr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ctructuyen.vanlanguni.edu.vn/file.php/620/Readings/21-Estimation_as_a_Tool.pdf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HK7%20(n&#259;m%204%20-%202013-2014)\SPQM\TA\TA1\Digit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FBFED6B-3528-4702-B839-41DAD78F5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Digital</Template>
  <TotalTime>111</TotalTime>
  <Pages>5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</dc:creator>
  <cp:keywords/>
  <dc:description/>
  <cp:lastModifiedBy>Dao Khau</cp:lastModifiedBy>
  <cp:revision>137</cp:revision>
  <dcterms:created xsi:type="dcterms:W3CDTF">2013-09-27T06:26:00Z</dcterms:created>
  <dcterms:modified xsi:type="dcterms:W3CDTF">2013-12-19T12:38:00Z</dcterms:modified>
</cp:coreProperties>
</file>